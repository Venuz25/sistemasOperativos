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8D1EF" w14:textId="76BDB23A" w:rsidR="00CF761F" w:rsidRPr="00034296" w:rsidRDefault="00FB708A" w:rsidP="00A85E30">
      <w:pPr>
        <w:pStyle w:val="Foto"/>
        <w:spacing w:before="600" w:after="100"/>
        <w:rPr>
          <w:lang w:val="es-MX"/>
        </w:rPr>
      </w:pPr>
      <w:r>
        <w:rPr>
          <w:noProof/>
        </w:rPr>
        <w:drawing>
          <wp:inline distT="0" distB="0" distL="0" distR="0" wp14:anchorId="6EA4E344" wp14:editId="4229D8A0">
            <wp:extent cx="3634740" cy="36347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634740" cy="3634740"/>
                    </a:xfrm>
                    <a:prstGeom prst="rect">
                      <a:avLst/>
                    </a:prstGeom>
                  </pic:spPr>
                </pic:pic>
              </a:graphicData>
            </a:graphic>
          </wp:inline>
        </w:drawing>
      </w:r>
    </w:p>
    <w:p w14:paraId="719A8D20" w14:textId="77777777" w:rsidR="009A1E88" w:rsidRDefault="009A1E88" w:rsidP="00CF761F">
      <w:pPr>
        <w:pStyle w:val="Foto"/>
        <w:spacing w:before="120" w:after="120"/>
        <w:jc w:val="left"/>
        <w:rPr>
          <w:sz w:val="28"/>
          <w:szCs w:val="28"/>
          <w:lang w:val="es-MX"/>
        </w:rPr>
      </w:pPr>
    </w:p>
    <w:p w14:paraId="18357914" w14:textId="5981A48E" w:rsidR="00CF761F" w:rsidRPr="00692881" w:rsidRDefault="00CF761F" w:rsidP="00692881">
      <w:pPr>
        <w:rPr>
          <w:sz w:val="28"/>
          <w:szCs w:val="28"/>
        </w:rPr>
      </w:pPr>
      <w:r w:rsidRPr="00692881">
        <w:rPr>
          <w:sz w:val="28"/>
          <w:szCs w:val="28"/>
        </w:rPr>
        <w:t>Pr</w:t>
      </w:r>
      <w:r w:rsidR="00E646D1">
        <w:rPr>
          <w:sz w:val="28"/>
          <w:szCs w:val="28"/>
        </w:rPr>
        <w:t>á</w:t>
      </w:r>
      <w:r w:rsidRPr="00692881">
        <w:rPr>
          <w:sz w:val="28"/>
          <w:szCs w:val="28"/>
        </w:rPr>
        <w:t>ctica 1:</w:t>
      </w:r>
    </w:p>
    <w:p w14:paraId="389DBD25" w14:textId="28A8A1B8" w:rsidR="001638F6" w:rsidRPr="00AF49EE" w:rsidRDefault="002572DC" w:rsidP="00AF49EE">
      <w:pPr>
        <w:pStyle w:val="Title"/>
        <w:jc w:val="left"/>
        <w:rPr>
          <w:sz w:val="56"/>
          <w:szCs w:val="56"/>
          <w:lang w:val="es-MX"/>
        </w:rPr>
      </w:pPr>
      <w:r w:rsidRPr="00AF49EE">
        <w:rPr>
          <w:sz w:val="56"/>
          <w:szCs w:val="56"/>
        </w:rPr>
        <w:t>Introducci</w:t>
      </w:r>
      <w:r w:rsidRPr="00AF49EE">
        <w:rPr>
          <w:rFonts w:hint="eastAsia"/>
          <w:sz w:val="56"/>
          <w:szCs w:val="56"/>
        </w:rPr>
        <w:t>ó</w:t>
      </w:r>
      <w:r w:rsidRPr="00AF49EE">
        <w:rPr>
          <w:sz w:val="56"/>
          <w:szCs w:val="56"/>
        </w:rPr>
        <w:t>n</w:t>
      </w:r>
      <w:r w:rsidRPr="00AF49EE">
        <w:rPr>
          <w:sz w:val="56"/>
          <w:szCs w:val="56"/>
          <w:lang w:val="es-MX"/>
        </w:rPr>
        <w:t xml:space="preserve"> a los </w:t>
      </w:r>
      <w:r w:rsidR="00AF49EE" w:rsidRPr="00AF49EE">
        <w:rPr>
          <w:sz w:val="56"/>
          <w:szCs w:val="56"/>
          <w:lang w:val="es-MX"/>
        </w:rPr>
        <w:t>SO</w:t>
      </w:r>
      <w:r w:rsidRPr="00AF49EE">
        <w:rPr>
          <w:sz w:val="56"/>
          <w:szCs w:val="56"/>
          <w:lang w:val="es-MX"/>
        </w:rPr>
        <w:t xml:space="preserve"> Linux y Windows: Interfaz de comandos</w:t>
      </w:r>
    </w:p>
    <w:p w14:paraId="66DF02F3" w14:textId="77777777" w:rsidR="00CF761F" w:rsidRDefault="00CF761F" w:rsidP="00CF761F">
      <w:pPr>
        <w:jc w:val="left"/>
        <w:rPr>
          <w:sz w:val="24"/>
          <w:szCs w:val="24"/>
          <w:lang w:val="es-MX" w:bidi="es-MX"/>
        </w:rPr>
      </w:pPr>
    </w:p>
    <w:p w14:paraId="330C45B5" w14:textId="6C550406" w:rsidR="00AF49EE" w:rsidRPr="00AF49EE" w:rsidRDefault="00AF49EE" w:rsidP="00AF49EE">
      <w:pPr>
        <w:spacing w:after="240"/>
        <w:jc w:val="center"/>
        <w:rPr>
          <w:sz w:val="24"/>
          <w:szCs w:val="24"/>
          <w:lang w:val="es-MX" w:bidi="es-MX"/>
        </w:rPr>
      </w:pPr>
      <w:r w:rsidRPr="00AF49EE">
        <w:rPr>
          <w:sz w:val="24"/>
          <w:szCs w:val="24"/>
          <w:lang w:val="es-MX" w:bidi="es-MX"/>
        </w:rPr>
        <w:t>Sistemas Operativos</w:t>
      </w:r>
    </w:p>
    <w:p w14:paraId="5B99B473" w14:textId="54A57C6A" w:rsidR="00CF761F" w:rsidRDefault="00CF761F" w:rsidP="0079355F">
      <w:pPr>
        <w:jc w:val="center"/>
        <w:rPr>
          <w:rFonts w:asciiTheme="majorHAnsi" w:eastAsiaTheme="majorEastAsia" w:hAnsiTheme="majorHAnsi" w:cstheme="majorBidi"/>
          <w:lang w:val="es-MX"/>
        </w:rPr>
      </w:pPr>
      <w:r w:rsidRPr="00034296">
        <w:rPr>
          <w:i/>
          <w:iCs/>
          <w:lang w:val="es-MX" w:bidi="es-MX"/>
        </w:rPr>
        <w:t xml:space="preserve">Prof. </w:t>
      </w:r>
      <w:r w:rsidR="0079355F" w:rsidRPr="0079355F">
        <w:rPr>
          <w:i/>
          <w:iCs/>
          <w:lang w:val="es-MX" w:bidi="es-MX"/>
        </w:rPr>
        <w:t>Jorge Cort</w:t>
      </w:r>
      <w:r w:rsidR="0079355F" w:rsidRPr="0079355F">
        <w:rPr>
          <w:rFonts w:hint="eastAsia"/>
          <w:i/>
          <w:iCs/>
          <w:lang w:val="es-MX" w:bidi="es-MX"/>
        </w:rPr>
        <w:t>é</w:t>
      </w:r>
      <w:r w:rsidR="0079355F" w:rsidRPr="0079355F">
        <w:rPr>
          <w:i/>
          <w:iCs/>
          <w:lang w:val="es-MX" w:bidi="es-MX"/>
        </w:rPr>
        <w:t>s Galicia</w:t>
      </w:r>
    </w:p>
    <w:p w14:paraId="1F12C4F1" w14:textId="77777777" w:rsidR="00CF761F" w:rsidRPr="00034296" w:rsidRDefault="00CF761F" w:rsidP="00CF761F">
      <w:pPr>
        <w:rPr>
          <w:rFonts w:asciiTheme="majorHAnsi" w:eastAsiaTheme="majorEastAsia" w:hAnsiTheme="majorHAnsi" w:cstheme="majorBidi"/>
          <w:b/>
          <w:bCs/>
          <w:lang w:val="es-MX"/>
        </w:rPr>
      </w:pPr>
    </w:p>
    <w:p w14:paraId="1E768F87" w14:textId="7A6E3F25" w:rsidR="00CF761F" w:rsidRPr="00034296" w:rsidRDefault="00CF761F" w:rsidP="0030732B">
      <w:pPr>
        <w:rPr>
          <w:rFonts w:eastAsiaTheme="majorEastAsia"/>
          <w:lang w:val="es-MX"/>
        </w:rPr>
      </w:pPr>
      <w:r w:rsidRPr="00034296">
        <w:rPr>
          <w:rFonts w:eastAsiaTheme="majorEastAsia"/>
          <w:lang w:val="es-MX"/>
        </w:rPr>
        <w:t>Integrantes:</w:t>
      </w:r>
    </w:p>
    <w:p w14:paraId="0E29B51D" w14:textId="77777777" w:rsidR="00FA7FDF" w:rsidRPr="00FA7FDF" w:rsidRDefault="00FA7FDF" w:rsidP="00FA7FDF">
      <w:pPr>
        <w:pStyle w:val="ListParagraph"/>
        <w:numPr>
          <w:ilvl w:val="0"/>
          <w:numId w:val="23"/>
        </w:numPr>
      </w:pPr>
      <w:r w:rsidRPr="00FA7FDF">
        <w:t>Calero Alvarez Karime</w:t>
      </w:r>
    </w:p>
    <w:p w14:paraId="7115C990" w14:textId="210F47A0" w:rsidR="00FA7FDF" w:rsidRPr="00FA7FDF" w:rsidRDefault="00FA7FDF" w:rsidP="00FA7FDF">
      <w:pPr>
        <w:pStyle w:val="ListParagraph"/>
        <w:numPr>
          <w:ilvl w:val="0"/>
          <w:numId w:val="23"/>
        </w:numPr>
      </w:pPr>
      <w:r w:rsidRPr="00FA7FDF">
        <w:t>Guevara Badillo Areli Alejandra</w:t>
      </w:r>
    </w:p>
    <w:p w14:paraId="6BE283B5" w14:textId="29724D61" w:rsidR="00FA7FDF" w:rsidRPr="00FA7FDF" w:rsidRDefault="00FA7FDF" w:rsidP="00FA7FDF">
      <w:pPr>
        <w:pStyle w:val="ListParagraph"/>
        <w:numPr>
          <w:ilvl w:val="0"/>
          <w:numId w:val="23"/>
        </w:numPr>
      </w:pPr>
      <w:r w:rsidRPr="00FA7FDF">
        <w:t>González Cruz Joshua Raúl (Representante)</w:t>
      </w:r>
    </w:p>
    <w:p w14:paraId="562659BB" w14:textId="623B803E" w:rsidR="00CF761F" w:rsidRPr="00FA7FDF" w:rsidRDefault="00FA7FDF" w:rsidP="00FA7FDF">
      <w:pPr>
        <w:pStyle w:val="ListParagraph"/>
        <w:numPr>
          <w:ilvl w:val="0"/>
          <w:numId w:val="23"/>
        </w:numPr>
        <w:rPr>
          <w:lang w:val="es-MX"/>
        </w:rPr>
      </w:pPr>
      <w:r w:rsidRPr="00FA7FDF">
        <w:t>Ordoñez Pedrero Francisco Isaac</w:t>
      </w:r>
    </w:p>
    <w:p w14:paraId="2E46DED3" w14:textId="77777777" w:rsidR="00034296" w:rsidRDefault="00034296" w:rsidP="00FA7FDF"/>
    <w:p w14:paraId="151009E3" w14:textId="3E8FF6E1" w:rsidR="003422FF" w:rsidRPr="00034296" w:rsidRDefault="003422FF" w:rsidP="00AF49EE">
      <w:pPr>
        <w:jc w:val="right"/>
        <w:rPr>
          <w:rFonts w:eastAsiaTheme="majorEastAsia"/>
          <w:b/>
          <w:bCs/>
          <w:sz w:val="24"/>
          <w:szCs w:val="24"/>
          <w:lang w:val="es-MX"/>
        </w:rPr>
      </w:pPr>
      <w:r w:rsidRPr="00034296">
        <w:rPr>
          <w:rFonts w:eastAsiaTheme="majorEastAsia"/>
          <w:sz w:val="30"/>
          <w:szCs w:val="30"/>
          <w:lang w:val="es-MX"/>
        </w:rPr>
        <w:br w:type="page"/>
      </w:r>
    </w:p>
    <w:p w14:paraId="17402387" w14:textId="3D12E484" w:rsidR="008E6F09" w:rsidRPr="00034296" w:rsidRDefault="008E6F09" w:rsidP="00E032F6">
      <w:pPr>
        <w:pStyle w:val="Heading1"/>
        <w:rPr>
          <w:b/>
          <w:sz w:val="24"/>
          <w:szCs w:val="24"/>
        </w:rPr>
      </w:pPr>
      <w:r w:rsidRPr="00034296">
        <w:t xml:space="preserve">Marco Teórico </w:t>
      </w:r>
    </w:p>
    <w:p w14:paraId="434774B1" w14:textId="0AA7CC5D" w:rsidR="0039245A" w:rsidRPr="00AA08DD" w:rsidRDefault="0039245A" w:rsidP="00DF4D04">
      <w:pPr>
        <w:pStyle w:val="Subtitle"/>
      </w:pPr>
      <w:r w:rsidRPr="00AA08DD">
        <w:t>Sistema Operativo</w:t>
      </w:r>
    </w:p>
    <w:p w14:paraId="08B7B66E" w14:textId="0ADE450C" w:rsidR="0039245A" w:rsidRDefault="0039245A" w:rsidP="0039245A">
      <w:r>
        <w:t>Un sistema operativo es un programa que permite gestionar los recursos del ordenador. Comienza a trabajar cuando se enciende el ordenador, permitiendo la comunicación con el usuario. Sus principales funciones son:</w:t>
      </w:r>
    </w:p>
    <w:p w14:paraId="10481B5E" w14:textId="0C0BA1D9" w:rsidR="0039245A" w:rsidRDefault="0039245A" w:rsidP="00AA08DD">
      <w:pPr>
        <w:pStyle w:val="ListParagraph"/>
        <w:numPr>
          <w:ilvl w:val="0"/>
          <w:numId w:val="29"/>
        </w:numPr>
        <w:ind w:left="540"/>
      </w:pPr>
      <w:r>
        <w:t>Gestionar los programas permitiendo su instalación, uso o desinstalación.</w:t>
      </w:r>
    </w:p>
    <w:p w14:paraId="19362D4C" w14:textId="354CB60F" w:rsidR="0039245A" w:rsidRDefault="0039245A" w:rsidP="00AA08DD">
      <w:pPr>
        <w:pStyle w:val="ListParagraph"/>
        <w:numPr>
          <w:ilvl w:val="0"/>
          <w:numId w:val="29"/>
        </w:numPr>
        <w:ind w:left="540"/>
      </w:pPr>
      <w:r>
        <w:t>Controlar el uso de periféricos y sus posibles errores, el teclado, monitor, impresora...</w:t>
      </w:r>
    </w:p>
    <w:p w14:paraId="5BFDB740" w14:textId="136AA02D" w:rsidR="0039245A" w:rsidRDefault="0039245A" w:rsidP="00AA08DD">
      <w:pPr>
        <w:pStyle w:val="ListParagraph"/>
        <w:numPr>
          <w:ilvl w:val="0"/>
          <w:numId w:val="29"/>
        </w:numPr>
        <w:ind w:left="540"/>
      </w:pPr>
      <w:r>
        <w:t>Permitir la conexión e intercambio de información en la red.</w:t>
      </w:r>
    </w:p>
    <w:p w14:paraId="081D040C" w14:textId="5172FC57" w:rsidR="00F02A96" w:rsidRPr="00AA08DD" w:rsidRDefault="00F02A96" w:rsidP="00DF4D04">
      <w:pPr>
        <w:pStyle w:val="Subtitle"/>
      </w:pPr>
      <w:r w:rsidRPr="00AA08DD">
        <w:t>Linux</w:t>
      </w:r>
    </w:p>
    <w:p w14:paraId="0EB0988C" w14:textId="289AA781" w:rsidR="00BE0996" w:rsidRDefault="00BE0996" w:rsidP="00F02A96">
      <w:r>
        <w:t xml:space="preserve">Linux es un sistema operativo clon de UNIX, basado en la licencia GNU (libre), creado en 1991, desarrollado y empleado ampliamente por variadas comunidades alrededor del mundo, tanto académicas como comerciales. </w:t>
      </w:r>
    </w:p>
    <w:p w14:paraId="5BF336D4" w14:textId="597C4003" w:rsidR="00F02A96" w:rsidRDefault="00F02A96" w:rsidP="00F02A96">
      <w:r>
        <w:t>Linux es un sistema operativo informático desarrollado mediante el modelo de código abierto. Los principios de desarrollo de software de código abierto son:</w:t>
      </w:r>
    </w:p>
    <w:p w14:paraId="1C8B4865" w14:textId="77777777" w:rsidR="00F02A96" w:rsidRDefault="00F02A96" w:rsidP="00B11B97">
      <w:pPr>
        <w:pStyle w:val="ListParagraph"/>
        <w:numPr>
          <w:ilvl w:val="0"/>
          <w:numId w:val="26"/>
        </w:numPr>
        <w:ind w:left="540"/>
      </w:pPr>
      <w:r>
        <w:t>Transparencia</w:t>
      </w:r>
    </w:p>
    <w:p w14:paraId="26651B51" w14:textId="77777777" w:rsidR="00F02A96" w:rsidRDefault="00F02A96" w:rsidP="00B11B97">
      <w:pPr>
        <w:pStyle w:val="ListParagraph"/>
        <w:numPr>
          <w:ilvl w:val="0"/>
          <w:numId w:val="26"/>
        </w:numPr>
        <w:ind w:left="540"/>
      </w:pPr>
      <w:r>
        <w:t>Colaboración</w:t>
      </w:r>
    </w:p>
    <w:p w14:paraId="0FD5B6FD" w14:textId="77777777" w:rsidR="00F02A96" w:rsidRDefault="00F02A96" w:rsidP="00B11B97">
      <w:pPr>
        <w:pStyle w:val="ListParagraph"/>
        <w:numPr>
          <w:ilvl w:val="0"/>
          <w:numId w:val="26"/>
        </w:numPr>
        <w:ind w:left="540"/>
      </w:pPr>
      <w:r>
        <w:t>Lanzamiento temprano y frecuente</w:t>
      </w:r>
    </w:p>
    <w:p w14:paraId="14D9C31B" w14:textId="77777777" w:rsidR="00F02A96" w:rsidRDefault="00F02A96" w:rsidP="00B11B97">
      <w:pPr>
        <w:pStyle w:val="ListParagraph"/>
        <w:numPr>
          <w:ilvl w:val="0"/>
          <w:numId w:val="26"/>
        </w:numPr>
        <w:ind w:left="540"/>
      </w:pPr>
      <w:r>
        <w:t>Meritocracia inclusiva</w:t>
      </w:r>
    </w:p>
    <w:p w14:paraId="011EA952" w14:textId="77777777" w:rsidR="00F02A96" w:rsidRDefault="00F02A96" w:rsidP="00B11B97">
      <w:pPr>
        <w:pStyle w:val="ListParagraph"/>
        <w:numPr>
          <w:ilvl w:val="0"/>
          <w:numId w:val="26"/>
        </w:numPr>
        <w:ind w:left="540"/>
      </w:pPr>
      <w:r>
        <w:t>Comunidad</w:t>
      </w:r>
    </w:p>
    <w:p w14:paraId="677F4A10" w14:textId="10525F59" w:rsidR="00010E68" w:rsidRDefault="00F02A96" w:rsidP="00F02A96">
      <w:r>
        <w:t>El modelo de desarrollo de código abierto también implica que las mejoras provienen de muchos contribuyentes corporativos e individuales diferentes, por lo que el rumbo del producto viene determinado en gran medida por la comunidad de usuarios y no por un único equipo de desarrollo de un solo proveedor.</w:t>
      </w:r>
    </w:p>
    <w:p w14:paraId="2856215A" w14:textId="77777777" w:rsidR="0025434D" w:rsidRPr="00AA08DD" w:rsidRDefault="0025434D" w:rsidP="0025434D">
      <w:pPr>
        <w:rPr>
          <w:rFonts w:ascii="ADLaM Display" w:hAnsi="ADLaM Display" w:cs="ADLaM Display"/>
        </w:rPr>
      </w:pPr>
      <w:r w:rsidRPr="00AA08DD">
        <w:rPr>
          <w:rFonts w:ascii="ADLaM Display" w:hAnsi="ADLaM Display" w:cs="ADLaM Display"/>
        </w:rPr>
        <w:t>Versiones de Linux</w:t>
      </w:r>
    </w:p>
    <w:p w14:paraId="3A80F264" w14:textId="18915C94" w:rsidR="0025434D" w:rsidRDefault="0025434D" w:rsidP="0025434D">
      <w:r>
        <w:t>Puesto que cualquiera puede crear una distribución Linux con el código fuente disponible y elegir diversas combinaciones de componentes, existen múltiples distribuciones de Linux que son muy similares. Algunas distribuciones proceden de diferentes empresas, pero en la práctica se pueden utilizar indistintamente.</w:t>
      </w:r>
    </w:p>
    <w:p w14:paraId="440EA816" w14:textId="1B7BFFC6" w:rsidR="0025434D" w:rsidRDefault="0025434D" w:rsidP="0025434D">
      <w:r>
        <w:t>También se pueden optimizar diferentes distribuciones en función de la finalidad; algunas ofrecen el tamaño más pequeño posible; otras se centran en proporcionar un amplio soporte para hardware de escritorio. Además, algunas distribuciones incluyen funciones especializadas, como la aplicación automática de parches o un rendimiento mayor para bases de datos.</w:t>
      </w:r>
    </w:p>
    <w:p w14:paraId="70E980D7" w14:textId="24AB3D05" w:rsidR="0025434D" w:rsidRDefault="0025434D" w:rsidP="0025434D">
      <w:r>
        <w:t>Entre las distribuciones más populares se incluyen:</w:t>
      </w:r>
    </w:p>
    <w:p w14:paraId="72DC3CB9" w14:textId="77777777" w:rsidR="008808D5" w:rsidRDefault="008808D5" w:rsidP="00AA08DD">
      <w:pPr>
        <w:pStyle w:val="ListParagraph"/>
        <w:numPr>
          <w:ilvl w:val="0"/>
          <w:numId w:val="28"/>
        </w:numPr>
        <w:ind w:left="547"/>
        <w:contextualSpacing w:val="0"/>
      </w:pPr>
      <w:r w:rsidRPr="002C5D3A">
        <w:rPr>
          <w:rFonts w:ascii="Gill Sans Nova" w:hAnsi="Gill Sans Nova" w:cs="Gisha"/>
        </w:rPr>
        <w:t>Red Hat Enterprise Linux (RHEL):</w:t>
      </w:r>
      <w:r>
        <w:t xml:space="preserve"> Distribución comercial, estable y con soporte empresarial de Red Hat.</w:t>
      </w:r>
    </w:p>
    <w:p w14:paraId="06126B57" w14:textId="77777777" w:rsidR="008808D5" w:rsidRDefault="008808D5" w:rsidP="00AA08DD">
      <w:pPr>
        <w:pStyle w:val="ListParagraph"/>
        <w:numPr>
          <w:ilvl w:val="0"/>
          <w:numId w:val="28"/>
        </w:numPr>
        <w:ind w:left="547"/>
        <w:contextualSpacing w:val="0"/>
      </w:pPr>
      <w:r w:rsidRPr="002C5D3A">
        <w:rPr>
          <w:rFonts w:ascii="Gill Sans Nova" w:hAnsi="Gill Sans Nova" w:cs="Gisha"/>
        </w:rPr>
        <w:t>Amazon Linux:</w:t>
      </w:r>
      <w:r>
        <w:t xml:space="preserve"> Diseñada específicamente para ejecutarse en la infraestructura de la nube de AWS.</w:t>
      </w:r>
    </w:p>
    <w:p w14:paraId="0BAC8BE6" w14:textId="77777777" w:rsidR="008808D5" w:rsidRDefault="008808D5" w:rsidP="00AA08DD">
      <w:pPr>
        <w:pStyle w:val="ListParagraph"/>
        <w:numPr>
          <w:ilvl w:val="0"/>
          <w:numId w:val="28"/>
        </w:numPr>
        <w:ind w:left="547"/>
        <w:contextualSpacing w:val="0"/>
      </w:pPr>
      <w:r w:rsidRPr="002C5D3A">
        <w:rPr>
          <w:rFonts w:ascii="Gill Sans Nova" w:hAnsi="Gill Sans Nova" w:cs="Gisha"/>
        </w:rPr>
        <w:t>CentOS:</w:t>
      </w:r>
      <w:r>
        <w:t xml:space="preserve"> Versión de código abierto de RHEL, ideal para servidores y entornos empresariales.</w:t>
      </w:r>
    </w:p>
    <w:p w14:paraId="757FBF3B" w14:textId="77777777" w:rsidR="008808D5" w:rsidRDefault="008808D5" w:rsidP="00AA08DD">
      <w:pPr>
        <w:pStyle w:val="ListParagraph"/>
        <w:numPr>
          <w:ilvl w:val="0"/>
          <w:numId w:val="28"/>
        </w:numPr>
        <w:ind w:left="547"/>
        <w:contextualSpacing w:val="0"/>
      </w:pPr>
      <w:r w:rsidRPr="002C5D3A">
        <w:rPr>
          <w:rFonts w:ascii="Gill Sans Nova" w:hAnsi="Gill Sans Nova" w:cs="Gisha"/>
        </w:rPr>
        <w:t>Fedora:</w:t>
      </w:r>
      <w:r>
        <w:t xml:space="preserve"> Distribución comunitaria respaldada por Red Hat, enfocada en usuarios y desarrolladores.</w:t>
      </w:r>
    </w:p>
    <w:p w14:paraId="40D841FB" w14:textId="77777777" w:rsidR="008808D5" w:rsidRDefault="008808D5" w:rsidP="00AA08DD">
      <w:pPr>
        <w:pStyle w:val="ListParagraph"/>
        <w:numPr>
          <w:ilvl w:val="0"/>
          <w:numId w:val="28"/>
        </w:numPr>
        <w:ind w:left="547"/>
        <w:contextualSpacing w:val="0"/>
      </w:pPr>
      <w:r w:rsidRPr="002C5D3A">
        <w:rPr>
          <w:rFonts w:ascii="Gill Sans Nova" w:hAnsi="Gill Sans Nova" w:cs="Gisha"/>
        </w:rPr>
        <w:t>Oracle Linux:</w:t>
      </w:r>
      <w:r>
        <w:t xml:space="preserve"> Basada en RHEL, optimizada para entornos de bases de datos y aplicaciones empresariales de Oracle.</w:t>
      </w:r>
    </w:p>
    <w:p w14:paraId="4368044A" w14:textId="77777777" w:rsidR="008808D5" w:rsidRDefault="008808D5" w:rsidP="00AA08DD">
      <w:pPr>
        <w:pStyle w:val="ListParagraph"/>
        <w:numPr>
          <w:ilvl w:val="0"/>
          <w:numId w:val="28"/>
        </w:numPr>
        <w:ind w:left="547"/>
        <w:contextualSpacing w:val="0"/>
      </w:pPr>
      <w:r w:rsidRPr="002C5D3A">
        <w:rPr>
          <w:rFonts w:ascii="Gill Sans Nova" w:hAnsi="Gill Sans Nova" w:cs="Gisha"/>
        </w:rPr>
        <w:t>SUSE Linux:</w:t>
      </w:r>
      <w:r>
        <w:t xml:space="preserve"> Distribución comercial conocida por su estabilidad, seguridad y herramientas de gestión avanzadas.</w:t>
      </w:r>
    </w:p>
    <w:p w14:paraId="08795704" w14:textId="77777777" w:rsidR="008808D5" w:rsidRDefault="008808D5" w:rsidP="00AA08DD">
      <w:pPr>
        <w:pStyle w:val="ListParagraph"/>
        <w:numPr>
          <w:ilvl w:val="0"/>
          <w:numId w:val="28"/>
        </w:numPr>
        <w:ind w:left="547"/>
        <w:contextualSpacing w:val="0"/>
      </w:pPr>
      <w:r w:rsidRPr="002C5D3A">
        <w:rPr>
          <w:rFonts w:ascii="Gill Sans Nova" w:hAnsi="Gill Sans Nova" w:cs="Gisha"/>
        </w:rPr>
        <w:t>Ubuntu:</w:t>
      </w:r>
      <w:r>
        <w:t xml:space="preserve"> Distribución popular de código abierto basada en Debian, utilizada en escritorios, servidores y dispositivos IoT. Ofrece versiones de LTS con actualizaciones de seguridad a largo plazo.</w:t>
      </w:r>
    </w:p>
    <w:p w14:paraId="5326B0DF" w14:textId="31C0E67D" w:rsidR="0025434D" w:rsidRPr="00AA08DD" w:rsidRDefault="00F405C2" w:rsidP="00DF4D04">
      <w:pPr>
        <w:pStyle w:val="Subtitle"/>
      </w:pPr>
      <w:r w:rsidRPr="00AA08DD">
        <w:t>Windows</w:t>
      </w:r>
    </w:p>
    <w:p w14:paraId="39F2FFCB" w14:textId="68A228A9" w:rsidR="00F405C2" w:rsidRDefault="00156D9E" w:rsidP="0025434D">
      <w:r w:rsidRPr="00156D9E">
        <w:t xml:space="preserve">Microsoft Windows (conocido simplemente como Windows) es un sistema operativo con interfaz gráfica para computadoras personales cuyo propietario es la empresa Microsoft. Las distintas versiones de Windows, las cuales ofrecen un entorno gráfico sencillo desde la versión Windows 95, se ha convertido en el sistema operativo más utilizado en el mundo. Por esta razón, la mayoría de las empresas fabricantes de hardware y software en el mundo tienden a desarrollar sus aplicaciones basadas en dicho sistema. El común uso de </w:t>
      </w:r>
      <w:r w:rsidR="002A3F7B" w:rsidRPr="00156D9E">
        <w:t>este</w:t>
      </w:r>
      <w:r w:rsidRPr="00156D9E">
        <w:t xml:space="preserve"> se debe a que la mayoría de las computadoras incluyen </w:t>
      </w:r>
      <w:r w:rsidR="002A3F7B" w:rsidRPr="00156D9E">
        <w:t>este</w:t>
      </w:r>
      <w:r w:rsidRPr="00156D9E">
        <w:t xml:space="preserve"> sistema instalado por defecto.</w:t>
      </w:r>
    </w:p>
    <w:p w14:paraId="07A9EE50" w14:textId="051DF08E" w:rsidR="002A3F7B" w:rsidRPr="00AA08DD" w:rsidRDefault="00AA08DD" w:rsidP="002A3F7B">
      <w:pPr>
        <w:rPr>
          <w:rFonts w:ascii="ADLaM Display" w:hAnsi="ADLaM Display" w:cs="ADLaM Display"/>
        </w:rPr>
      </w:pPr>
      <w:r w:rsidRPr="00AA08DD">
        <w:rPr>
          <w:rFonts w:ascii="ADLaM Display" w:hAnsi="ADLaM Display" w:cs="ADLaM Display"/>
        </w:rPr>
        <w:t>V</w:t>
      </w:r>
      <w:r w:rsidR="002A3F7B" w:rsidRPr="00AA08DD">
        <w:rPr>
          <w:rFonts w:ascii="ADLaM Display" w:hAnsi="ADLaM Display" w:cs="ADLaM Display"/>
        </w:rPr>
        <w:t>ersiones de Windows a lo largo de los años:</w:t>
      </w:r>
    </w:p>
    <w:p w14:paraId="2B0A4EE6" w14:textId="38787785" w:rsidR="002A3F7B" w:rsidRDefault="002A3F7B" w:rsidP="00FC67F7">
      <w:pPr>
        <w:pStyle w:val="ListParagraph"/>
        <w:numPr>
          <w:ilvl w:val="0"/>
          <w:numId w:val="30"/>
        </w:numPr>
        <w:ind w:left="547"/>
        <w:contextualSpacing w:val="0"/>
      </w:pPr>
      <w:r w:rsidRPr="002A3F7B">
        <w:rPr>
          <w:rFonts w:ascii="Gill Sans Nova" w:hAnsi="Gill Sans Nova"/>
        </w:rPr>
        <w:t>Windows 1.0 (1985):</w:t>
      </w:r>
      <w:r>
        <w:t xml:space="preserve"> Introdujo una interfaz gráfica de usuario "puntero y clic", pero era inestable y dependía de DOS.</w:t>
      </w:r>
    </w:p>
    <w:p w14:paraId="160EACC2" w14:textId="0FDD43BA" w:rsidR="002A3F7B" w:rsidRDefault="002A3F7B" w:rsidP="00FC67F7">
      <w:pPr>
        <w:pStyle w:val="ListParagraph"/>
        <w:numPr>
          <w:ilvl w:val="0"/>
          <w:numId w:val="30"/>
        </w:numPr>
        <w:ind w:left="547"/>
        <w:contextualSpacing w:val="0"/>
      </w:pPr>
      <w:r w:rsidRPr="002A3F7B">
        <w:rPr>
          <w:rFonts w:ascii="Gill Sans Nova" w:hAnsi="Gill Sans Nova"/>
        </w:rPr>
        <w:t>Windows 2.0-2.11 (1987):</w:t>
      </w:r>
      <w:r>
        <w:t xml:space="preserve"> Mejoró la estabilidad y velocidad, introduciendo el panel de control y ejecutando las primeras versiones de Excel y Word.</w:t>
      </w:r>
    </w:p>
    <w:p w14:paraId="2B197167" w14:textId="4E66B85E" w:rsidR="002A3F7B" w:rsidRDefault="002A3F7B" w:rsidP="00FC67F7">
      <w:pPr>
        <w:pStyle w:val="ListParagraph"/>
        <w:numPr>
          <w:ilvl w:val="0"/>
          <w:numId w:val="30"/>
        </w:numPr>
        <w:ind w:left="547"/>
        <w:contextualSpacing w:val="0"/>
      </w:pPr>
      <w:r w:rsidRPr="002A3F7B">
        <w:rPr>
          <w:rFonts w:ascii="Gill Sans Nova" w:hAnsi="Gill Sans Nova"/>
        </w:rPr>
        <w:t>Windows 3.0 (1990):</w:t>
      </w:r>
      <w:r>
        <w:t xml:space="preserve"> Soportaba 16 colores y juegos como Solitario, Minesweeper y Corazones.</w:t>
      </w:r>
    </w:p>
    <w:p w14:paraId="14C25D5A" w14:textId="60E6FD31" w:rsidR="002A3F7B" w:rsidRDefault="002A3F7B" w:rsidP="00FC67F7">
      <w:pPr>
        <w:pStyle w:val="ListParagraph"/>
        <w:numPr>
          <w:ilvl w:val="0"/>
          <w:numId w:val="30"/>
        </w:numPr>
        <w:ind w:left="547"/>
        <w:contextualSpacing w:val="0"/>
      </w:pPr>
      <w:r w:rsidRPr="002A3F7B">
        <w:rPr>
          <w:rFonts w:ascii="Gill Sans Nova" w:hAnsi="Gill Sans Nova"/>
        </w:rPr>
        <w:t>Windows NT</w:t>
      </w:r>
      <w:r>
        <w:t xml:space="preserve"> </w:t>
      </w:r>
      <w:r w:rsidRPr="002A3F7B">
        <w:rPr>
          <w:rFonts w:ascii="Gill Sans Nova" w:hAnsi="Gill Sans Nova"/>
        </w:rPr>
        <w:t>(1993):</w:t>
      </w:r>
      <w:r>
        <w:t xml:space="preserve"> Un sistema operativo avanzado de 32 bits, diseñado para estaciones </w:t>
      </w:r>
      <w:r w:rsidRPr="002A3F7B">
        <w:t>de trabajo</w:t>
      </w:r>
      <w:r>
        <w:t>, con una capa de abstracción de hardware.</w:t>
      </w:r>
    </w:p>
    <w:p w14:paraId="053CFBB0" w14:textId="2593BE4E" w:rsidR="002A3F7B" w:rsidRDefault="002A3F7B" w:rsidP="00FC67F7">
      <w:pPr>
        <w:pStyle w:val="ListParagraph"/>
        <w:numPr>
          <w:ilvl w:val="0"/>
          <w:numId w:val="30"/>
        </w:numPr>
        <w:ind w:left="547"/>
        <w:contextualSpacing w:val="0"/>
      </w:pPr>
      <w:r w:rsidRPr="002A3F7B">
        <w:rPr>
          <w:rFonts w:ascii="Gill Sans Nova" w:hAnsi="Gill Sans Nova"/>
        </w:rPr>
        <w:t>Windows 95 (1995):</w:t>
      </w:r>
      <w:r>
        <w:t xml:space="preserve"> Introdujo el botón de inicio, plug and play, soporte TCP/IP y Direct X para juegos.</w:t>
      </w:r>
    </w:p>
    <w:p w14:paraId="298D8DFF" w14:textId="766B1936" w:rsidR="002A3F7B" w:rsidRDefault="002A3F7B" w:rsidP="00FC67F7">
      <w:pPr>
        <w:pStyle w:val="ListParagraph"/>
        <w:numPr>
          <w:ilvl w:val="0"/>
          <w:numId w:val="30"/>
        </w:numPr>
        <w:ind w:left="547"/>
        <w:contextualSpacing w:val="0"/>
      </w:pPr>
      <w:r w:rsidRPr="00FC67F7">
        <w:rPr>
          <w:rFonts w:ascii="Gill Sans Nova" w:hAnsi="Gill Sans Nova"/>
        </w:rPr>
        <w:t>Windows 98 (1998):</w:t>
      </w:r>
      <w:r>
        <w:t xml:space="preserve"> Mejoró el soporte de hardware plug-and-play, USB y juegos de Windows.</w:t>
      </w:r>
    </w:p>
    <w:p w14:paraId="61EA45CA" w14:textId="193AA669" w:rsidR="002A3F7B" w:rsidRDefault="002A3F7B" w:rsidP="00FC67F7">
      <w:pPr>
        <w:pStyle w:val="ListParagraph"/>
        <w:numPr>
          <w:ilvl w:val="0"/>
          <w:numId w:val="30"/>
        </w:numPr>
        <w:ind w:left="547"/>
        <w:contextualSpacing w:val="0"/>
      </w:pPr>
      <w:r w:rsidRPr="00FC67F7">
        <w:rPr>
          <w:rFonts w:ascii="Gill Sans Nova" w:hAnsi="Gill Sans Nova"/>
        </w:rPr>
        <w:t>Windows ME (Millennium Edition) (2000):</w:t>
      </w:r>
      <w:r>
        <w:t xml:space="preserve"> Mal recibido, con problemas de estabilidad y vulnerabilidades.</w:t>
      </w:r>
    </w:p>
    <w:p w14:paraId="3276FE27" w14:textId="046F37DB" w:rsidR="002A3F7B" w:rsidRDefault="002A3F7B" w:rsidP="00FC67F7">
      <w:pPr>
        <w:pStyle w:val="ListParagraph"/>
        <w:numPr>
          <w:ilvl w:val="0"/>
          <w:numId w:val="30"/>
        </w:numPr>
        <w:ind w:left="547"/>
        <w:contextualSpacing w:val="0"/>
      </w:pPr>
      <w:r w:rsidRPr="00FC67F7">
        <w:rPr>
          <w:rFonts w:ascii="Gill Sans Nova" w:hAnsi="Gill Sans Nova"/>
        </w:rPr>
        <w:t>Windows 2000 (2000):</w:t>
      </w:r>
      <w:r>
        <w:t xml:space="preserve"> Basado en Windows NT, más robusto y estable, con mayor compatibilidad con plug and play.</w:t>
      </w:r>
    </w:p>
    <w:p w14:paraId="33342B05" w14:textId="0C0A0C59" w:rsidR="002A3F7B" w:rsidRDefault="002A3F7B" w:rsidP="00FC67F7">
      <w:pPr>
        <w:pStyle w:val="ListParagraph"/>
        <w:numPr>
          <w:ilvl w:val="0"/>
          <w:numId w:val="30"/>
        </w:numPr>
        <w:ind w:left="547"/>
        <w:contextualSpacing w:val="0"/>
      </w:pPr>
      <w:r w:rsidRPr="00FC67F7">
        <w:rPr>
          <w:rFonts w:ascii="Gill Sans Nova" w:hAnsi="Gill Sans Nova"/>
        </w:rPr>
        <w:t>Windows XP (2001):</w:t>
      </w:r>
      <w:r>
        <w:t xml:space="preserve"> Altamente popular y estable, introdujo temas, estabilidad y soporte para 64 bits.</w:t>
      </w:r>
    </w:p>
    <w:p w14:paraId="3DD5357C" w14:textId="657CCD37" w:rsidR="002A3F7B" w:rsidRDefault="002A3F7B" w:rsidP="00FC67F7">
      <w:pPr>
        <w:pStyle w:val="ListParagraph"/>
        <w:numPr>
          <w:ilvl w:val="0"/>
          <w:numId w:val="30"/>
        </w:numPr>
        <w:ind w:left="547"/>
        <w:contextualSpacing w:val="0"/>
      </w:pPr>
      <w:r w:rsidRPr="00FC67F7">
        <w:rPr>
          <w:rFonts w:ascii="Gill Sans Nova" w:hAnsi="Gill Sans Nova"/>
        </w:rPr>
        <w:t>Windows Vista (2006):</w:t>
      </w:r>
      <w:r>
        <w:t xml:space="preserve"> Criticado por su lentitud y consumo de recursos, pero introdujo efectos visuales y DirectX 10.</w:t>
      </w:r>
    </w:p>
    <w:p w14:paraId="1CE606A0" w14:textId="774F0DA0" w:rsidR="002A3F7B" w:rsidRDefault="002A3F7B" w:rsidP="00FC67F7">
      <w:pPr>
        <w:pStyle w:val="ListParagraph"/>
        <w:numPr>
          <w:ilvl w:val="0"/>
          <w:numId w:val="30"/>
        </w:numPr>
        <w:ind w:left="547"/>
        <w:contextualSpacing w:val="0"/>
      </w:pPr>
      <w:r w:rsidRPr="00FC67F7">
        <w:rPr>
          <w:rFonts w:ascii="Gill Sans Nova" w:hAnsi="Gill Sans Nova"/>
        </w:rPr>
        <w:t>Windows 7 (2009):</w:t>
      </w:r>
      <w:r>
        <w:t xml:space="preserve"> Mejoró el rendimiento y la estabilidad, con un mejor tiempo de arranque y nuevas interfaces de usuario.</w:t>
      </w:r>
    </w:p>
    <w:p w14:paraId="68F094CD" w14:textId="455298DB" w:rsidR="002A3F7B" w:rsidRDefault="002A3F7B" w:rsidP="00FC67F7">
      <w:pPr>
        <w:pStyle w:val="ListParagraph"/>
        <w:numPr>
          <w:ilvl w:val="0"/>
          <w:numId w:val="30"/>
        </w:numPr>
        <w:ind w:left="547"/>
        <w:contextualSpacing w:val="0"/>
      </w:pPr>
      <w:r w:rsidRPr="00FC67F7">
        <w:rPr>
          <w:rFonts w:ascii="Gill Sans Nova" w:hAnsi="Gill Sans Nova"/>
        </w:rPr>
        <w:t>Windows 8 (2012):</w:t>
      </w:r>
      <w:r>
        <w:t xml:space="preserve"> Introdujo la interfaz de usuario de Metro, pero fue criticado por su incomodidad y falta de aceptación del mercado.</w:t>
      </w:r>
    </w:p>
    <w:p w14:paraId="020B44E1" w14:textId="03EF6078" w:rsidR="0025434D" w:rsidRPr="00034296" w:rsidRDefault="002A3F7B" w:rsidP="0025434D">
      <w:pPr>
        <w:pStyle w:val="ListParagraph"/>
        <w:numPr>
          <w:ilvl w:val="0"/>
          <w:numId w:val="30"/>
        </w:numPr>
        <w:ind w:left="547"/>
        <w:contextualSpacing w:val="0"/>
      </w:pPr>
      <w:r w:rsidRPr="00FC67F7">
        <w:rPr>
          <w:rFonts w:ascii="Gill Sans Nova" w:hAnsi="Gill Sans Nova"/>
        </w:rPr>
        <w:t>Windows 10 (2015):</w:t>
      </w:r>
      <w:r>
        <w:t xml:space="preserve"> Ofreció el menú de inicio, Continuum para adaptar la interfaz, y una experiencia consistente en diferentes dispositivos.</w:t>
      </w:r>
    </w:p>
    <w:p w14:paraId="6CB37C16" w14:textId="77777777" w:rsidR="00E032F6" w:rsidRDefault="00E032F6" w:rsidP="00E032F6">
      <w:pPr>
        <w:pStyle w:val="Heading1"/>
      </w:pPr>
      <w:r>
        <w:t xml:space="preserve">Competencias. </w:t>
      </w:r>
    </w:p>
    <w:p w14:paraId="43B16AA1" w14:textId="5A4F8702" w:rsidR="00E032F6" w:rsidRPr="006B4AEA" w:rsidRDefault="00E032F6" w:rsidP="00E032F6">
      <w:r w:rsidRPr="00E032F6">
        <w:t>El alumno analiza el sistema operativo Linux y Windows mediante el uso de su interfaz de comandos respectiva para comparar sus características principales y diferenciarlos en su ambiente de trabajo. El alumno desarrolla aplicaciones en lenguaje C para los sistemas operativos Linux y Windows.</w:t>
      </w:r>
    </w:p>
    <w:p w14:paraId="0AC8289C" w14:textId="54B6A549" w:rsidR="00034296" w:rsidRPr="00034296" w:rsidRDefault="00034296" w:rsidP="00E032F6">
      <w:pPr>
        <w:pStyle w:val="Heading1"/>
      </w:pPr>
      <w:r w:rsidRPr="00034296">
        <w:t>Desarrollo de la Práctica</w:t>
      </w:r>
      <w:r w:rsidR="00E032F6">
        <w:t>.</w:t>
      </w:r>
    </w:p>
    <w:p w14:paraId="0262BDB4" w14:textId="77777777" w:rsidR="00AA08DD" w:rsidRPr="00AA08DD" w:rsidRDefault="00AA08DD" w:rsidP="00AA08DD">
      <w:pPr>
        <w:rPr>
          <w:rFonts w:ascii="ADLaM Display" w:hAnsi="ADLaM Display" w:cs="ADLaM Display"/>
        </w:rPr>
      </w:pPr>
      <w:r w:rsidRPr="00AA08DD">
        <w:rPr>
          <w:rFonts w:ascii="ADLaM Display" w:hAnsi="ADLaM Display" w:cs="ADLaM Display"/>
        </w:rPr>
        <w:t>Sección Linux:</w:t>
      </w:r>
    </w:p>
    <w:p w14:paraId="4CD07B57" w14:textId="7F7917C3" w:rsidR="0088669B" w:rsidRDefault="00AA08DD" w:rsidP="0088669B">
      <w:pPr>
        <w:pStyle w:val="ListParagraph"/>
        <w:numPr>
          <w:ilvl w:val="0"/>
          <w:numId w:val="32"/>
        </w:numPr>
        <w:ind w:left="547"/>
        <w:contextualSpacing w:val="0"/>
      </w:pPr>
      <w:r>
        <w:t>Reporte la distribución que usted está utilizando. Mencione que otras distribuciones de Linux existen y cuáles son las diferencias respecto a la distribución que usted está utilizando.</w:t>
      </w:r>
    </w:p>
    <w:p w14:paraId="1A2CB071" w14:textId="1D49F81C" w:rsidR="00E60D70" w:rsidRDefault="00EC58A3" w:rsidP="00F928FF">
      <w:r w:rsidRPr="00EC58A3">
        <w:t xml:space="preserve">Una </w:t>
      </w:r>
      <w:r w:rsidRPr="0096020B">
        <w:rPr>
          <w:b/>
          <w:bCs/>
          <w:i/>
          <w:iCs/>
        </w:rPr>
        <w:t>distribución de Linux</w:t>
      </w:r>
      <w:r w:rsidRPr="00EC58A3">
        <w:t xml:space="preserve"> </w:t>
      </w:r>
      <w:r>
        <w:t>es</w:t>
      </w:r>
      <w:r w:rsidRPr="00EC58A3">
        <w:t xml:space="preserve"> una versión personalizada del sistema operativo original diseñado a partir del kernel de Linux</w:t>
      </w:r>
      <w:r w:rsidR="00B465F4">
        <w:t>.</w:t>
      </w:r>
      <w:r w:rsidR="00F928FF">
        <w:t xml:space="preserve"> Actualmente</w:t>
      </w:r>
      <w:r w:rsidR="00F928FF" w:rsidRPr="00465C41">
        <w:t xml:space="preserve"> existen más de 600 distribuciones de Linux</w:t>
      </w:r>
      <w:r w:rsidR="00F928FF">
        <w:t>,</w:t>
      </w:r>
      <w:r w:rsidR="00F928FF" w:rsidRPr="002F5AF9">
        <w:t xml:space="preserve"> </w:t>
      </w:r>
      <w:r w:rsidR="00F928FF">
        <w:t xml:space="preserve">las cuales </w:t>
      </w:r>
      <w:r w:rsidR="00F928FF" w:rsidRPr="002F5AF9">
        <w:t>pueden especializarse en una variedad de propósitos</w:t>
      </w:r>
      <w:r w:rsidR="00F928FF">
        <w:t xml:space="preserve"> (comunitario, empresarial, seguridad, servidores, entretenimiento, etc.)</w:t>
      </w:r>
      <w:r w:rsidR="00F928FF" w:rsidRPr="002F5AF9">
        <w:t xml:space="preserve">, y su enfoque puede variar según las necesidades de los usuarios y las comunidades que las respaldan. </w:t>
      </w:r>
      <w:r w:rsidR="008B643A">
        <w:t xml:space="preserve">Algunas de las distribuciones que existen son: </w:t>
      </w:r>
      <w:r w:rsidR="000F745B">
        <w:t>Ubuntu, Fedora, Debian, CentOS, Arch Linux, openSUSE, Linux Mint, Manjaro, Slackware, Elementary OS.</w:t>
      </w:r>
    </w:p>
    <w:p w14:paraId="1A882B7F" w14:textId="4663DFEC" w:rsidR="00165477" w:rsidRDefault="00595C0A" w:rsidP="000F745B">
      <w:r>
        <w:t>Cabe mencionar que</w:t>
      </w:r>
      <w:r w:rsidR="00533C6F">
        <w:t>, m</w:t>
      </w:r>
      <w:r>
        <w:t>uchas distribuciones</w:t>
      </w:r>
      <w:r w:rsidR="00D07D2B">
        <w:t xml:space="preserve"> </w:t>
      </w:r>
      <w:r w:rsidR="00533C6F">
        <w:t>están basadas en</w:t>
      </w:r>
      <w:r w:rsidR="00E60D70">
        <w:t xml:space="preserve"> otras </w:t>
      </w:r>
      <w:r w:rsidR="00D07D2B">
        <w:t>previas</w:t>
      </w:r>
      <w:r w:rsidR="00E60D70">
        <w:t>, e</w:t>
      </w:r>
      <w:r w:rsidR="00694407">
        <w:t xml:space="preserve">n este caso, </w:t>
      </w:r>
      <w:r w:rsidR="00F54C9D">
        <w:t>l</w:t>
      </w:r>
      <w:r w:rsidR="0088669B">
        <w:t>a distribución de Linux que se está utilizando es “</w:t>
      </w:r>
      <w:r w:rsidR="00C81EC7" w:rsidRPr="00801667">
        <w:rPr>
          <w:b/>
          <w:bCs/>
          <w:i/>
          <w:iCs/>
        </w:rPr>
        <w:t>EndeavourOS</w:t>
      </w:r>
      <w:r w:rsidR="0088669B" w:rsidRPr="00801667">
        <w:rPr>
          <w:b/>
          <w:bCs/>
          <w:i/>
          <w:iCs/>
        </w:rPr>
        <w:t>”</w:t>
      </w:r>
      <w:r w:rsidR="00E60D70">
        <w:t xml:space="preserve">, </w:t>
      </w:r>
      <w:r w:rsidR="000B2CF1">
        <w:t xml:space="preserve">la cual está </w:t>
      </w:r>
      <w:r w:rsidR="00905903" w:rsidRPr="00905903">
        <w:t xml:space="preserve">basada en Arch Linux </w:t>
      </w:r>
      <w:r w:rsidR="00615226">
        <w:t>y</w:t>
      </w:r>
      <w:r w:rsidR="00905903" w:rsidRPr="00905903">
        <w:t xml:space="preserve"> combina sus capacidades con una estructura más fácil de usar</w:t>
      </w:r>
      <w:r w:rsidR="007F7BA0">
        <w:t>.</w:t>
      </w:r>
      <w:r w:rsidR="00A32976">
        <w:t xml:space="preserve"> Esta distribución se destaca por utilizar el principio de “</w:t>
      </w:r>
      <w:r w:rsidR="00A32976" w:rsidRPr="00801667">
        <w:rPr>
          <w:i/>
          <w:iCs/>
          <w:u w:val="single"/>
        </w:rPr>
        <w:t>Rolling release</w:t>
      </w:r>
      <w:r w:rsidR="00A32976">
        <w:t>”</w:t>
      </w:r>
      <w:r w:rsidR="00CC79A9">
        <w:t xml:space="preserve">, en donde </w:t>
      </w:r>
      <w:r w:rsidR="00CC79A9" w:rsidRPr="00CC79A9">
        <w:t>el software se actualiza constantemente a medida que se desarrollan nuevas versiones y se corrigen errores, en lugar de esperar a una versión específica para implementar actualizaciones importantes</w:t>
      </w:r>
      <w:r w:rsidR="004749F5">
        <w:t>.</w:t>
      </w:r>
    </w:p>
    <w:p w14:paraId="00923ED9" w14:textId="0F976CC4" w:rsidR="004749F5" w:rsidRDefault="004749F5" w:rsidP="000F745B">
      <w:r>
        <w:t xml:space="preserve">En comparación con </w:t>
      </w:r>
      <w:r w:rsidR="00321808">
        <w:t>algunas de las</w:t>
      </w:r>
      <w:r w:rsidR="0089316C">
        <w:t xml:space="preserve"> </w:t>
      </w:r>
      <w:r>
        <w:t>distribuciones mencionadas</w:t>
      </w:r>
      <w:r w:rsidR="007D1DFA">
        <w:t xml:space="preserve"> anteriormente</w:t>
      </w:r>
      <w:r>
        <w:t xml:space="preserve">, </w:t>
      </w:r>
      <w:r w:rsidR="0089316C">
        <w:t>las diferencias resultan ser las siguientes:</w:t>
      </w:r>
    </w:p>
    <w:p w14:paraId="485CC3A6" w14:textId="77777777" w:rsidR="00396A73" w:rsidRPr="00396A73" w:rsidRDefault="00396A73" w:rsidP="00396A73">
      <w:pPr>
        <w:numPr>
          <w:ilvl w:val="0"/>
          <w:numId w:val="41"/>
        </w:numPr>
        <w:tabs>
          <w:tab w:val="num" w:pos="720"/>
        </w:tabs>
        <w:rPr>
          <w:lang w:val="es-MX"/>
        </w:rPr>
      </w:pPr>
      <w:r w:rsidRPr="00396A73">
        <w:rPr>
          <w:b/>
          <w:bCs/>
          <w:lang w:val="es-MX"/>
        </w:rPr>
        <w:t>Ubuntu</w:t>
      </w:r>
      <w:r w:rsidRPr="00396A73">
        <w:rPr>
          <w:lang w:val="es-MX"/>
        </w:rPr>
        <w:t>: Ubuntu es una distribución basada en Debian que tiene como objetivo ser amigable para los usuarios y fácil de usar, con un enfoque en la estabilidad y la accesibilidad para los principiantes. EndeavourOS, siendo basado en Arch Linux, ofrece una experiencia más orientada a los usuarios avanzados con un enfoque en la simplicidad y la personalización.</w:t>
      </w:r>
    </w:p>
    <w:p w14:paraId="5929A164" w14:textId="77777777" w:rsidR="00396A73" w:rsidRPr="00396A73" w:rsidRDefault="00396A73" w:rsidP="00396A73">
      <w:pPr>
        <w:numPr>
          <w:ilvl w:val="0"/>
          <w:numId w:val="41"/>
        </w:numPr>
        <w:tabs>
          <w:tab w:val="num" w:pos="720"/>
        </w:tabs>
        <w:rPr>
          <w:lang w:val="es-MX"/>
        </w:rPr>
      </w:pPr>
      <w:r w:rsidRPr="00396A73">
        <w:rPr>
          <w:b/>
          <w:bCs/>
          <w:lang w:val="es-MX"/>
        </w:rPr>
        <w:t>Debian</w:t>
      </w:r>
      <w:r w:rsidRPr="00396A73">
        <w:rPr>
          <w:lang w:val="es-MX"/>
        </w:rPr>
        <w:t>: Debian es una de las distribuciones más antiguas y estables de Linux, conocida por su enfoque conservador en cuanto a la inclusión de software y su énfasis en la estabilidad. EndeavourOS, al basarse en Arch Linux, sigue un modelo de lanzamiento "rolling release", lo que significa que ofrece actualizaciones continuas en lugar de lanzamientos puntuales.</w:t>
      </w:r>
    </w:p>
    <w:p w14:paraId="5AA3D838" w14:textId="49D42EA5" w:rsidR="00201E6A" w:rsidRPr="00D4214D" w:rsidRDefault="00F80EB6" w:rsidP="0088669B">
      <w:pPr>
        <w:pStyle w:val="ListParagraph"/>
        <w:numPr>
          <w:ilvl w:val="0"/>
          <w:numId w:val="41"/>
        </w:numPr>
        <w:contextualSpacing w:val="0"/>
        <w:rPr>
          <w:lang w:val="es-MX"/>
        </w:rPr>
      </w:pPr>
      <w:r w:rsidRPr="00F80EB6">
        <w:rPr>
          <w:b/>
          <w:bCs/>
        </w:rPr>
        <w:t>CentOS</w:t>
      </w:r>
      <w:r w:rsidRPr="00F80EB6">
        <w:t>: CentOS es una distribución derivada de Red Hat Enterprise Linux (RHEL) y está orientada principalmente a servidores y entornos empresariales. EndeavourOS, al igual que Arch Linux, está más enfocado en el escritorio y en usuarios individuales.</w:t>
      </w:r>
    </w:p>
    <w:p w14:paraId="586DAA11" w14:textId="77777777" w:rsidR="00D4214D" w:rsidRPr="00D4214D" w:rsidRDefault="00D4214D" w:rsidP="00D4214D">
      <w:pPr>
        <w:ind w:left="810"/>
        <w:rPr>
          <w:lang w:val="es-MX"/>
        </w:rPr>
      </w:pPr>
    </w:p>
    <w:p w14:paraId="147FED49" w14:textId="7C30DCF7" w:rsidR="009A276D" w:rsidRDefault="00AA08DD" w:rsidP="009A276D">
      <w:pPr>
        <w:pStyle w:val="ListParagraph"/>
        <w:numPr>
          <w:ilvl w:val="0"/>
          <w:numId w:val="32"/>
        </w:numPr>
        <w:ind w:left="547"/>
        <w:contextualSpacing w:val="0"/>
      </w:pPr>
      <w:r>
        <w:t>Revise el entorno Linux e identifique los componentes de menú con los que cuenta</w:t>
      </w:r>
      <w:r w:rsidR="00734DA3">
        <w:t xml:space="preserve"> </w:t>
      </w:r>
      <w:r>
        <w:t>su sistema operativo. Entre en cada uno de los componentes del menú y explore</w:t>
      </w:r>
      <w:r w:rsidR="00734DA3">
        <w:t xml:space="preserve"> </w:t>
      </w:r>
      <w:r>
        <w:t>algunas de sus funcionalidades. Reporte que funcionalidades encontró, además haga</w:t>
      </w:r>
      <w:r w:rsidR="00734DA3">
        <w:t xml:space="preserve"> </w:t>
      </w:r>
      <w:r>
        <w:t>un comparativo de estas funcionalidades con respecto a las existentes en el sistema</w:t>
      </w:r>
      <w:r w:rsidR="00734DA3">
        <w:t xml:space="preserve"> </w:t>
      </w:r>
      <w:r>
        <w:t>operativo Windows que usted utilice.</w:t>
      </w:r>
    </w:p>
    <w:p w14:paraId="73BCD175" w14:textId="3E865510" w:rsidR="00ED3202" w:rsidRDefault="00D473E3" w:rsidP="00565457">
      <w:pPr>
        <w:pStyle w:val="ListParagraph"/>
        <w:numPr>
          <w:ilvl w:val="0"/>
          <w:numId w:val="44"/>
        </w:numPr>
        <w:contextualSpacing w:val="0"/>
      </w:pPr>
      <w:r>
        <w:rPr>
          <w:b/>
          <w:bCs/>
        </w:rPr>
        <w:t>Menú de a</w:t>
      </w:r>
      <w:r w:rsidR="00565457" w:rsidRPr="00EB26EC">
        <w:rPr>
          <w:b/>
          <w:bCs/>
        </w:rPr>
        <w:t>plicaciones:</w:t>
      </w:r>
      <w:r w:rsidR="00565457">
        <w:t xml:space="preserve"> </w:t>
      </w:r>
      <w:r w:rsidR="001E2E34">
        <w:t xml:space="preserve">Es la sección principal </w:t>
      </w:r>
      <w:r w:rsidR="002C0CBC">
        <w:t>del menú en donde se pueden ver las aplicaciones instaladas en el sistema</w:t>
      </w:r>
      <w:r w:rsidR="00512BC7">
        <w:t>, organizadas por categorías</w:t>
      </w:r>
      <w:r w:rsidR="0006555C">
        <w:t>.</w:t>
      </w:r>
    </w:p>
    <w:p w14:paraId="7529C722" w14:textId="348A9952" w:rsidR="0006555C" w:rsidRDefault="0006555C" w:rsidP="00EB26EC">
      <w:pPr>
        <w:ind w:left="907" w:firstLine="360"/>
        <w:rPr>
          <w:color w:val="0070C0"/>
          <w:u w:val="single"/>
        </w:rPr>
      </w:pPr>
      <w:r w:rsidRPr="00EB26EC">
        <w:rPr>
          <w:color w:val="0070C0"/>
          <w:u w:val="single"/>
        </w:rPr>
        <w:t>Funcion</w:t>
      </w:r>
      <w:r w:rsidR="00EB26EC" w:rsidRPr="00EB26EC">
        <w:rPr>
          <w:color w:val="0070C0"/>
          <w:u w:val="single"/>
        </w:rPr>
        <w:t>alidades:</w:t>
      </w:r>
    </w:p>
    <w:p w14:paraId="26BB5B57" w14:textId="124FEADD" w:rsidR="00F90582" w:rsidRDefault="00F90582" w:rsidP="00925CE5">
      <w:pPr>
        <w:pStyle w:val="ListParagraph"/>
        <w:numPr>
          <w:ilvl w:val="0"/>
          <w:numId w:val="45"/>
        </w:numPr>
        <w:rPr>
          <w:color w:val="000000" w:themeColor="text1"/>
        </w:rPr>
      </w:pPr>
      <w:r w:rsidRPr="00F90582">
        <w:rPr>
          <w:color w:val="000000" w:themeColor="text1"/>
        </w:rPr>
        <w:t>Acceso rápido a un navegador web</w:t>
      </w:r>
      <w:r w:rsidR="009241EC">
        <w:rPr>
          <w:color w:val="000000" w:themeColor="text1"/>
        </w:rPr>
        <w:t xml:space="preserve"> como Chrome</w:t>
      </w:r>
      <w:r w:rsidR="00D14890">
        <w:rPr>
          <w:color w:val="000000" w:themeColor="text1"/>
        </w:rPr>
        <w:t>.</w:t>
      </w:r>
    </w:p>
    <w:p w14:paraId="70D62EC4" w14:textId="77777777" w:rsidR="00D13C42" w:rsidRDefault="00F46461" w:rsidP="00D13C42">
      <w:pPr>
        <w:pStyle w:val="ListParagraph"/>
        <w:numPr>
          <w:ilvl w:val="0"/>
          <w:numId w:val="45"/>
        </w:numPr>
        <w:rPr>
          <w:color w:val="000000" w:themeColor="text1"/>
        </w:rPr>
      </w:pPr>
      <w:r w:rsidRPr="00F46461">
        <w:rPr>
          <w:color w:val="000000" w:themeColor="text1"/>
        </w:rPr>
        <w:t>Acceso a reproductores multimedia</w:t>
      </w:r>
      <w:r w:rsidR="00FD791D">
        <w:rPr>
          <w:color w:val="000000" w:themeColor="text1"/>
        </w:rPr>
        <w:t xml:space="preserve"> como VL</w:t>
      </w:r>
      <w:r w:rsidR="00540577">
        <w:rPr>
          <w:color w:val="000000" w:themeColor="text1"/>
        </w:rPr>
        <w:t>C</w:t>
      </w:r>
      <w:r w:rsidR="00FD791D">
        <w:rPr>
          <w:color w:val="000000" w:themeColor="text1"/>
        </w:rPr>
        <w:t>.</w:t>
      </w:r>
    </w:p>
    <w:p w14:paraId="66228D58" w14:textId="43BE2675" w:rsidR="00D13C42" w:rsidRDefault="00FD791D" w:rsidP="00D13C42">
      <w:pPr>
        <w:pStyle w:val="ListParagraph"/>
        <w:numPr>
          <w:ilvl w:val="0"/>
          <w:numId w:val="45"/>
        </w:numPr>
        <w:rPr>
          <w:color w:val="000000" w:themeColor="text1"/>
        </w:rPr>
      </w:pPr>
      <w:r w:rsidRPr="00D13C42">
        <w:rPr>
          <w:color w:val="000000" w:themeColor="text1"/>
        </w:rPr>
        <w:t>Acceso a aplicaciones de productividad como LibreOffice para crear y editar documentos</w:t>
      </w:r>
      <w:r w:rsidR="00D13C42" w:rsidRPr="00D13C42">
        <w:rPr>
          <w:color w:val="000000" w:themeColor="text1"/>
        </w:rPr>
        <w:t>.</w:t>
      </w:r>
    </w:p>
    <w:p w14:paraId="4D92CA57" w14:textId="77777777" w:rsidR="00D13C42" w:rsidRPr="00D13C42" w:rsidRDefault="00D13C42" w:rsidP="00D13C42">
      <w:pPr>
        <w:pStyle w:val="ListParagraph"/>
        <w:ind w:left="1530"/>
        <w:rPr>
          <w:color w:val="000000" w:themeColor="text1"/>
        </w:rPr>
      </w:pPr>
    </w:p>
    <w:p w14:paraId="2BC4E128" w14:textId="77777777" w:rsidR="001A5410" w:rsidRPr="001A5410" w:rsidRDefault="00B31FD5" w:rsidP="001A5410">
      <w:pPr>
        <w:pStyle w:val="ListParagraph"/>
        <w:numPr>
          <w:ilvl w:val="0"/>
          <w:numId w:val="47"/>
        </w:numPr>
        <w:rPr>
          <w:color w:val="0070C0"/>
          <w:u w:val="single"/>
        </w:rPr>
      </w:pPr>
      <w:r w:rsidRPr="001A5410">
        <w:rPr>
          <w:b/>
          <w:bCs/>
        </w:rPr>
        <w:t xml:space="preserve">Configuración del sistema: </w:t>
      </w:r>
      <w:r w:rsidR="001A5410" w:rsidRPr="001A5410">
        <w:t>Proporciona información sobre el sistem</w:t>
      </w:r>
      <w:r w:rsidR="001A5410">
        <w:t>a.</w:t>
      </w:r>
    </w:p>
    <w:p w14:paraId="7886F541" w14:textId="7D8D2B59" w:rsidR="00064158" w:rsidRPr="001A5410" w:rsidRDefault="00064158" w:rsidP="001A5410">
      <w:pPr>
        <w:ind w:left="1267"/>
        <w:rPr>
          <w:color w:val="0070C0"/>
          <w:u w:val="single"/>
        </w:rPr>
      </w:pPr>
      <w:r w:rsidRPr="001A5410">
        <w:rPr>
          <w:color w:val="0070C0"/>
          <w:u w:val="single"/>
        </w:rPr>
        <w:t>Funcionalidades:</w:t>
      </w:r>
    </w:p>
    <w:p w14:paraId="740FB599" w14:textId="125ECDB6" w:rsidR="009F6100" w:rsidRDefault="009F6100" w:rsidP="00064158">
      <w:pPr>
        <w:pStyle w:val="ListParagraph"/>
        <w:numPr>
          <w:ilvl w:val="0"/>
          <w:numId w:val="45"/>
        </w:numPr>
        <w:rPr>
          <w:color w:val="000000" w:themeColor="text1"/>
        </w:rPr>
      </w:pPr>
      <w:r w:rsidRPr="009F6100">
        <w:rPr>
          <w:color w:val="000000" w:themeColor="text1"/>
        </w:rPr>
        <w:t>Acceso a herramientas para configurar la conexión de red</w:t>
      </w:r>
      <w:r w:rsidR="005D5886">
        <w:rPr>
          <w:color w:val="000000" w:themeColor="text1"/>
        </w:rPr>
        <w:t>.</w:t>
      </w:r>
    </w:p>
    <w:p w14:paraId="261E70E0" w14:textId="77777777" w:rsidR="00C25D7F" w:rsidRDefault="005D5886" w:rsidP="00C25D7F">
      <w:pPr>
        <w:pStyle w:val="ListParagraph"/>
        <w:numPr>
          <w:ilvl w:val="0"/>
          <w:numId w:val="45"/>
        </w:numPr>
        <w:rPr>
          <w:color w:val="000000" w:themeColor="text1"/>
        </w:rPr>
      </w:pPr>
      <w:r w:rsidRPr="005D5886">
        <w:rPr>
          <w:color w:val="000000" w:themeColor="text1"/>
        </w:rPr>
        <w:t>Herramientas para crear, modificar y eliminar usuarios en el sistema.</w:t>
      </w:r>
    </w:p>
    <w:p w14:paraId="51818BA8" w14:textId="61EDC983" w:rsidR="00C25D7F" w:rsidRDefault="00C25D7F" w:rsidP="00C25D7F">
      <w:pPr>
        <w:pStyle w:val="ListParagraph"/>
        <w:numPr>
          <w:ilvl w:val="0"/>
          <w:numId w:val="45"/>
        </w:numPr>
        <w:rPr>
          <w:color w:val="000000" w:themeColor="text1"/>
        </w:rPr>
      </w:pPr>
      <w:r w:rsidRPr="00C25D7F">
        <w:rPr>
          <w:color w:val="000000" w:themeColor="text1"/>
        </w:rPr>
        <w:t>Acceso a la interfaz gráfica o de línea de comandos para gestionar paquetes de software y realizar actualizaciones del sistema.</w:t>
      </w:r>
    </w:p>
    <w:p w14:paraId="31A83D99" w14:textId="77777777" w:rsidR="00C25D7F" w:rsidRPr="00C25D7F" w:rsidRDefault="00C25D7F" w:rsidP="00C25D7F">
      <w:pPr>
        <w:pStyle w:val="ListParagraph"/>
        <w:ind w:left="1530"/>
        <w:rPr>
          <w:color w:val="000000" w:themeColor="text1"/>
        </w:rPr>
      </w:pPr>
    </w:p>
    <w:p w14:paraId="1DC583D0" w14:textId="58335E23" w:rsidR="00064158" w:rsidRDefault="00064158" w:rsidP="00185995">
      <w:pPr>
        <w:pStyle w:val="ListParagraph"/>
        <w:numPr>
          <w:ilvl w:val="0"/>
          <w:numId w:val="44"/>
        </w:numPr>
        <w:contextualSpacing w:val="0"/>
      </w:pPr>
      <w:r w:rsidRPr="00EB26EC">
        <w:rPr>
          <w:b/>
          <w:bCs/>
        </w:rPr>
        <w:t>A</w:t>
      </w:r>
      <w:r w:rsidR="00185995">
        <w:rPr>
          <w:b/>
          <w:bCs/>
        </w:rPr>
        <w:t>c</w:t>
      </w:r>
      <w:r w:rsidR="006C7DE3">
        <w:rPr>
          <w:b/>
          <w:bCs/>
        </w:rPr>
        <w:t>erca de</w:t>
      </w:r>
      <w:r w:rsidRPr="00EB26EC">
        <w:rPr>
          <w:b/>
          <w:bCs/>
        </w:rPr>
        <w:t>:</w:t>
      </w:r>
      <w:r>
        <w:t xml:space="preserve"> Es la sección </w:t>
      </w:r>
      <w:r w:rsidR="00CC59FC">
        <w:t xml:space="preserve">en donde se encuentran </w:t>
      </w:r>
      <w:r w:rsidR="00CC59FC" w:rsidRPr="00CC59FC">
        <w:t>herramientas que s</w:t>
      </w:r>
      <w:r w:rsidR="00CC59FC">
        <w:t>e usan</w:t>
      </w:r>
      <w:r w:rsidR="00CC59FC" w:rsidRPr="00CC59FC">
        <w:t xml:space="preserve"> para tareas específicas</w:t>
      </w:r>
      <w:r>
        <w:t>.</w:t>
      </w:r>
    </w:p>
    <w:p w14:paraId="3D5E8B05" w14:textId="77777777" w:rsidR="00064158" w:rsidRDefault="00064158" w:rsidP="00064158">
      <w:pPr>
        <w:ind w:left="907" w:firstLine="360"/>
        <w:rPr>
          <w:color w:val="0070C0"/>
          <w:u w:val="single"/>
        </w:rPr>
      </w:pPr>
      <w:r w:rsidRPr="00EB26EC">
        <w:rPr>
          <w:color w:val="0070C0"/>
          <w:u w:val="single"/>
        </w:rPr>
        <w:t>Funcionalidades:</w:t>
      </w:r>
    </w:p>
    <w:p w14:paraId="327A8A88" w14:textId="1C693729" w:rsidR="003950D5" w:rsidRDefault="003950D5" w:rsidP="00064158">
      <w:pPr>
        <w:pStyle w:val="ListParagraph"/>
        <w:numPr>
          <w:ilvl w:val="0"/>
          <w:numId w:val="45"/>
        </w:numPr>
        <w:rPr>
          <w:color w:val="000000" w:themeColor="text1"/>
        </w:rPr>
      </w:pPr>
      <w:r w:rsidRPr="003950D5">
        <w:rPr>
          <w:color w:val="000000" w:themeColor="text1"/>
        </w:rPr>
        <w:t>Detalles sobre la versión del sistema operativo, la arquitectura del procesador, la cantidad de RAM</w:t>
      </w:r>
      <w:r>
        <w:rPr>
          <w:color w:val="000000" w:themeColor="text1"/>
        </w:rPr>
        <w:t>, etc.</w:t>
      </w:r>
    </w:p>
    <w:p w14:paraId="2FA89DF4" w14:textId="77777777" w:rsidR="00B83989" w:rsidRDefault="00B83989" w:rsidP="00064158">
      <w:pPr>
        <w:pStyle w:val="ListParagraph"/>
        <w:numPr>
          <w:ilvl w:val="0"/>
          <w:numId w:val="45"/>
        </w:numPr>
        <w:rPr>
          <w:color w:val="000000" w:themeColor="text1"/>
        </w:rPr>
      </w:pPr>
      <w:r w:rsidRPr="00B83989">
        <w:rPr>
          <w:color w:val="000000" w:themeColor="text1"/>
        </w:rPr>
        <w:t xml:space="preserve">Detalles sobre el hardware del sistema, incluyendo el modelo del procesador, la tarjeta gráfica, el disco duro, etc. </w:t>
      </w:r>
    </w:p>
    <w:p w14:paraId="32F312A5" w14:textId="5B1AD6A0" w:rsidR="00064158" w:rsidRDefault="00150C80" w:rsidP="00064158">
      <w:pPr>
        <w:pStyle w:val="ListParagraph"/>
        <w:numPr>
          <w:ilvl w:val="0"/>
          <w:numId w:val="45"/>
        </w:numPr>
        <w:rPr>
          <w:color w:val="000000" w:themeColor="text1"/>
        </w:rPr>
      </w:pPr>
      <w:r w:rsidRPr="00150C80">
        <w:rPr>
          <w:color w:val="000000" w:themeColor="text1"/>
        </w:rPr>
        <w:t>Detalles específicos sobre la distribución Linux, como el nombre de la distribución, el sitio web oficial y la comunidad de soporte.</w:t>
      </w:r>
    </w:p>
    <w:p w14:paraId="2F027A9D" w14:textId="77777777" w:rsidR="00064158" w:rsidRDefault="00064158" w:rsidP="00064158">
      <w:pPr>
        <w:pStyle w:val="ListParagraph"/>
        <w:ind w:left="1530"/>
        <w:rPr>
          <w:color w:val="000000" w:themeColor="text1"/>
        </w:rPr>
      </w:pPr>
    </w:p>
    <w:p w14:paraId="4361A870" w14:textId="75479C04" w:rsidR="0046435B" w:rsidRPr="00656688" w:rsidRDefault="002376F2" w:rsidP="00656688">
      <w:pPr>
        <w:pStyle w:val="ListParagraph"/>
        <w:numPr>
          <w:ilvl w:val="0"/>
          <w:numId w:val="46"/>
        </w:numPr>
        <w:rPr>
          <w:color w:val="0070C0"/>
          <w:u w:val="single"/>
        </w:rPr>
      </w:pPr>
      <w:r w:rsidRPr="00656688">
        <w:rPr>
          <w:b/>
          <w:bCs/>
        </w:rPr>
        <w:t>Cerrar sesión</w:t>
      </w:r>
      <w:r w:rsidR="00064158" w:rsidRPr="00656688">
        <w:rPr>
          <w:b/>
          <w:bCs/>
        </w:rPr>
        <w:t>:</w:t>
      </w:r>
      <w:r w:rsidR="00064158">
        <w:t xml:space="preserve"> </w:t>
      </w:r>
      <w:r w:rsidR="0046435B" w:rsidRPr="0046435B">
        <w:t xml:space="preserve">Permite cerrar la sesión actual de usuario, lo que te lleva a la pantalla de inicio de sesión. </w:t>
      </w:r>
    </w:p>
    <w:p w14:paraId="4716F6F2" w14:textId="7C46CE34" w:rsidR="00064158" w:rsidRPr="0046435B" w:rsidRDefault="00064158" w:rsidP="0046435B">
      <w:pPr>
        <w:pStyle w:val="ListParagraph"/>
        <w:ind w:left="1267"/>
        <w:contextualSpacing w:val="0"/>
        <w:rPr>
          <w:color w:val="0070C0"/>
          <w:u w:val="single"/>
        </w:rPr>
      </w:pPr>
      <w:r w:rsidRPr="0046435B">
        <w:rPr>
          <w:color w:val="0070C0"/>
          <w:u w:val="single"/>
        </w:rPr>
        <w:t>Funcionalidades:</w:t>
      </w:r>
    </w:p>
    <w:p w14:paraId="5A6028EE" w14:textId="77777777" w:rsidR="00786A86" w:rsidRDefault="00786A86" w:rsidP="00064158">
      <w:pPr>
        <w:pStyle w:val="ListParagraph"/>
        <w:numPr>
          <w:ilvl w:val="0"/>
          <w:numId w:val="45"/>
        </w:numPr>
        <w:rPr>
          <w:color w:val="000000" w:themeColor="text1"/>
        </w:rPr>
      </w:pPr>
      <w:r w:rsidRPr="00786A86">
        <w:rPr>
          <w:color w:val="000000" w:themeColor="text1"/>
        </w:rPr>
        <w:t xml:space="preserve">Permitir que otro usuario inicie sesión sin cerrar la sesión actual. </w:t>
      </w:r>
    </w:p>
    <w:p w14:paraId="39970070" w14:textId="77777777" w:rsidR="00E456AE" w:rsidRDefault="005F5B3E" w:rsidP="00E456AE">
      <w:pPr>
        <w:pStyle w:val="ListParagraph"/>
        <w:numPr>
          <w:ilvl w:val="0"/>
          <w:numId w:val="45"/>
        </w:numPr>
        <w:rPr>
          <w:color w:val="000000" w:themeColor="text1"/>
        </w:rPr>
      </w:pPr>
      <w:r w:rsidRPr="005F5B3E">
        <w:rPr>
          <w:color w:val="000000" w:themeColor="text1"/>
        </w:rPr>
        <w:t xml:space="preserve">Finalizar la sesión actual y volver a la pantalla de inicio de sesión para que otro usuario pueda iniciar sesión. </w:t>
      </w:r>
    </w:p>
    <w:p w14:paraId="7E54EAB0" w14:textId="67A17F21" w:rsidR="00B20400" w:rsidRDefault="00E456AE" w:rsidP="00E456AE">
      <w:pPr>
        <w:pStyle w:val="ListParagraph"/>
        <w:numPr>
          <w:ilvl w:val="0"/>
          <w:numId w:val="45"/>
        </w:numPr>
        <w:rPr>
          <w:color w:val="000000" w:themeColor="text1"/>
        </w:rPr>
      </w:pPr>
      <w:r w:rsidRPr="00E456AE">
        <w:rPr>
          <w:color w:val="000000" w:themeColor="text1"/>
        </w:rPr>
        <w:t>Realizar un cierre ordenado de todos los procesos y aplicaciones abiertas antes de finalizar la sesión.</w:t>
      </w:r>
    </w:p>
    <w:p w14:paraId="0A77C9A3" w14:textId="77777777" w:rsidR="00E456AE" w:rsidRPr="00E456AE" w:rsidRDefault="00E456AE" w:rsidP="00E456AE">
      <w:pPr>
        <w:pStyle w:val="ListParagraph"/>
        <w:ind w:left="1530"/>
        <w:rPr>
          <w:color w:val="000000" w:themeColor="text1"/>
        </w:rPr>
      </w:pPr>
    </w:p>
    <w:p w14:paraId="524BE0DD" w14:textId="0156FC5C" w:rsidR="00B20400" w:rsidRDefault="002376F2" w:rsidP="00B20400">
      <w:pPr>
        <w:pStyle w:val="ListParagraph"/>
        <w:numPr>
          <w:ilvl w:val="0"/>
          <w:numId w:val="44"/>
        </w:numPr>
        <w:contextualSpacing w:val="0"/>
      </w:pPr>
      <w:r>
        <w:rPr>
          <w:b/>
          <w:bCs/>
        </w:rPr>
        <w:t>Apagar/reiniciar</w:t>
      </w:r>
      <w:r w:rsidR="00CF7E06">
        <w:rPr>
          <w:b/>
          <w:bCs/>
        </w:rPr>
        <w:t xml:space="preserve"> </w:t>
      </w:r>
      <w:r>
        <w:rPr>
          <w:b/>
          <w:bCs/>
        </w:rPr>
        <w:t>sistema</w:t>
      </w:r>
      <w:r w:rsidR="00B20400" w:rsidRPr="00EB26EC">
        <w:rPr>
          <w:b/>
          <w:bCs/>
        </w:rPr>
        <w:t>:</w:t>
      </w:r>
      <w:r w:rsidR="00B20400">
        <w:t xml:space="preserve"> </w:t>
      </w:r>
      <w:r w:rsidR="00666E09">
        <w:t>Son o</w:t>
      </w:r>
      <w:r w:rsidR="00666E09" w:rsidRPr="00666E09">
        <w:t>pciones para apagar, reiniciar o suspender el sistema.</w:t>
      </w:r>
    </w:p>
    <w:p w14:paraId="43FE5919" w14:textId="77777777" w:rsidR="00B20400" w:rsidRDefault="00B20400" w:rsidP="00B20400">
      <w:pPr>
        <w:ind w:left="907" w:firstLine="360"/>
        <w:rPr>
          <w:color w:val="0070C0"/>
          <w:u w:val="single"/>
        </w:rPr>
      </w:pPr>
      <w:r w:rsidRPr="00EB26EC">
        <w:rPr>
          <w:color w:val="0070C0"/>
          <w:u w:val="single"/>
        </w:rPr>
        <w:t>Funcionalidades:</w:t>
      </w:r>
    </w:p>
    <w:p w14:paraId="0D2ECA65" w14:textId="483A7CDF" w:rsidR="00A97A07" w:rsidRDefault="00A97A07" w:rsidP="00B20400">
      <w:pPr>
        <w:pStyle w:val="ListParagraph"/>
        <w:numPr>
          <w:ilvl w:val="0"/>
          <w:numId w:val="45"/>
        </w:numPr>
        <w:rPr>
          <w:color w:val="000000" w:themeColor="text1"/>
        </w:rPr>
      </w:pPr>
      <w:r w:rsidRPr="00A97A07">
        <w:rPr>
          <w:color w:val="000000" w:themeColor="text1"/>
        </w:rPr>
        <w:t>Apagar completamente el sistema operativo y apagar el hardware</w:t>
      </w:r>
      <w:r w:rsidR="007D158C">
        <w:rPr>
          <w:color w:val="000000" w:themeColor="text1"/>
        </w:rPr>
        <w:t>.</w:t>
      </w:r>
    </w:p>
    <w:p w14:paraId="7EC9A829" w14:textId="77777777" w:rsidR="007D158C" w:rsidRDefault="00371FE7" w:rsidP="00B20400">
      <w:pPr>
        <w:pStyle w:val="ListParagraph"/>
        <w:numPr>
          <w:ilvl w:val="0"/>
          <w:numId w:val="45"/>
        </w:numPr>
        <w:rPr>
          <w:color w:val="000000" w:themeColor="text1"/>
        </w:rPr>
      </w:pPr>
      <w:r w:rsidRPr="00371FE7">
        <w:rPr>
          <w:color w:val="000000" w:themeColor="text1"/>
        </w:rPr>
        <w:t xml:space="preserve">Poner el sistema en un estado de suspensión de bajo consumo de energía para reanudar rápidamente la actividad. </w:t>
      </w:r>
    </w:p>
    <w:p w14:paraId="66535687" w14:textId="5C10779D" w:rsidR="00B20400" w:rsidRDefault="007D158C" w:rsidP="00B20400">
      <w:pPr>
        <w:pStyle w:val="ListParagraph"/>
        <w:numPr>
          <w:ilvl w:val="0"/>
          <w:numId w:val="45"/>
        </w:numPr>
        <w:rPr>
          <w:color w:val="000000" w:themeColor="text1"/>
        </w:rPr>
      </w:pPr>
      <w:r w:rsidRPr="007D158C">
        <w:rPr>
          <w:color w:val="000000" w:themeColor="text1"/>
        </w:rPr>
        <w:t>Bloquear la pantalla para proteger la privacidad y la seguridad cuando te alejas del equipo.</w:t>
      </w:r>
    </w:p>
    <w:p w14:paraId="53873348" w14:textId="77777777" w:rsidR="00CF7E06" w:rsidRPr="00CF7E06" w:rsidRDefault="00CF7E06" w:rsidP="00CF7E06">
      <w:pPr>
        <w:ind w:left="1170"/>
        <w:rPr>
          <w:color w:val="000000" w:themeColor="text1"/>
        </w:rPr>
      </w:pPr>
    </w:p>
    <w:p w14:paraId="1EE2F735" w14:textId="75391B05" w:rsidR="00CF7E06" w:rsidRDefault="0031695B" w:rsidP="00CF7E06">
      <w:pPr>
        <w:rPr>
          <w:color w:val="000000" w:themeColor="text1"/>
        </w:rPr>
      </w:pPr>
      <w:r>
        <w:rPr>
          <w:color w:val="000000" w:themeColor="text1"/>
        </w:rPr>
        <w:t xml:space="preserve">Linux </w:t>
      </w:r>
      <w:r w:rsidRPr="0031695B">
        <w:rPr>
          <w:color w:val="000000" w:themeColor="text1"/>
        </w:rPr>
        <w:t>EndeavourOS y Windows 11 son sistemas operativos con enfoques diferentes y, por lo tanto, sus menús también difieren en muchos aspectos.</w:t>
      </w:r>
      <w:r>
        <w:rPr>
          <w:color w:val="000000" w:themeColor="text1"/>
        </w:rPr>
        <w:t xml:space="preserve"> </w:t>
      </w:r>
      <w:r w:rsidR="00CF7E06">
        <w:rPr>
          <w:color w:val="000000" w:themeColor="text1"/>
        </w:rPr>
        <w:t xml:space="preserve">Ahora que ya se expusieron algunas de las funcionalidades </w:t>
      </w:r>
      <w:r w:rsidR="00C7199B">
        <w:rPr>
          <w:color w:val="000000" w:themeColor="text1"/>
        </w:rPr>
        <w:t>de los componentes</w:t>
      </w:r>
      <w:r w:rsidR="00CF7E06">
        <w:rPr>
          <w:color w:val="000000" w:themeColor="text1"/>
        </w:rPr>
        <w:t xml:space="preserve"> del menú del </w:t>
      </w:r>
      <w:r w:rsidR="00CF7E06" w:rsidRPr="00760563">
        <w:rPr>
          <w:i/>
          <w:iCs/>
          <w:color w:val="000000" w:themeColor="text1"/>
        </w:rPr>
        <w:t>Sistema Operativo</w:t>
      </w:r>
      <w:r w:rsidR="00760563">
        <w:rPr>
          <w:i/>
          <w:iCs/>
          <w:color w:val="000000" w:themeColor="text1"/>
        </w:rPr>
        <w:t xml:space="preserve"> de</w:t>
      </w:r>
      <w:r w:rsidR="00CF7E06" w:rsidRPr="00760563">
        <w:rPr>
          <w:i/>
          <w:iCs/>
          <w:color w:val="000000" w:themeColor="text1"/>
        </w:rPr>
        <w:t xml:space="preserve"> Linux</w:t>
      </w:r>
      <w:r w:rsidR="00CF7E06">
        <w:rPr>
          <w:color w:val="000000" w:themeColor="text1"/>
        </w:rPr>
        <w:t>, veamos una tabla comparativa</w:t>
      </w:r>
      <w:r w:rsidR="004C5234">
        <w:rPr>
          <w:color w:val="000000" w:themeColor="text1"/>
        </w:rPr>
        <w:t xml:space="preserve"> </w:t>
      </w:r>
      <w:r w:rsidR="00814E05">
        <w:rPr>
          <w:color w:val="000000" w:themeColor="text1"/>
        </w:rPr>
        <w:t xml:space="preserve">con respecto al </w:t>
      </w:r>
      <w:r w:rsidR="00814E05" w:rsidRPr="00760563">
        <w:rPr>
          <w:i/>
          <w:iCs/>
          <w:color w:val="000000" w:themeColor="text1"/>
        </w:rPr>
        <w:t>Sistema Operativo</w:t>
      </w:r>
      <w:r w:rsidR="004E7ED4">
        <w:rPr>
          <w:i/>
          <w:iCs/>
          <w:color w:val="000000" w:themeColor="text1"/>
        </w:rPr>
        <w:t xml:space="preserve"> </w:t>
      </w:r>
      <w:r w:rsidR="00760563">
        <w:rPr>
          <w:i/>
          <w:iCs/>
          <w:color w:val="000000" w:themeColor="text1"/>
        </w:rPr>
        <w:t xml:space="preserve">de </w:t>
      </w:r>
      <w:r w:rsidR="00814E05" w:rsidRPr="00760563">
        <w:rPr>
          <w:i/>
          <w:iCs/>
          <w:color w:val="000000" w:themeColor="text1"/>
        </w:rPr>
        <w:t>Windows 11</w:t>
      </w:r>
      <w:r w:rsidR="00814E05">
        <w:rPr>
          <w:color w:val="000000" w:themeColor="text1"/>
        </w:rPr>
        <w:t xml:space="preserve">, </w:t>
      </w:r>
      <w:r w:rsidR="00B6329A">
        <w:rPr>
          <w:color w:val="000000" w:themeColor="text1"/>
        </w:rPr>
        <w:t>ya que</w:t>
      </w:r>
      <w:r w:rsidR="00814E05">
        <w:rPr>
          <w:color w:val="000000" w:themeColor="text1"/>
        </w:rPr>
        <w:t xml:space="preserve"> es el que se </w:t>
      </w:r>
      <w:r w:rsidR="00B6329A">
        <w:rPr>
          <w:color w:val="000000" w:themeColor="text1"/>
        </w:rPr>
        <w:t>está usando.</w:t>
      </w:r>
    </w:p>
    <w:p w14:paraId="49A3AD89" w14:textId="77777777" w:rsidR="003F101D" w:rsidRPr="003F101D" w:rsidRDefault="003F101D" w:rsidP="003F101D">
      <w:pPr>
        <w:rPr>
          <w:color w:val="000000" w:themeColor="text1"/>
        </w:rPr>
      </w:pPr>
    </w:p>
    <w:tbl>
      <w:tblPr>
        <w:tblStyle w:val="GridTable4-Accent6"/>
        <w:tblW w:w="0" w:type="auto"/>
        <w:tblInd w:w="535" w:type="dxa"/>
        <w:tblLook w:val="04A0" w:firstRow="1" w:lastRow="0" w:firstColumn="1" w:lastColumn="0" w:noHBand="0" w:noVBand="1"/>
      </w:tblPr>
      <w:tblGrid>
        <w:gridCol w:w="4590"/>
        <w:gridCol w:w="4585"/>
      </w:tblGrid>
      <w:tr w:rsidR="003F101D" w14:paraId="2E3DDF2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5" w:type="dxa"/>
            <w:gridSpan w:val="2"/>
          </w:tcPr>
          <w:p w14:paraId="56C71357" w14:textId="1E267269" w:rsidR="003F101D" w:rsidRDefault="004E7ED4">
            <w:pPr>
              <w:pStyle w:val="ListParagraph"/>
              <w:spacing w:after="120"/>
              <w:ind w:left="0"/>
              <w:contextualSpacing w:val="0"/>
              <w:jc w:val="center"/>
            </w:pPr>
            <w:r w:rsidRPr="00C90692">
              <w:rPr>
                <w:color w:val="FFFFFF" w:themeColor="background1"/>
              </w:rPr>
              <w:t xml:space="preserve">Componentes </w:t>
            </w:r>
            <w:r w:rsidR="00C90692" w:rsidRPr="00C90692">
              <w:rPr>
                <w:color w:val="FFFFFF" w:themeColor="background1"/>
              </w:rPr>
              <w:t>del menú de un Sistema Operativo</w:t>
            </w:r>
            <w:r w:rsidR="00C90692">
              <w:rPr>
                <w:color w:val="FFFFFF" w:themeColor="background1"/>
              </w:rPr>
              <w:t xml:space="preserve"> (y sus funcionalidades).</w:t>
            </w:r>
          </w:p>
        </w:tc>
      </w:tr>
      <w:tr w:rsidR="002906F9" w14:paraId="647227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165C7935" w14:textId="328CB365" w:rsidR="00955FC6" w:rsidRPr="00955FC6" w:rsidRDefault="00955FC6">
            <w:pPr>
              <w:pStyle w:val="ListParagraph"/>
              <w:ind w:left="0"/>
              <w:contextualSpacing w:val="0"/>
              <w:jc w:val="center"/>
              <w:rPr>
                <w:noProof/>
              </w:rPr>
            </w:pPr>
            <w:r w:rsidRPr="00955FC6">
              <w:rPr>
                <w:noProof/>
              </w:rPr>
              <w:t>Linux EndeavourOS</w:t>
            </w:r>
          </w:p>
          <w:p w14:paraId="0409FD65" w14:textId="463FBDAD" w:rsidR="00C90692" w:rsidRPr="004C4FEF" w:rsidRDefault="009435EF">
            <w:pPr>
              <w:pStyle w:val="ListParagraph"/>
              <w:ind w:left="0"/>
              <w:contextualSpacing w:val="0"/>
              <w:jc w:val="center"/>
              <w:rPr>
                <w:color w:val="2F3B48" w:themeColor="accent6" w:themeShade="80"/>
              </w:rPr>
            </w:pPr>
            <w:r>
              <w:rPr>
                <w:noProof/>
              </w:rPr>
              <w:drawing>
                <wp:inline distT="0" distB="0" distL="0" distR="0" wp14:anchorId="58C71383" wp14:editId="02693B53">
                  <wp:extent cx="2478887" cy="19507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2711" cy="1961598"/>
                          </a:xfrm>
                          <a:prstGeom prst="rect">
                            <a:avLst/>
                          </a:prstGeom>
                          <a:noFill/>
                          <a:ln>
                            <a:noFill/>
                          </a:ln>
                        </pic:spPr>
                      </pic:pic>
                    </a:graphicData>
                  </a:graphic>
                </wp:inline>
              </w:drawing>
            </w:r>
          </w:p>
        </w:tc>
        <w:tc>
          <w:tcPr>
            <w:tcW w:w="4585" w:type="dxa"/>
            <w:vAlign w:val="center"/>
          </w:tcPr>
          <w:p w14:paraId="0E4ABE45" w14:textId="513CFD07" w:rsidR="00C90692" w:rsidRPr="004C4FEF" w:rsidRDefault="002906F9">
            <w:pPr>
              <w:pStyle w:val="ListParagraph"/>
              <w:ind w:left="0"/>
              <w:contextualSpacing w:val="0"/>
              <w:jc w:val="center"/>
              <w:cnfStyle w:val="000000100000" w:firstRow="0" w:lastRow="0" w:firstColumn="0" w:lastColumn="0" w:oddVBand="0" w:evenVBand="0" w:oddHBand="1" w:evenHBand="0" w:firstRowFirstColumn="0" w:firstRowLastColumn="0" w:lastRowFirstColumn="0" w:lastRowLastColumn="0"/>
              <w:rPr>
                <w:b/>
                <w:color w:val="2F3B48" w:themeColor="accent6" w:themeShade="80"/>
              </w:rPr>
            </w:pPr>
            <w:r w:rsidRPr="002906F9">
              <w:rPr>
                <w:b/>
                <w:bCs/>
                <w:noProof/>
              </w:rPr>
              <w:t>Windows 11</w:t>
            </w:r>
            <w:r>
              <w:rPr>
                <w:noProof/>
              </w:rPr>
              <w:drawing>
                <wp:inline distT="0" distB="0" distL="0" distR="0" wp14:anchorId="31C538DE" wp14:editId="144DE85D">
                  <wp:extent cx="2718858" cy="1541526"/>
                  <wp:effectExtent l="0" t="0" r="571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546" cy="1555523"/>
                          </a:xfrm>
                          <a:prstGeom prst="rect">
                            <a:avLst/>
                          </a:prstGeom>
                          <a:noFill/>
                          <a:ln>
                            <a:noFill/>
                          </a:ln>
                        </pic:spPr>
                      </pic:pic>
                    </a:graphicData>
                  </a:graphic>
                </wp:inline>
              </w:drawing>
            </w:r>
          </w:p>
        </w:tc>
      </w:tr>
      <w:tr w:rsidR="00955FC6" w14:paraId="45C7B7CA" w14:textId="77777777">
        <w:tc>
          <w:tcPr>
            <w:cnfStyle w:val="001000000000" w:firstRow="0" w:lastRow="0" w:firstColumn="1" w:lastColumn="0" w:oddVBand="0" w:evenVBand="0" w:oddHBand="0" w:evenHBand="0" w:firstRowFirstColumn="0" w:firstRowLastColumn="0" w:lastRowFirstColumn="0" w:lastRowLastColumn="0"/>
            <w:tcW w:w="9175" w:type="dxa"/>
            <w:gridSpan w:val="2"/>
            <w:vAlign w:val="center"/>
          </w:tcPr>
          <w:p w14:paraId="6BC6D434" w14:textId="0E0F60DC" w:rsidR="00955FC6" w:rsidRPr="00955FC6" w:rsidRDefault="00955FC6" w:rsidP="00955FC6">
            <w:pPr>
              <w:pStyle w:val="ListParagraph"/>
              <w:spacing w:after="120"/>
              <w:ind w:left="0"/>
              <w:contextualSpacing w:val="0"/>
              <w:jc w:val="center"/>
              <w:rPr>
                <w:b w:val="0"/>
                <w:bCs w:val="0"/>
                <w:color w:val="2F3B48" w:themeColor="accent6" w:themeShade="80"/>
              </w:rPr>
            </w:pPr>
            <w:r w:rsidRPr="004C4FEF">
              <w:rPr>
                <w:color w:val="2F3B48" w:themeColor="accent6" w:themeShade="80"/>
              </w:rPr>
              <w:t>Diferencias</w:t>
            </w:r>
          </w:p>
        </w:tc>
      </w:tr>
      <w:tr w:rsidR="00955FC6" w14:paraId="20A3E1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5" w:type="dxa"/>
            <w:gridSpan w:val="2"/>
            <w:vAlign w:val="center"/>
          </w:tcPr>
          <w:p w14:paraId="4081EE27" w14:textId="77777777" w:rsidR="004109E8" w:rsidRPr="004109E8" w:rsidRDefault="004109E8" w:rsidP="004109E8">
            <w:pPr>
              <w:rPr>
                <w:lang w:val="es-MX"/>
              </w:rPr>
            </w:pPr>
            <w:r w:rsidRPr="004109E8">
              <w:rPr>
                <w:lang w:val="es-MX"/>
              </w:rPr>
              <w:t>Diseño y Estilo:</w:t>
            </w:r>
          </w:p>
          <w:p w14:paraId="539A14F9" w14:textId="3DF05F4D" w:rsidR="004109E8" w:rsidRPr="004109E8" w:rsidRDefault="004109E8" w:rsidP="004109E8">
            <w:pPr>
              <w:pStyle w:val="ListParagraph"/>
              <w:numPr>
                <w:ilvl w:val="1"/>
                <w:numId w:val="48"/>
              </w:numPr>
              <w:spacing w:after="120"/>
              <w:rPr>
                <w:b w:val="0"/>
                <w:bCs w:val="0"/>
                <w:lang w:val="es-MX"/>
              </w:rPr>
            </w:pPr>
            <w:r w:rsidRPr="004109E8">
              <w:rPr>
                <w:b w:val="0"/>
                <w:bCs w:val="0"/>
                <w:lang w:val="es-MX"/>
              </w:rPr>
              <w:t>EndeavourOS generalmente usa entornos de escritorio como Xfce, KDE Plasma, o i3, que ofrecen menús de inicio personalizables</w:t>
            </w:r>
            <w:r w:rsidRPr="00A71134">
              <w:rPr>
                <w:b w:val="0"/>
                <w:bCs w:val="0"/>
                <w:lang w:val="es-MX"/>
              </w:rPr>
              <w:t>,</w:t>
            </w:r>
            <w:r w:rsidRPr="004109E8">
              <w:rPr>
                <w:b w:val="0"/>
                <w:bCs w:val="0"/>
                <w:lang w:val="es-MX"/>
              </w:rPr>
              <w:t xml:space="preserve"> pero generalmente más simples en comparación con Windows 11.</w:t>
            </w:r>
          </w:p>
          <w:p w14:paraId="5923873F"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Windows 11 tiene un diseño más moderno y minimalista, con un menú de inicio centrado y una barra de tareas rediseñada.</w:t>
            </w:r>
          </w:p>
          <w:p w14:paraId="43086037" w14:textId="77777777" w:rsidR="004109E8" w:rsidRPr="004109E8" w:rsidRDefault="004109E8" w:rsidP="004109E8">
            <w:pPr>
              <w:rPr>
                <w:lang w:val="es-MX"/>
              </w:rPr>
            </w:pPr>
            <w:r w:rsidRPr="004109E8">
              <w:rPr>
                <w:lang w:val="es-MX"/>
              </w:rPr>
              <w:t>Personalización:</w:t>
            </w:r>
          </w:p>
          <w:p w14:paraId="33600023"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EndeavourOS tiende a favorecer la personalización y la configuración a través de herramientas de código abierto como Alacritty, Dmenu, etc.</w:t>
            </w:r>
          </w:p>
          <w:p w14:paraId="04F2169C"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Windows 11 proporciona opciones de personalización limitadas en comparación con sistemas operativos Linux.</w:t>
            </w:r>
          </w:p>
          <w:p w14:paraId="565A149F" w14:textId="77777777" w:rsidR="004109E8" w:rsidRPr="004109E8" w:rsidRDefault="004109E8" w:rsidP="004109E8">
            <w:pPr>
              <w:rPr>
                <w:lang w:val="es-MX"/>
              </w:rPr>
            </w:pPr>
            <w:r w:rsidRPr="004109E8">
              <w:rPr>
                <w:lang w:val="es-MX"/>
              </w:rPr>
              <w:t>Búsqueda de Aplicaciones:</w:t>
            </w:r>
          </w:p>
          <w:p w14:paraId="58D5E935"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En EndeavourOS, la búsqueda de aplicaciones suele estar integrada en el menú de inicio o puede ser accedida a través de herramientas como Dmenu o Rofi, dependiendo del entorno de escritorio utilizado.</w:t>
            </w:r>
          </w:p>
          <w:p w14:paraId="2160811B"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En Windows 11, la búsqueda de aplicaciones está integrada en el menú de inicio y es parte integral de la experiencia del usuario.</w:t>
            </w:r>
          </w:p>
          <w:p w14:paraId="0E459D09" w14:textId="77777777" w:rsidR="004109E8" w:rsidRPr="004109E8" w:rsidRDefault="004109E8" w:rsidP="004109E8">
            <w:pPr>
              <w:rPr>
                <w:lang w:val="es-MX"/>
              </w:rPr>
            </w:pPr>
            <w:r w:rsidRPr="004109E8">
              <w:rPr>
                <w:lang w:val="es-MX"/>
              </w:rPr>
              <w:t>Integración de Servicios:</w:t>
            </w:r>
          </w:p>
          <w:p w14:paraId="1FA62CE7"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Windows 11 tiende a integrar servicios de Microsoft como OneDrive, Microsoft Store, etc., directamente en el menú de inicio y la barra de tareas.</w:t>
            </w:r>
          </w:p>
          <w:p w14:paraId="45154A19" w14:textId="77777777" w:rsidR="004109E8" w:rsidRPr="004109E8" w:rsidRDefault="004109E8" w:rsidP="004109E8">
            <w:pPr>
              <w:pStyle w:val="ListParagraph"/>
              <w:numPr>
                <w:ilvl w:val="1"/>
                <w:numId w:val="48"/>
              </w:numPr>
              <w:spacing w:after="120"/>
              <w:rPr>
                <w:b w:val="0"/>
                <w:bCs w:val="0"/>
                <w:lang w:val="es-MX"/>
              </w:rPr>
            </w:pPr>
            <w:r w:rsidRPr="004109E8">
              <w:rPr>
                <w:b w:val="0"/>
                <w:bCs w:val="0"/>
                <w:lang w:val="es-MX"/>
              </w:rPr>
              <w:t>EndeavourOS no tiene una integración nativa con servicios específicos, dejando la elección de integración a los usuarios.</w:t>
            </w:r>
          </w:p>
          <w:p w14:paraId="7A3A10CF" w14:textId="4B240934" w:rsidR="00955FC6" w:rsidRPr="004109E8" w:rsidRDefault="00955FC6">
            <w:pPr>
              <w:pStyle w:val="ListParagraph"/>
              <w:spacing w:after="120"/>
              <w:ind w:left="0"/>
              <w:contextualSpacing w:val="0"/>
              <w:jc w:val="left"/>
              <w:rPr>
                <w:lang w:val="es-MX"/>
              </w:rPr>
            </w:pPr>
          </w:p>
        </w:tc>
      </w:tr>
      <w:tr w:rsidR="00955FC6" w14:paraId="149AC302" w14:textId="77777777" w:rsidTr="00955FC6">
        <w:trPr>
          <w:trHeight w:val="557"/>
        </w:trPr>
        <w:tc>
          <w:tcPr>
            <w:cnfStyle w:val="001000000000" w:firstRow="0" w:lastRow="0" w:firstColumn="1" w:lastColumn="0" w:oddVBand="0" w:evenVBand="0" w:oddHBand="0" w:evenHBand="0" w:firstRowFirstColumn="0" w:firstRowLastColumn="0" w:lastRowFirstColumn="0" w:lastRowLastColumn="0"/>
            <w:tcW w:w="9175" w:type="dxa"/>
            <w:gridSpan w:val="2"/>
            <w:vAlign w:val="center"/>
          </w:tcPr>
          <w:p w14:paraId="7545DF77" w14:textId="7F0389D2" w:rsidR="00955FC6" w:rsidRPr="0012190D" w:rsidRDefault="00955FC6" w:rsidP="00955FC6">
            <w:pPr>
              <w:pStyle w:val="ListParagraph"/>
              <w:ind w:left="0"/>
              <w:contextualSpacing w:val="0"/>
              <w:jc w:val="center"/>
            </w:pPr>
            <w:r w:rsidRPr="004C4FEF">
              <w:rPr>
                <w:color w:val="2F3B48" w:themeColor="accent6" w:themeShade="80"/>
              </w:rPr>
              <w:t>Similitudes</w:t>
            </w:r>
          </w:p>
        </w:tc>
      </w:tr>
      <w:tr w:rsidR="00955FC6" w14:paraId="0CCBFD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5" w:type="dxa"/>
            <w:gridSpan w:val="2"/>
            <w:vAlign w:val="center"/>
          </w:tcPr>
          <w:p w14:paraId="55B9F69E" w14:textId="09523B66" w:rsidR="00A855F6" w:rsidRPr="00A855F6" w:rsidRDefault="00A855F6" w:rsidP="000D23AB">
            <w:pPr>
              <w:jc w:val="left"/>
            </w:pPr>
            <w:r w:rsidRPr="00A855F6">
              <w:t>Acceso a Aplicaciones y Configuraciones:</w:t>
            </w:r>
          </w:p>
          <w:p w14:paraId="5A36EB9B" w14:textId="77777777" w:rsidR="00A855F6" w:rsidRDefault="00A855F6" w:rsidP="00FF7807">
            <w:pPr>
              <w:pStyle w:val="ListParagraph"/>
            </w:pPr>
            <w:r w:rsidRPr="00A855F6">
              <w:rPr>
                <w:b w:val="0"/>
                <w:bCs w:val="0"/>
              </w:rPr>
              <w:t>Ambos sistemas operativos proporcionan acceso a aplicaciones instaladas y configuraciones del sistema a través de sus respectivos menús de inicio.</w:t>
            </w:r>
          </w:p>
          <w:p w14:paraId="48066A4F" w14:textId="77777777" w:rsidR="00FF7807" w:rsidRPr="00A855F6" w:rsidRDefault="00FF7807" w:rsidP="00FF7807">
            <w:pPr>
              <w:pStyle w:val="ListParagraph"/>
              <w:rPr>
                <w:b w:val="0"/>
                <w:bCs w:val="0"/>
              </w:rPr>
            </w:pPr>
          </w:p>
          <w:p w14:paraId="0910BB7A" w14:textId="5312C6D0" w:rsidR="00A855F6" w:rsidRPr="00A855F6" w:rsidRDefault="00A855F6" w:rsidP="000D23AB">
            <w:pPr>
              <w:jc w:val="left"/>
            </w:pPr>
            <w:r w:rsidRPr="00A855F6">
              <w:t>Organización:</w:t>
            </w:r>
          </w:p>
          <w:p w14:paraId="61F4FF06" w14:textId="77777777" w:rsidR="00A855F6" w:rsidRPr="00A855F6" w:rsidRDefault="00A855F6" w:rsidP="007B2AB8">
            <w:pPr>
              <w:pStyle w:val="ListParagraph"/>
              <w:rPr>
                <w:b w:val="0"/>
                <w:bCs w:val="0"/>
              </w:rPr>
            </w:pPr>
            <w:r w:rsidRPr="00A855F6">
              <w:rPr>
                <w:b w:val="0"/>
                <w:bCs w:val="0"/>
              </w:rPr>
              <w:t>Tanto EndeavourOS como Windows 11 organizan las aplicaciones en categorías para facilitar la navegación y el acceso.</w:t>
            </w:r>
          </w:p>
          <w:p w14:paraId="08F13187" w14:textId="698A6F6E" w:rsidR="00A855F6" w:rsidRPr="00A855F6" w:rsidRDefault="00A855F6" w:rsidP="000D23AB">
            <w:pPr>
              <w:jc w:val="left"/>
            </w:pPr>
            <w:r w:rsidRPr="00A855F6">
              <w:t>Accesos Directos:</w:t>
            </w:r>
          </w:p>
          <w:p w14:paraId="2805C855" w14:textId="77777777" w:rsidR="00A855F6" w:rsidRPr="00A855F6" w:rsidRDefault="00A855F6" w:rsidP="007B2AB8">
            <w:pPr>
              <w:pStyle w:val="ListParagraph"/>
              <w:rPr>
                <w:b w:val="0"/>
                <w:bCs w:val="0"/>
              </w:rPr>
            </w:pPr>
            <w:r w:rsidRPr="00A855F6">
              <w:rPr>
                <w:b w:val="0"/>
                <w:bCs w:val="0"/>
              </w:rPr>
              <w:t>Ambos menús permiten la creación de accesos directos a aplicaciones y carpetas para un acceso rápido.</w:t>
            </w:r>
          </w:p>
          <w:p w14:paraId="2809B49B" w14:textId="6A965C16" w:rsidR="00A855F6" w:rsidRPr="00A855F6" w:rsidRDefault="00A855F6" w:rsidP="000D23AB">
            <w:pPr>
              <w:jc w:val="left"/>
            </w:pPr>
            <w:r w:rsidRPr="00A855F6">
              <w:t>Búsqueda de Contenidos:</w:t>
            </w:r>
          </w:p>
          <w:p w14:paraId="790B8040" w14:textId="5AF2660F" w:rsidR="00955FC6" w:rsidRDefault="000D23AB" w:rsidP="007B2AB8">
            <w:pPr>
              <w:pStyle w:val="ListParagraph"/>
              <w:ind w:left="0"/>
              <w:contextualSpacing w:val="0"/>
              <w:rPr>
                <w:b w:val="0"/>
                <w:bCs w:val="0"/>
              </w:rPr>
            </w:pPr>
            <w:r>
              <w:rPr>
                <w:b w:val="0"/>
                <w:bCs w:val="0"/>
              </w:rPr>
              <w:t xml:space="preserve">             </w:t>
            </w:r>
            <w:r w:rsidR="00A855F6" w:rsidRPr="00A855F6">
              <w:rPr>
                <w:b w:val="0"/>
                <w:bCs w:val="0"/>
              </w:rPr>
              <w:t>Tanto EndeavourOS como Windows 11 ofrecen capacidades de búsqueda para encontrar aplicaciones y archivos rápidamente.</w:t>
            </w:r>
          </w:p>
          <w:p w14:paraId="485C022B" w14:textId="768F786A" w:rsidR="00A855F6" w:rsidRPr="0012190D" w:rsidRDefault="00A855F6">
            <w:pPr>
              <w:pStyle w:val="ListParagraph"/>
              <w:ind w:left="0"/>
              <w:contextualSpacing w:val="0"/>
              <w:jc w:val="left"/>
            </w:pPr>
          </w:p>
        </w:tc>
      </w:tr>
    </w:tbl>
    <w:p w14:paraId="36D0DF0C" w14:textId="77777777" w:rsidR="00A07EAE" w:rsidRDefault="00A07EAE" w:rsidP="00A07EAE"/>
    <w:p w14:paraId="558D9A17" w14:textId="77777777" w:rsidR="00A07EAE" w:rsidRDefault="00A07EAE" w:rsidP="00A07EAE"/>
    <w:p w14:paraId="78FF6C22" w14:textId="77777777" w:rsidR="00A07EAE" w:rsidRDefault="00A07EAE" w:rsidP="00A07EAE"/>
    <w:p w14:paraId="4AF5CB8C" w14:textId="77777777" w:rsidR="0079079E" w:rsidRDefault="00AA08DD" w:rsidP="0079079E">
      <w:pPr>
        <w:pStyle w:val="ListParagraph"/>
        <w:numPr>
          <w:ilvl w:val="0"/>
          <w:numId w:val="32"/>
        </w:numPr>
        <w:contextualSpacing w:val="0"/>
      </w:pPr>
      <w:r>
        <w:t>Abra una sesión de consola (Terminal) y reporte para que se utilizan cada uno de los</w:t>
      </w:r>
      <w:r w:rsidR="00734DA3">
        <w:t xml:space="preserve"> </w:t>
      </w:r>
      <w:r>
        <w:t>siguientes comandos</w:t>
      </w:r>
      <w:r w:rsidR="0079079E">
        <w:t xml:space="preserve">, para ello utilice el manual en línea (comando man) con el que cuenta Linux. La forma de usarlo es tecleando el siguiente comando en la Terminal: </w:t>
      </w:r>
    </w:p>
    <w:p w14:paraId="63ED8624" w14:textId="0C6B12E8" w:rsidR="00734DA3" w:rsidRDefault="0079079E" w:rsidP="0079079E">
      <w:pPr>
        <w:pStyle w:val="ListParagraph"/>
        <w:contextualSpacing w:val="0"/>
        <w:jc w:val="center"/>
      </w:pPr>
      <w:r w:rsidRPr="0079079E">
        <w:rPr>
          <w:b/>
          <w:bCs/>
          <w:i/>
          <w:iCs/>
        </w:rPr>
        <w:t>man nombre_del_comando_a_buscar</w:t>
      </w:r>
    </w:p>
    <w:tbl>
      <w:tblPr>
        <w:tblStyle w:val="GridTable6Colorful-Accent6"/>
        <w:tblW w:w="9166" w:type="dxa"/>
        <w:tblInd w:w="535" w:type="dxa"/>
        <w:tblLook w:val="04A0" w:firstRow="1" w:lastRow="0" w:firstColumn="1" w:lastColumn="0" w:noHBand="0" w:noVBand="1"/>
      </w:tblPr>
      <w:tblGrid>
        <w:gridCol w:w="1432"/>
        <w:gridCol w:w="3151"/>
        <w:gridCol w:w="1432"/>
        <w:gridCol w:w="3151"/>
      </w:tblGrid>
      <w:tr w:rsidR="0012717E" w14:paraId="50E333B7" w14:textId="77777777" w:rsidTr="00BA706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2EE63AF0" w14:textId="11D42375" w:rsidR="0012717E" w:rsidRPr="00472592" w:rsidRDefault="0012717E" w:rsidP="0079079E">
            <w:pPr>
              <w:pStyle w:val="ListParagraph"/>
              <w:spacing w:before="0"/>
              <w:ind w:left="0"/>
              <w:contextualSpacing w:val="0"/>
              <w:jc w:val="center"/>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Comando</w:t>
            </w:r>
          </w:p>
        </w:tc>
        <w:tc>
          <w:tcPr>
            <w:tcW w:w="3151" w:type="dxa"/>
            <w:vAlign w:val="center"/>
          </w:tcPr>
          <w:p w14:paraId="516FD790" w14:textId="0BCFB559" w:rsidR="0012717E" w:rsidRPr="00472592" w:rsidRDefault="0012717E" w:rsidP="00403DD3">
            <w:pPr>
              <w:pStyle w:val="ListParagraph"/>
              <w:spacing w:before="0"/>
              <w:ind w:left="0"/>
              <w:contextualSpacing w:val="0"/>
              <w:jc w:val="center"/>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Descripción</w:t>
            </w:r>
          </w:p>
        </w:tc>
        <w:tc>
          <w:tcPr>
            <w:tcW w:w="1432" w:type="dxa"/>
            <w:vAlign w:val="center"/>
          </w:tcPr>
          <w:p w14:paraId="4AAD8900" w14:textId="316E934B" w:rsidR="0012717E" w:rsidRPr="00472592" w:rsidRDefault="0012717E" w:rsidP="0079079E">
            <w:pPr>
              <w:pStyle w:val="ListParagraph"/>
              <w:spacing w:before="0"/>
              <w:ind w:left="0"/>
              <w:contextualSpacing w:val="0"/>
              <w:jc w:val="center"/>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Comando</w:t>
            </w:r>
          </w:p>
        </w:tc>
        <w:tc>
          <w:tcPr>
            <w:tcW w:w="3151" w:type="dxa"/>
            <w:vAlign w:val="center"/>
          </w:tcPr>
          <w:p w14:paraId="7E6DAF18" w14:textId="3A6CDDD7" w:rsidR="0012717E" w:rsidRPr="00472592" w:rsidRDefault="0012717E" w:rsidP="00403DD3">
            <w:pPr>
              <w:pStyle w:val="ListParagraph"/>
              <w:spacing w:before="0"/>
              <w:ind w:left="0"/>
              <w:contextualSpacing w:val="0"/>
              <w:jc w:val="center"/>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Descripción</w:t>
            </w:r>
          </w:p>
        </w:tc>
      </w:tr>
      <w:tr w:rsidR="00AE1D18" w14:paraId="4A80F421" w14:textId="77777777" w:rsidTr="00BA706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3743C108" w14:textId="09131781" w:rsidR="003536BD" w:rsidRPr="00CB7748" w:rsidRDefault="003536BD" w:rsidP="0079079E">
            <w:pPr>
              <w:pStyle w:val="ListParagraph"/>
              <w:spacing w:before="0"/>
              <w:ind w:left="0"/>
              <w:contextualSpacing w:val="0"/>
              <w:jc w:val="center"/>
              <w:rPr>
                <w:rFonts w:ascii="ADLaM Display" w:hAnsi="ADLaM Display" w:cs="ADLaM Display"/>
                <w:b w:val="0"/>
                <w:bCs w:val="0"/>
              </w:rPr>
            </w:pPr>
            <w:bookmarkStart w:id="0" w:name="_Hlk160390395"/>
            <w:bookmarkStart w:id="1" w:name="_Hlk160390474"/>
            <w:r w:rsidRPr="00CB7748">
              <w:rPr>
                <w:rFonts w:ascii="ADLaM Display" w:hAnsi="ADLaM Display" w:cs="ADLaM Display"/>
                <w:b w:val="0"/>
                <w:bCs w:val="0"/>
              </w:rPr>
              <w:t>Is</w:t>
            </w:r>
          </w:p>
        </w:tc>
        <w:tc>
          <w:tcPr>
            <w:tcW w:w="3151" w:type="dxa"/>
            <w:vAlign w:val="center"/>
          </w:tcPr>
          <w:p w14:paraId="3D5129AC" w14:textId="3A4699E6" w:rsidR="003536BD" w:rsidRDefault="00167DFF" w:rsidP="00167DFF">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Se</w:t>
            </w:r>
            <w:r w:rsidRPr="00167DFF">
              <w:t xml:space="preserve"> utiliza para listar el contenido de un directorio</w:t>
            </w:r>
            <w:r>
              <w:t>.</w:t>
            </w:r>
          </w:p>
        </w:tc>
        <w:tc>
          <w:tcPr>
            <w:tcW w:w="1432" w:type="dxa"/>
            <w:vAlign w:val="center"/>
          </w:tcPr>
          <w:p w14:paraId="6DB8762F" w14:textId="31E18CBC" w:rsidR="003536BD" w:rsidRPr="00CB7748" w:rsidRDefault="003536BD" w:rsidP="0079079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sidRPr="00CB7748">
              <w:rPr>
                <w:rFonts w:ascii="ADLaM Display" w:hAnsi="ADLaM Display" w:cs="ADLaM Display"/>
              </w:rPr>
              <w:t>rm</w:t>
            </w:r>
          </w:p>
        </w:tc>
        <w:tc>
          <w:tcPr>
            <w:tcW w:w="3151" w:type="dxa"/>
            <w:vAlign w:val="center"/>
          </w:tcPr>
          <w:p w14:paraId="589AECF2" w14:textId="618ABB42" w:rsidR="003536BD" w:rsidRDefault="0041202A" w:rsidP="0041202A">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 xml:space="preserve">Se utiliza para eliminar archivos </w:t>
            </w:r>
            <w:r w:rsidR="00A06FFC">
              <w:t>o</w:t>
            </w:r>
            <w:r>
              <w:t xml:space="preserve"> directorios.</w:t>
            </w:r>
          </w:p>
        </w:tc>
      </w:tr>
      <w:tr w:rsidR="003536BD" w14:paraId="055947C0" w14:textId="77777777" w:rsidTr="00BA7069">
        <w:trPr>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50226543" w14:textId="6E53BFB7"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chmod</w:t>
            </w:r>
          </w:p>
        </w:tc>
        <w:tc>
          <w:tcPr>
            <w:tcW w:w="3151" w:type="dxa"/>
            <w:vAlign w:val="center"/>
          </w:tcPr>
          <w:p w14:paraId="52939BEC" w14:textId="293B3C24" w:rsidR="003536BD" w:rsidRDefault="00F038AE" w:rsidP="00606855">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 xml:space="preserve">Se utiliza para cambiar </w:t>
            </w:r>
            <w:r w:rsidR="00E31C35">
              <w:t xml:space="preserve">los permisos </w:t>
            </w:r>
            <w:r w:rsidR="00584426">
              <w:t>de lectura, escritura y ejecución de un archivo.</w:t>
            </w:r>
          </w:p>
        </w:tc>
        <w:tc>
          <w:tcPr>
            <w:tcW w:w="1432" w:type="dxa"/>
            <w:vAlign w:val="center"/>
          </w:tcPr>
          <w:p w14:paraId="03D18BBF" w14:textId="34E0D8EC" w:rsidR="003536BD" w:rsidRPr="00CB7748" w:rsidRDefault="003536BD" w:rsidP="0079079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sidRPr="00CB7748">
              <w:rPr>
                <w:rFonts w:ascii="ADLaM Display" w:hAnsi="ADLaM Display" w:cs="ADLaM Display"/>
              </w:rPr>
              <w:t>ps</w:t>
            </w:r>
          </w:p>
        </w:tc>
        <w:tc>
          <w:tcPr>
            <w:tcW w:w="3151" w:type="dxa"/>
            <w:vAlign w:val="center"/>
          </w:tcPr>
          <w:p w14:paraId="18EADE27" w14:textId="7BFCEFA2" w:rsidR="003536BD" w:rsidRDefault="00476EB7" w:rsidP="00566CB2">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Se utiliza para mostrar</w:t>
            </w:r>
            <w:r w:rsidR="009464FF">
              <w:t xml:space="preserve"> una lista de los procesos activos del sistema.</w:t>
            </w:r>
          </w:p>
        </w:tc>
      </w:tr>
      <w:tr w:rsidR="00AE1D18" w14:paraId="62613028" w14:textId="77777777" w:rsidTr="00BA706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D225276" w14:textId="37987F2A"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vi</w:t>
            </w:r>
          </w:p>
        </w:tc>
        <w:tc>
          <w:tcPr>
            <w:tcW w:w="3151" w:type="dxa"/>
            <w:vAlign w:val="center"/>
          </w:tcPr>
          <w:p w14:paraId="38C25E2C" w14:textId="4C94C63E" w:rsidR="003536BD" w:rsidRDefault="0037371C" w:rsidP="0006449F">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 xml:space="preserve">Se utiliza para </w:t>
            </w:r>
            <w:r w:rsidR="00F5110C">
              <w:t>abrir y editar archivos</w:t>
            </w:r>
            <w:r w:rsidR="00922584">
              <w:t>.</w:t>
            </w:r>
          </w:p>
        </w:tc>
        <w:tc>
          <w:tcPr>
            <w:tcW w:w="1432" w:type="dxa"/>
            <w:vAlign w:val="center"/>
          </w:tcPr>
          <w:p w14:paraId="13A387A4" w14:textId="30EE9A4C" w:rsidR="003536BD" w:rsidRPr="00CB7748" w:rsidRDefault="003536BD" w:rsidP="0079079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sidRPr="00CB7748">
              <w:rPr>
                <w:rFonts w:ascii="ADLaM Display" w:hAnsi="ADLaM Display" w:cs="ADLaM Display"/>
              </w:rPr>
              <w:t>cp</w:t>
            </w:r>
          </w:p>
        </w:tc>
        <w:tc>
          <w:tcPr>
            <w:tcW w:w="3151" w:type="dxa"/>
            <w:vAlign w:val="center"/>
          </w:tcPr>
          <w:p w14:paraId="03976743" w14:textId="1FAF69E9" w:rsidR="003536BD" w:rsidRDefault="00FD1A6D" w:rsidP="00172E56">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Se utiliza</w:t>
            </w:r>
            <w:r w:rsidR="00070EBC">
              <w:t xml:space="preserve"> para copiar archivos </w:t>
            </w:r>
            <w:r w:rsidR="00172E56">
              <w:t xml:space="preserve">o directorios </w:t>
            </w:r>
            <w:r w:rsidR="00070EBC">
              <w:t>desde la ruta de origen hasta la de destino.</w:t>
            </w:r>
          </w:p>
        </w:tc>
      </w:tr>
      <w:tr w:rsidR="003536BD" w14:paraId="517BD753" w14:textId="77777777" w:rsidTr="00BA7069">
        <w:trPr>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5815EEC" w14:textId="103BD08B"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pwd</w:t>
            </w:r>
          </w:p>
        </w:tc>
        <w:tc>
          <w:tcPr>
            <w:tcW w:w="3151" w:type="dxa"/>
            <w:vAlign w:val="center"/>
          </w:tcPr>
          <w:p w14:paraId="0F236F43" w14:textId="19A99605" w:rsidR="003536BD" w:rsidRDefault="008D5DB7" w:rsidP="0006449F">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 xml:space="preserve">Se utiliza para imprimir </w:t>
            </w:r>
            <w:r w:rsidR="00166FE6">
              <w:t>la ruta del directorio de trabajo actual.</w:t>
            </w:r>
          </w:p>
        </w:tc>
        <w:tc>
          <w:tcPr>
            <w:tcW w:w="1432" w:type="dxa"/>
            <w:vAlign w:val="center"/>
          </w:tcPr>
          <w:p w14:paraId="5D70038D" w14:textId="4CA210CD" w:rsidR="003536BD" w:rsidRPr="00CB7748" w:rsidRDefault="003536BD" w:rsidP="0079079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sidRPr="00CB7748">
              <w:rPr>
                <w:rFonts w:ascii="ADLaM Display" w:hAnsi="ADLaM Display" w:cs="ADLaM Display"/>
              </w:rPr>
              <w:t>mv</w:t>
            </w:r>
          </w:p>
        </w:tc>
        <w:tc>
          <w:tcPr>
            <w:tcW w:w="3151" w:type="dxa"/>
            <w:vAlign w:val="center"/>
          </w:tcPr>
          <w:p w14:paraId="2D452A7D" w14:textId="341E04BF" w:rsidR="003536BD" w:rsidRDefault="00FD1A6D" w:rsidP="009A610A">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Se utiliza para</w:t>
            </w:r>
            <w:r w:rsidR="00D4278C">
              <w:t xml:space="preserve"> </w:t>
            </w:r>
            <w:r w:rsidR="009A610A">
              <w:t xml:space="preserve">renombrar o mover </w:t>
            </w:r>
            <w:r>
              <w:t>archivos desde el</w:t>
            </w:r>
            <w:r w:rsidR="00A6097D">
              <w:t xml:space="preserve"> origen hasta el des</w:t>
            </w:r>
            <w:r w:rsidR="009A610A">
              <w:t>tino.</w:t>
            </w:r>
          </w:p>
        </w:tc>
      </w:tr>
      <w:tr w:rsidR="00AE1D18" w14:paraId="14FB7E2A" w14:textId="77777777" w:rsidTr="00BA706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70063CC" w14:textId="7620D44F"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clear</w:t>
            </w:r>
          </w:p>
        </w:tc>
        <w:tc>
          <w:tcPr>
            <w:tcW w:w="3151" w:type="dxa"/>
            <w:vAlign w:val="center"/>
          </w:tcPr>
          <w:p w14:paraId="05013805" w14:textId="332E8404" w:rsidR="00BA2CD9" w:rsidRDefault="00BA2CD9" w:rsidP="0006449F">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 xml:space="preserve">Se utiliza para limpiar y </w:t>
            </w:r>
            <w:r w:rsidR="0006449F">
              <w:t xml:space="preserve">restablecer </w:t>
            </w:r>
            <w:r w:rsidR="003775E0">
              <w:t>la pantalla de la terminal.</w:t>
            </w:r>
          </w:p>
        </w:tc>
        <w:tc>
          <w:tcPr>
            <w:tcW w:w="1432" w:type="dxa"/>
            <w:vAlign w:val="center"/>
          </w:tcPr>
          <w:p w14:paraId="1ACEC00E" w14:textId="006B7559" w:rsidR="003536BD" w:rsidRPr="00CB7748" w:rsidRDefault="003536BD" w:rsidP="0079079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sidRPr="00CB7748">
              <w:rPr>
                <w:rFonts w:ascii="ADLaM Display" w:hAnsi="ADLaM Display" w:cs="ADLaM Display"/>
              </w:rPr>
              <w:t>mkdir</w:t>
            </w:r>
          </w:p>
        </w:tc>
        <w:tc>
          <w:tcPr>
            <w:tcW w:w="3151" w:type="dxa"/>
            <w:vAlign w:val="center"/>
          </w:tcPr>
          <w:p w14:paraId="08AAA152" w14:textId="48A4B3E3" w:rsidR="003536BD" w:rsidRDefault="00A97685" w:rsidP="00BD79A0">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Se utilizar p</w:t>
            </w:r>
            <w:r w:rsidR="0047363B">
              <w:t>ara crear uno o más directorios nuevos.</w:t>
            </w:r>
          </w:p>
        </w:tc>
      </w:tr>
      <w:tr w:rsidR="003536BD" w14:paraId="0AF3AD19" w14:textId="77777777" w:rsidTr="00BA7069">
        <w:trPr>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F23CDA7" w14:textId="100B5E0E"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cd</w:t>
            </w:r>
          </w:p>
        </w:tc>
        <w:tc>
          <w:tcPr>
            <w:tcW w:w="3151" w:type="dxa"/>
            <w:vAlign w:val="center"/>
          </w:tcPr>
          <w:p w14:paraId="6B954294" w14:textId="6E0F1420" w:rsidR="003536BD" w:rsidRDefault="000C74EE" w:rsidP="00483766">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 xml:space="preserve">Se utiliza para cambiar el directorio </w:t>
            </w:r>
            <w:r w:rsidR="002A04EB">
              <w:t xml:space="preserve">de trabajo actual </w:t>
            </w:r>
            <w:r w:rsidR="00DD4545">
              <w:t xml:space="preserve">hacia </w:t>
            </w:r>
            <w:r w:rsidR="002D405B">
              <w:t>una ruta deseada.</w:t>
            </w:r>
          </w:p>
        </w:tc>
        <w:tc>
          <w:tcPr>
            <w:tcW w:w="1432" w:type="dxa"/>
            <w:vAlign w:val="center"/>
          </w:tcPr>
          <w:p w14:paraId="58280979" w14:textId="358187E3" w:rsidR="003536BD" w:rsidRPr="00CB7748" w:rsidRDefault="003536BD" w:rsidP="0079079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sidRPr="00CB7748">
              <w:rPr>
                <w:rFonts w:ascii="ADLaM Display" w:hAnsi="ADLaM Display" w:cs="ADLaM Display"/>
              </w:rPr>
              <w:t>rmdir</w:t>
            </w:r>
          </w:p>
        </w:tc>
        <w:tc>
          <w:tcPr>
            <w:tcW w:w="3151" w:type="dxa"/>
            <w:vAlign w:val="center"/>
          </w:tcPr>
          <w:p w14:paraId="13003B67" w14:textId="10699136" w:rsidR="003536BD" w:rsidRDefault="005360BA" w:rsidP="005360BA">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Se utiliza para borrar directorios vacíos.</w:t>
            </w:r>
          </w:p>
        </w:tc>
      </w:tr>
      <w:tr w:rsidR="00AE1D18" w14:paraId="57A7F0FE" w14:textId="77777777" w:rsidTr="00BA706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414440EB" w14:textId="17B4E6F6"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cat</w:t>
            </w:r>
          </w:p>
        </w:tc>
        <w:tc>
          <w:tcPr>
            <w:tcW w:w="3151" w:type="dxa"/>
            <w:vAlign w:val="center"/>
          </w:tcPr>
          <w:p w14:paraId="727B50FC" w14:textId="39E32A6D" w:rsidR="003536BD" w:rsidRDefault="006D2E3C" w:rsidP="004248F3">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 xml:space="preserve">Se utiliza para concatenar </w:t>
            </w:r>
            <w:r w:rsidR="00922584">
              <w:t xml:space="preserve">y mostrar </w:t>
            </w:r>
            <w:r>
              <w:t>archivos.</w:t>
            </w:r>
          </w:p>
        </w:tc>
        <w:tc>
          <w:tcPr>
            <w:tcW w:w="1432" w:type="dxa"/>
            <w:vAlign w:val="center"/>
          </w:tcPr>
          <w:p w14:paraId="7FDEB6AC" w14:textId="02EF22A8" w:rsidR="003536BD" w:rsidRPr="00CB7748" w:rsidRDefault="0001446B" w:rsidP="0079079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sidRPr="00CB7748">
              <w:rPr>
                <w:rFonts w:ascii="ADLaM Display" w:hAnsi="ADLaM Display" w:cs="ADLaM Display"/>
              </w:rPr>
              <w:t>whoami</w:t>
            </w:r>
          </w:p>
        </w:tc>
        <w:tc>
          <w:tcPr>
            <w:tcW w:w="3151" w:type="dxa"/>
            <w:vAlign w:val="center"/>
          </w:tcPr>
          <w:p w14:paraId="1E12F0AD" w14:textId="7E7C851C" w:rsidR="003536BD" w:rsidRDefault="00B73121" w:rsidP="00ED094D">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Se utiliza para mostrar el nombre del usuario actual.</w:t>
            </w:r>
          </w:p>
        </w:tc>
      </w:tr>
      <w:bookmarkEnd w:id="1"/>
      <w:tr w:rsidR="003536BD" w14:paraId="203A4976" w14:textId="77777777" w:rsidTr="00BA7069">
        <w:trPr>
          <w:trHeight w:val="437"/>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5B3BD26" w14:textId="48B92DBF" w:rsidR="003536BD" w:rsidRPr="00CB7748" w:rsidRDefault="003536BD" w:rsidP="0079079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grep</w:t>
            </w:r>
          </w:p>
        </w:tc>
        <w:tc>
          <w:tcPr>
            <w:tcW w:w="3151" w:type="dxa"/>
            <w:vAlign w:val="center"/>
          </w:tcPr>
          <w:p w14:paraId="2B6C04D7" w14:textId="5D7B7FFF" w:rsidR="003536BD" w:rsidRDefault="00BC7BF4" w:rsidP="004248F3">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 xml:space="preserve">Se utiliza para </w:t>
            </w:r>
            <w:r w:rsidR="00F77848">
              <w:t xml:space="preserve">buscar </w:t>
            </w:r>
            <w:r>
              <w:t xml:space="preserve">caracteres o cadenas </w:t>
            </w:r>
            <w:r w:rsidR="00F77848">
              <w:t xml:space="preserve">de texto en un archivo </w:t>
            </w:r>
            <w:r w:rsidR="007D0CE6">
              <w:t>o en</w:t>
            </w:r>
            <w:r w:rsidR="00BA357F">
              <w:t xml:space="preserve"> la</w:t>
            </w:r>
            <w:r w:rsidR="007D0CE6">
              <w:t xml:space="preserve"> </w:t>
            </w:r>
            <w:r w:rsidR="004248F3" w:rsidRPr="004248F3">
              <w:t>entrada estándar de la terminal</w:t>
            </w:r>
            <w:r w:rsidR="004248F3">
              <w:t>.</w:t>
            </w:r>
          </w:p>
        </w:tc>
        <w:tc>
          <w:tcPr>
            <w:tcW w:w="1432" w:type="dxa"/>
            <w:vAlign w:val="center"/>
          </w:tcPr>
          <w:p w14:paraId="6A02821F" w14:textId="77777777" w:rsidR="003536BD" w:rsidRPr="00CB7748" w:rsidRDefault="003536BD" w:rsidP="0079079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p>
        </w:tc>
        <w:tc>
          <w:tcPr>
            <w:tcW w:w="3151" w:type="dxa"/>
            <w:vAlign w:val="center"/>
          </w:tcPr>
          <w:p w14:paraId="7D46CD2E" w14:textId="77777777" w:rsidR="003536BD" w:rsidRDefault="003536BD" w:rsidP="0079079E">
            <w:pPr>
              <w:pStyle w:val="ListParagraph"/>
              <w:spacing w:before="0"/>
              <w:ind w:left="0"/>
              <w:contextualSpacing w:val="0"/>
              <w:jc w:val="left"/>
              <w:cnfStyle w:val="000000000000" w:firstRow="0" w:lastRow="0" w:firstColumn="0" w:lastColumn="0" w:oddVBand="0" w:evenVBand="0" w:oddHBand="0" w:evenHBand="0" w:firstRowFirstColumn="0" w:firstRowLastColumn="0" w:lastRowFirstColumn="0" w:lastRowLastColumn="0"/>
            </w:pPr>
          </w:p>
        </w:tc>
      </w:tr>
      <w:bookmarkEnd w:id="0"/>
    </w:tbl>
    <w:p w14:paraId="78AD0B38" w14:textId="77777777" w:rsidR="00A07EAE" w:rsidRDefault="00A07EAE" w:rsidP="00A07EAE"/>
    <w:p w14:paraId="3B0CF7AC" w14:textId="34B83661" w:rsidR="00734DA3" w:rsidRDefault="00880544" w:rsidP="0079079E">
      <w:pPr>
        <w:pStyle w:val="ListParagraph"/>
        <w:numPr>
          <w:ilvl w:val="0"/>
          <w:numId w:val="32"/>
        </w:numPr>
        <w:ind w:left="547"/>
        <w:contextualSpacing w:val="0"/>
      </w:pPr>
      <w:r>
        <w:t>Ejecute desde la terminal los siguientes comandos (tenga cuidado al ejecutar los comandos de borrado de archivos y directorios)</w:t>
      </w:r>
      <w:r w:rsidR="00A24555">
        <w:t xml:space="preserve">. </w:t>
      </w:r>
      <w:r w:rsidR="00A24555" w:rsidRPr="00A24555">
        <w:t>Reporte los resultados de la ejecución de cada comando.</w:t>
      </w:r>
    </w:p>
    <w:p w14:paraId="1BE352B0" w14:textId="442D5AC3" w:rsidR="007B141D" w:rsidRDefault="00CE340B" w:rsidP="00756200">
      <w:pPr>
        <w:pStyle w:val="ListParagraph"/>
        <w:numPr>
          <w:ilvl w:val="0"/>
          <w:numId w:val="33"/>
        </w:numPr>
        <w:ind w:left="900"/>
      </w:pPr>
      <w:r>
        <w:t xml:space="preserve">ls </w:t>
      </w:r>
    </w:p>
    <w:p w14:paraId="1AFFCE6C" w14:textId="77436D76" w:rsidR="00756200" w:rsidRDefault="00756200" w:rsidP="00756200">
      <w:r>
        <w:rPr>
          <w:noProof/>
        </w:rPr>
        <w:drawing>
          <wp:inline distT="0" distB="0" distL="0" distR="0" wp14:anchorId="70CB4FEF" wp14:editId="42C67EA2">
            <wp:extent cx="5769086" cy="420996"/>
            <wp:effectExtent l="190500" t="190500" r="174625" b="1892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190" cy="422390"/>
                    </a:xfrm>
                    <a:prstGeom prst="rect">
                      <a:avLst/>
                    </a:prstGeom>
                    <a:ln>
                      <a:noFill/>
                    </a:ln>
                    <a:effectLst>
                      <a:outerShdw blurRad="190500" algn="tl" rotWithShape="0">
                        <a:srgbClr val="000000">
                          <a:alpha val="70000"/>
                        </a:srgbClr>
                      </a:outerShdw>
                    </a:effectLst>
                  </pic:spPr>
                </pic:pic>
              </a:graphicData>
            </a:graphic>
          </wp:inline>
        </w:drawing>
      </w:r>
    </w:p>
    <w:p w14:paraId="2CEC5442" w14:textId="457944AE" w:rsidR="007B141D" w:rsidRDefault="00CE340B" w:rsidP="007B141D">
      <w:pPr>
        <w:pStyle w:val="ListParagraph"/>
        <w:numPr>
          <w:ilvl w:val="0"/>
          <w:numId w:val="33"/>
        </w:numPr>
        <w:ind w:left="900"/>
      </w:pPr>
      <w:r>
        <w:t xml:space="preserve">cd nombre_directorio </w:t>
      </w:r>
    </w:p>
    <w:p w14:paraId="0F83391F" w14:textId="7326E5CD" w:rsidR="007B141D" w:rsidRDefault="00756200" w:rsidP="00756200">
      <w:r>
        <w:rPr>
          <w:noProof/>
        </w:rPr>
        <w:drawing>
          <wp:inline distT="0" distB="0" distL="0" distR="0" wp14:anchorId="364ADFDC" wp14:editId="5DB2F422">
            <wp:extent cx="5888753" cy="834305"/>
            <wp:effectExtent l="190500" t="190500" r="188595" b="1949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788" cy="856128"/>
                    </a:xfrm>
                    <a:prstGeom prst="rect">
                      <a:avLst/>
                    </a:prstGeom>
                    <a:ln>
                      <a:noFill/>
                    </a:ln>
                    <a:effectLst>
                      <a:outerShdw blurRad="190500" algn="tl" rotWithShape="0">
                        <a:srgbClr val="000000">
                          <a:alpha val="70000"/>
                        </a:srgbClr>
                      </a:outerShdw>
                    </a:effectLst>
                  </pic:spPr>
                </pic:pic>
              </a:graphicData>
            </a:graphic>
          </wp:inline>
        </w:drawing>
      </w:r>
    </w:p>
    <w:p w14:paraId="7612DBB9" w14:textId="584116C3" w:rsidR="00CE340B" w:rsidRDefault="00CE340B" w:rsidP="007B141D">
      <w:pPr>
        <w:pStyle w:val="ListParagraph"/>
        <w:numPr>
          <w:ilvl w:val="0"/>
          <w:numId w:val="33"/>
        </w:numPr>
        <w:ind w:left="900"/>
      </w:pPr>
      <w:r>
        <w:t>cp [ruta1]archivo1 [ruta2</w:t>
      </w:r>
      <w:proofErr w:type="gramStart"/>
      <w:r>
        <w:t>][</w:t>
      </w:r>
      <w:proofErr w:type="gramEnd"/>
      <w:r>
        <w:t>archivo 2]</w:t>
      </w:r>
    </w:p>
    <w:p w14:paraId="1DA1F312" w14:textId="77414E40" w:rsidR="007B141D" w:rsidRDefault="0078539A" w:rsidP="0078539A">
      <w:r>
        <w:rPr>
          <w:noProof/>
        </w:rPr>
        <w:drawing>
          <wp:inline distT="0" distB="0" distL="0" distR="0" wp14:anchorId="1F63D614" wp14:editId="6A566F5F">
            <wp:extent cx="5831840" cy="347390"/>
            <wp:effectExtent l="190500" t="190500" r="187960" b="1860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0718" cy="355067"/>
                    </a:xfrm>
                    <a:prstGeom prst="rect">
                      <a:avLst/>
                    </a:prstGeom>
                    <a:ln>
                      <a:noFill/>
                    </a:ln>
                    <a:effectLst>
                      <a:outerShdw blurRad="190500" algn="tl" rotWithShape="0">
                        <a:srgbClr val="000000">
                          <a:alpha val="70000"/>
                        </a:srgbClr>
                      </a:outerShdw>
                    </a:effectLst>
                  </pic:spPr>
                </pic:pic>
              </a:graphicData>
            </a:graphic>
          </wp:inline>
        </w:drawing>
      </w:r>
    </w:p>
    <w:p w14:paraId="62550DCA" w14:textId="4D940199" w:rsidR="007B141D" w:rsidRDefault="00CE340B" w:rsidP="007B141D">
      <w:pPr>
        <w:pStyle w:val="ListParagraph"/>
        <w:numPr>
          <w:ilvl w:val="0"/>
          <w:numId w:val="33"/>
        </w:numPr>
        <w:ind w:left="900"/>
      </w:pPr>
      <w:r>
        <w:t xml:space="preserve">ls –l </w:t>
      </w:r>
    </w:p>
    <w:p w14:paraId="22B098AA" w14:textId="5A0D7DAA" w:rsidR="00A07EAE" w:rsidRDefault="000B76C8" w:rsidP="000B76C8">
      <w:r>
        <w:rPr>
          <w:noProof/>
        </w:rPr>
        <w:drawing>
          <wp:inline distT="0" distB="0" distL="0" distR="0" wp14:anchorId="61A91698" wp14:editId="2E9A3308">
            <wp:extent cx="5832230" cy="3752548"/>
            <wp:effectExtent l="190500" t="190500" r="187960" b="1911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1485" cy="3764937"/>
                    </a:xfrm>
                    <a:prstGeom prst="rect">
                      <a:avLst/>
                    </a:prstGeom>
                    <a:ln>
                      <a:noFill/>
                    </a:ln>
                    <a:effectLst>
                      <a:outerShdw blurRad="190500" algn="tl" rotWithShape="0">
                        <a:srgbClr val="000000">
                          <a:alpha val="70000"/>
                        </a:srgbClr>
                      </a:outerShdw>
                    </a:effectLst>
                  </pic:spPr>
                </pic:pic>
              </a:graphicData>
            </a:graphic>
          </wp:inline>
        </w:drawing>
      </w:r>
    </w:p>
    <w:p w14:paraId="77075D7E" w14:textId="77777777" w:rsidR="00CE340B" w:rsidRDefault="00CE340B" w:rsidP="007B141D">
      <w:pPr>
        <w:pStyle w:val="ListParagraph"/>
        <w:numPr>
          <w:ilvl w:val="0"/>
          <w:numId w:val="33"/>
        </w:numPr>
        <w:ind w:left="900"/>
      </w:pPr>
      <w:r>
        <w:t xml:space="preserve">cat nombre_archivo </w:t>
      </w:r>
    </w:p>
    <w:p w14:paraId="594354FE" w14:textId="706B46DA" w:rsidR="007B141D" w:rsidRDefault="00756200" w:rsidP="00756200">
      <w:r>
        <w:rPr>
          <w:noProof/>
        </w:rPr>
        <w:drawing>
          <wp:inline distT="0" distB="0" distL="0" distR="0" wp14:anchorId="5E8A155A" wp14:editId="7261F6C8">
            <wp:extent cx="5870362" cy="2797481"/>
            <wp:effectExtent l="190500" t="190500" r="187960" b="1936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6213" cy="2809800"/>
                    </a:xfrm>
                    <a:prstGeom prst="rect">
                      <a:avLst/>
                    </a:prstGeom>
                    <a:ln>
                      <a:noFill/>
                    </a:ln>
                    <a:effectLst>
                      <a:outerShdw blurRad="190500" algn="tl" rotWithShape="0">
                        <a:srgbClr val="000000">
                          <a:alpha val="70000"/>
                        </a:srgbClr>
                      </a:outerShdw>
                    </a:effectLst>
                  </pic:spPr>
                </pic:pic>
              </a:graphicData>
            </a:graphic>
          </wp:inline>
        </w:drawing>
      </w:r>
    </w:p>
    <w:p w14:paraId="4C844AE2" w14:textId="686EA045" w:rsidR="00CE340B" w:rsidRDefault="00CE340B" w:rsidP="007B141D">
      <w:pPr>
        <w:pStyle w:val="ListParagraph"/>
        <w:numPr>
          <w:ilvl w:val="0"/>
          <w:numId w:val="33"/>
        </w:numPr>
        <w:ind w:left="900"/>
      </w:pPr>
      <w:r>
        <w:t>mv [ruta1]archivo1 [ruta2</w:t>
      </w:r>
      <w:proofErr w:type="gramStart"/>
      <w:r>
        <w:t>][</w:t>
      </w:r>
      <w:proofErr w:type="gramEnd"/>
      <w:r>
        <w:t>archivo 2]</w:t>
      </w:r>
    </w:p>
    <w:p w14:paraId="6795933A" w14:textId="608190B7" w:rsidR="007B141D" w:rsidRDefault="00B30662" w:rsidP="00B30662">
      <w:r>
        <w:rPr>
          <w:noProof/>
        </w:rPr>
        <w:drawing>
          <wp:inline distT="0" distB="0" distL="0" distR="0" wp14:anchorId="1CB7F410" wp14:editId="31DF5736">
            <wp:extent cx="5852214" cy="968144"/>
            <wp:effectExtent l="190500" t="190500" r="186690" b="1943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7588" cy="972342"/>
                    </a:xfrm>
                    <a:prstGeom prst="rect">
                      <a:avLst/>
                    </a:prstGeom>
                    <a:ln>
                      <a:noFill/>
                    </a:ln>
                    <a:effectLst>
                      <a:outerShdw blurRad="190500" algn="tl" rotWithShape="0">
                        <a:srgbClr val="000000">
                          <a:alpha val="70000"/>
                        </a:srgbClr>
                      </a:outerShdw>
                    </a:effectLst>
                  </pic:spPr>
                </pic:pic>
              </a:graphicData>
            </a:graphic>
          </wp:inline>
        </w:drawing>
      </w:r>
    </w:p>
    <w:p w14:paraId="749BD8CF" w14:textId="2A8F6F0E" w:rsidR="00CE340B" w:rsidRDefault="00CE340B" w:rsidP="007B141D">
      <w:pPr>
        <w:pStyle w:val="ListParagraph"/>
        <w:numPr>
          <w:ilvl w:val="0"/>
          <w:numId w:val="33"/>
        </w:numPr>
        <w:ind w:left="900"/>
      </w:pPr>
      <w:r>
        <w:t xml:space="preserve">ls –la </w:t>
      </w:r>
    </w:p>
    <w:p w14:paraId="0D0CC6F8" w14:textId="7ADF060C" w:rsidR="007B141D" w:rsidRDefault="009C4863" w:rsidP="00A07EAE">
      <w:pPr>
        <w:jc w:val="center"/>
      </w:pPr>
      <w:r>
        <w:rPr>
          <w:noProof/>
        </w:rPr>
        <w:drawing>
          <wp:inline distT="0" distB="0" distL="0" distR="0" wp14:anchorId="1F891472" wp14:editId="1F9F04D2">
            <wp:extent cx="4241292" cy="2939671"/>
            <wp:effectExtent l="190500" t="190500" r="197485" b="1847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314" cy="2945924"/>
                    </a:xfrm>
                    <a:prstGeom prst="rect">
                      <a:avLst/>
                    </a:prstGeom>
                    <a:ln>
                      <a:noFill/>
                    </a:ln>
                    <a:effectLst>
                      <a:outerShdw blurRad="190500" algn="tl" rotWithShape="0">
                        <a:srgbClr val="000000">
                          <a:alpha val="70000"/>
                        </a:srgbClr>
                      </a:outerShdw>
                    </a:effectLst>
                  </pic:spPr>
                </pic:pic>
              </a:graphicData>
            </a:graphic>
          </wp:inline>
        </w:drawing>
      </w:r>
    </w:p>
    <w:p w14:paraId="09928C78" w14:textId="77777777" w:rsidR="009729C2" w:rsidRDefault="00CE340B" w:rsidP="007B141D">
      <w:pPr>
        <w:pStyle w:val="ListParagraph"/>
        <w:numPr>
          <w:ilvl w:val="0"/>
          <w:numId w:val="33"/>
        </w:numPr>
        <w:ind w:left="900"/>
      </w:pPr>
      <w:r>
        <w:t xml:space="preserve">ls -la | more </w:t>
      </w:r>
    </w:p>
    <w:p w14:paraId="0A285661" w14:textId="0CF68591" w:rsidR="007B141D" w:rsidRDefault="004B264B" w:rsidP="004B264B">
      <w:r>
        <w:rPr>
          <w:noProof/>
        </w:rPr>
        <w:drawing>
          <wp:inline distT="0" distB="0" distL="0" distR="0" wp14:anchorId="686EC6F1" wp14:editId="699DFBAB">
            <wp:extent cx="5868484" cy="4023413"/>
            <wp:effectExtent l="190500" t="190500" r="189865" b="1866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8484" cy="4023413"/>
                    </a:xfrm>
                    <a:prstGeom prst="rect">
                      <a:avLst/>
                    </a:prstGeom>
                    <a:ln>
                      <a:noFill/>
                    </a:ln>
                    <a:effectLst>
                      <a:outerShdw blurRad="190500" algn="tl" rotWithShape="0">
                        <a:srgbClr val="000000">
                          <a:alpha val="70000"/>
                        </a:srgbClr>
                      </a:outerShdw>
                    </a:effectLst>
                  </pic:spPr>
                </pic:pic>
              </a:graphicData>
            </a:graphic>
          </wp:inline>
        </w:drawing>
      </w:r>
    </w:p>
    <w:p w14:paraId="0A39918D" w14:textId="3731B8FD" w:rsidR="00CE340B" w:rsidRDefault="00CE340B" w:rsidP="007B141D">
      <w:pPr>
        <w:pStyle w:val="ListParagraph"/>
        <w:numPr>
          <w:ilvl w:val="0"/>
          <w:numId w:val="33"/>
        </w:numPr>
        <w:ind w:left="900"/>
      </w:pPr>
      <w:r>
        <w:t>mkdir nombre_directorio</w:t>
      </w:r>
    </w:p>
    <w:p w14:paraId="3ADBDE66" w14:textId="39AAA81A" w:rsidR="007B141D" w:rsidRDefault="00280471" w:rsidP="00280471">
      <w:pPr>
        <w:jc w:val="center"/>
      </w:pPr>
      <w:r>
        <w:rPr>
          <w:noProof/>
        </w:rPr>
        <w:drawing>
          <wp:inline distT="0" distB="0" distL="0" distR="0" wp14:anchorId="5687A579" wp14:editId="6FB1C40A">
            <wp:extent cx="3945255" cy="869950"/>
            <wp:effectExtent l="190500" t="190500" r="188595" b="1968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255" cy="869950"/>
                    </a:xfrm>
                    <a:prstGeom prst="rect">
                      <a:avLst/>
                    </a:prstGeom>
                    <a:ln>
                      <a:noFill/>
                    </a:ln>
                    <a:effectLst>
                      <a:outerShdw blurRad="190500" algn="tl" rotWithShape="0">
                        <a:srgbClr val="000000">
                          <a:alpha val="70000"/>
                        </a:srgbClr>
                      </a:outerShdw>
                    </a:effectLst>
                  </pic:spPr>
                </pic:pic>
              </a:graphicData>
            </a:graphic>
          </wp:inline>
        </w:drawing>
      </w:r>
    </w:p>
    <w:p w14:paraId="41FB64FD" w14:textId="77777777" w:rsidR="00031EF9" w:rsidRDefault="00CE340B" w:rsidP="007B141D">
      <w:pPr>
        <w:pStyle w:val="ListParagraph"/>
        <w:numPr>
          <w:ilvl w:val="0"/>
          <w:numId w:val="33"/>
        </w:numPr>
        <w:ind w:left="900"/>
      </w:pPr>
      <w:r>
        <w:t xml:space="preserve">pwd </w:t>
      </w:r>
    </w:p>
    <w:p w14:paraId="4C89DD28" w14:textId="3D66AA26" w:rsidR="007B141D" w:rsidRDefault="000341BD" w:rsidP="007B141D">
      <w:pPr>
        <w:ind w:left="540"/>
      </w:pPr>
      <w:r>
        <w:rPr>
          <w:noProof/>
        </w:rPr>
        <w:drawing>
          <wp:inline distT="0" distB="0" distL="0" distR="0" wp14:anchorId="4C633729" wp14:editId="2C73BB0D">
            <wp:extent cx="5176405" cy="330940"/>
            <wp:effectExtent l="190500" t="190500" r="196215" b="1835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9887" cy="333720"/>
                    </a:xfrm>
                    <a:prstGeom prst="rect">
                      <a:avLst/>
                    </a:prstGeom>
                    <a:ln>
                      <a:noFill/>
                    </a:ln>
                    <a:effectLst>
                      <a:outerShdw blurRad="190500" algn="tl" rotWithShape="0">
                        <a:srgbClr val="000000">
                          <a:alpha val="70000"/>
                        </a:srgbClr>
                      </a:outerShdw>
                    </a:effectLst>
                  </pic:spPr>
                </pic:pic>
              </a:graphicData>
            </a:graphic>
          </wp:inline>
        </w:drawing>
      </w:r>
    </w:p>
    <w:p w14:paraId="0ACFFAC2" w14:textId="77777777" w:rsidR="00031EF9" w:rsidRDefault="00CE340B" w:rsidP="007B141D">
      <w:pPr>
        <w:pStyle w:val="ListParagraph"/>
        <w:numPr>
          <w:ilvl w:val="0"/>
          <w:numId w:val="33"/>
        </w:numPr>
        <w:ind w:left="900"/>
      </w:pPr>
      <w:r>
        <w:t xml:space="preserve">rm nombre_archivo </w:t>
      </w:r>
    </w:p>
    <w:p w14:paraId="6C8B40E2" w14:textId="42CBAEE2" w:rsidR="007B141D" w:rsidRDefault="00EC0733" w:rsidP="00EC0733">
      <w:pPr>
        <w:jc w:val="center"/>
      </w:pPr>
      <w:r>
        <w:rPr>
          <w:noProof/>
        </w:rPr>
        <w:drawing>
          <wp:inline distT="0" distB="0" distL="0" distR="0" wp14:anchorId="1B00F416" wp14:editId="09CA580B">
            <wp:extent cx="4098925" cy="850265"/>
            <wp:effectExtent l="190500" t="190500" r="187325" b="1974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8925" cy="850265"/>
                    </a:xfrm>
                    <a:prstGeom prst="rect">
                      <a:avLst/>
                    </a:prstGeom>
                    <a:ln>
                      <a:noFill/>
                    </a:ln>
                    <a:effectLst>
                      <a:outerShdw blurRad="190500" algn="tl" rotWithShape="0">
                        <a:srgbClr val="000000">
                          <a:alpha val="70000"/>
                        </a:srgbClr>
                      </a:outerShdw>
                    </a:effectLst>
                  </pic:spPr>
                </pic:pic>
              </a:graphicData>
            </a:graphic>
          </wp:inline>
        </w:drawing>
      </w:r>
    </w:p>
    <w:p w14:paraId="5D9192B5" w14:textId="645E2576" w:rsidR="00CE340B" w:rsidRDefault="00CE340B" w:rsidP="007B141D">
      <w:pPr>
        <w:pStyle w:val="ListParagraph"/>
        <w:numPr>
          <w:ilvl w:val="0"/>
          <w:numId w:val="33"/>
        </w:numPr>
        <w:ind w:left="900"/>
      </w:pPr>
      <w:r>
        <w:t>rmdir nombre_directorio</w:t>
      </w:r>
    </w:p>
    <w:p w14:paraId="36361E3C" w14:textId="52D12A80" w:rsidR="007B141D" w:rsidRDefault="00BA4049" w:rsidP="00BA4049">
      <w:pPr>
        <w:jc w:val="center"/>
      </w:pPr>
      <w:r>
        <w:rPr>
          <w:noProof/>
        </w:rPr>
        <w:drawing>
          <wp:inline distT="0" distB="0" distL="0" distR="0" wp14:anchorId="0BA2979F" wp14:editId="4C26EBA0">
            <wp:extent cx="4086225" cy="876300"/>
            <wp:effectExtent l="190500" t="190500" r="200025" b="1905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6225" cy="876300"/>
                    </a:xfrm>
                    <a:prstGeom prst="rect">
                      <a:avLst/>
                    </a:prstGeom>
                    <a:ln>
                      <a:noFill/>
                    </a:ln>
                    <a:effectLst>
                      <a:outerShdw blurRad="190500" algn="tl" rotWithShape="0">
                        <a:srgbClr val="000000">
                          <a:alpha val="70000"/>
                        </a:srgbClr>
                      </a:outerShdw>
                    </a:effectLst>
                  </pic:spPr>
                </pic:pic>
              </a:graphicData>
            </a:graphic>
          </wp:inline>
        </w:drawing>
      </w:r>
    </w:p>
    <w:p w14:paraId="3D5F0775" w14:textId="77777777" w:rsidR="00031EF9" w:rsidRDefault="00CE340B" w:rsidP="007B141D">
      <w:pPr>
        <w:pStyle w:val="ListParagraph"/>
        <w:numPr>
          <w:ilvl w:val="0"/>
          <w:numId w:val="33"/>
        </w:numPr>
        <w:ind w:left="900"/>
        <w:contextualSpacing w:val="0"/>
      </w:pPr>
      <w:r>
        <w:t xml:space="preserve">clear </w:t>
      </w:r>
    </w:p>
    <w:p w14:paraId="19BDFB9F" w14:textId="77777777" w:rsidR="00F77936" w:rsidRDefault="00C62B2B" w:rsidP="00F77936">
      <w:pPr>
        <w:keepNext/>
      </w:pPr>
      <w:r>
        <w:rPr>
          <w:noProof/>
        </w:rPr>
        <w:drawing>
          <wp:inline distT="0" distB="0" distL="0" distR="0" wp14:anchorId="662F5203" wp14:editId="25C90784">
            <wp:extent cx="5837613" cy="4537363"/>
            <wp:effectExtent l="190500" t="190500" r="182245" b="1873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695" cy="4545199"/>
                    </a:xfrm>
                    <a:prstGeom prst="rect">
                      <a:avLst/>
                    </a:prstGeom>
                    <a:ln>
                      <a:noFill/>
                    </a:ln>
                    <a:effectLst>
                      <a:outerShdw blurRad="190500" algn="tl" rotWithShape="0">
                        <a:srgbClr val="000000">
                          <a:alpha val="70000"/>
                        </a:srgbClr>
                      </a:outerShdw>
                    </a:effectLst>
                  </pic:spPr>
                </pic:pic>
              </a:graphicData>
            </a:graphic>
          </wp:inline>
        </w:drawing>
      </w:r>
    </w:p>
    <w:p w14:paraId="35EB2566" w14:textId="52B45F8D" w:rsidR="007B141D" w:rsidRDefault="00F77936" w:rsidP="00F77936">
      <w:pPr>
        <w:pStyle w:val="Caption"/>
        <w:jc w:val="center"/>
      </w:pPr>
      <w:r>
        <w:t>Antes de ejecutar el comando clear.</w:t>
      </w:r>
    </w:p>
    <w:p w14:paraId="526C5D30" w14:textId="77777777" w:rsidR="00F77936" w:rsidRDefault="00C62B2B" w:rsidP="00A07EAE">
      <w:pPr>
        <w:keepNext/>
        <w:ind w:left="540"/>
        <w:jc w:val="center"/>
      </w:pPr>
      <w:r>
        <w:rPr>
          <w:noProof/>
        </w:rPr>
        <w:drawing>
          <wp:inline distT="0" distB="0" distL="0" distR="0" wp14:anchorId="5C263B31" wp14:editId="67D3D1F5">
            <wp:extent cx="3095547" cy="1193292"/>
            <wp:effectExtent l="190500" t="190500" r="181610" b="1974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862" cy="1204593"/>
                    </a:xfrm>
                    <a:prstGeom prst="rect">
                      <a:avLst/>
                    </a:prstGeom>
                    <a:ln>
                      <a:noFill/>
                    </a:ln>
                    <a:effectLst>
                      <a:outerShdw blurRad="190500" algn="tl" rotWithShape="0">
                        <a:srgbClr val="000000">
                          <a:alpha val="70000"/>
                        </a:srgbClr>
                      </a:outerShdw>
                    </a:effectLst>
                  </pic:spPr>
                </pic:pic>
              </a:graphicData>
            </a:graphic>
          </wp:inline>
        </w:drawing>
      </w:r>
    </w:p>
    <w:p w14:paraId="3E348271" w14:textId="54EF574E" w:rsidR="00F77936" w:rsidRDefault="00A07EAE" w:rsidP="00A07EAE">
      <w:pPr>
        <w:pStyle w:val="Caption"/>
        <w:jc w:val="center"/>
      </w:pPr>
      <w:r>
        <w:t xml:space="preserve">          </w:t>
      </w:r>
      <w:r w:rsidR="00F77936">
        <w:t>C</w:t>
      </w:r>
      <w:r w:rsidR="00BA7069">
        <w:t>omando clear</w:t>
      </w:r>
      <w:r w:rsidR="00F77936">
        <w:t xml:space="preserve"> ejecutado.</w:t>
      </w:r>
    </w:p>
    <w:p w14:paraId="0782C5A3" w14:textId="77777777" w:rsidR="00031EF9" w:rsidRDefault="00CE340B" w:rsidP="007B141D">
      <w:pPr>
        <w:pStyle w:val="ListParagraph"/>
        <w:numPr>
          <w:ilvl w:val="0"/>
          <w:numId w:val="33"/>
        </w:numPr>
        <w:ind w:left="900"/>
        <w:contextualSpacing w:val="0"/>
      </w:pPr>
      <w:r>
        <w:t xml:space="preserve">ps </w:t>
      </w:r>
    </w:p>
    <w:p w14:paraId="0C2D15FC" w14:textId="07B1F650" w:rsidR="007B141D" w:rsidRDefault="00EF0042" w:rsidP="00EF0042">
      <w:pPr>
        <w:jc w:val="center"/>
      </w:pPr>
      <w:r>
        <w:rPr>
          <w:noProof/>
        </w:rPr>
        <w:drawing>
          <wp:inline distT="0" distB="0" distL="0" distR="0" wp14:anchorId="13AF8A37" wp14:editId="14553886">
            <wp:extent cx="2884170" cy="677545"/>
            <wp:effectExtent l="190500" t="190500" r="182880" b="1987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4170" cy="677545"/>
                    </a:xfrm>
                    <a:prstGeom prst="rect">
                      <a:avLst/>
                    </a:prstGeom>
                    <a:ln>
                      <a:noFill/>
                    </a:ln>
                    <a:effectLst>
                      <a:outerShdw blurRad="190500" algn="tl" rotWithShape="0">
                        <a:srgbClr val="000000">
                          <a:alpha val="70000"/>
                        </a:srgbClr>
                      </a:outerShdw>
                    </a:effectLst>
                  </pic:spPr>
                </pic:pic>
              </a:graphicData>
            </a:graphic>
          </wp:inline>
        </w:drawing>
      </w:r>
    </w:p>
    <w:p w14:paraId="2845EC6A" w14:textId="01ADE6FA" w:rsidR="00880544" w:rsidRDefault="00CE340B" w:rsidP="007B141D">
      <w:pPr>
        <w:pStyle w:val="ListParagraph"/>
        <w:numPr>
          <w:ilvl w:val="0"/>
          <w:numId w:val="33"/>
        </w:numPr>
        <w:ind w:left="900"/>
        <w:contextualSpacing w:val="0"/>
      </w:pPr>
      <w:r>
        <w:t>whoami</w:t>
      </w:r>
    </w:p>
    <w:p w14:paraId="2DB29E09" w14:textId="1CA4C655" w:rsidR="007B141D" w:rsidRDefault="00B2384C" w:rsidP="00B2384C">
      <w:pPr>
        <w:jc w:val="center"/>
      </w:pPr>
      <w:r>
        <w:rPr>
          <w:noProof/>
        </w:rPr>
        <w:drawing>
          <wp:inline distT="0" distB="0" distL="0" distR="0" wp14:anchorId="60AF8AB0" wp14:editId="35D5C7FC">
            <wp:extent cx="2896870" cy="364490"/>
            <wp:effectExtent l="190500" t="190500" r="189230" b="1879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6870" cy="364490"/>
                    </a:xfrm>
                    <a:prstGeom prst="rect">
                      <a:avLst/>
                    </a:prstGeom>
                    <a:ln>
                      <a:noFill/>
                    </a:ln>
                    <a:effectLst>
                      <a:outerShdw blurRad="190500" algn="tl" rotWithShape="0">
                        <a:srgbClr val="000000">
                          <a:alpha val="70000"/>
                        </a:srgbClr>
                      </a:outerShdw>
                    </a:effectLst>
                  </pic:spPr>
                </pic:pic>
              </a:graphicData>
            </a:graphic>
          </wp:inline>
        </w:drawing>
      </w:r>
    </w:p>
    <w:p w14:paraId="3346F637" w14:textId="77777777" w:rsidR="00F96CBE" w:rsidRDefault="00F96CBE" w:rsidP="00B2384C">
      <w:pPr>
        <w:jc w:val="center"/>
      </w:pPr>
    </w:p>
    <w:p w14:paraId="3BA1CDDD" w14:textId="159157BB" w:rsidR="003857C0" w:rsidRPr="00C721D0" w:rsidRDefault="00B31580" w:rsidP="00C721D0">
      <w:pPr>
        <w:pStyle w:val="ListParagraph"/>
        <w:numPr>
          <w:ilvl w:val="0"/>
          <w:numId w:val="32"/>
        </w:numPr>
        <w:contextualSpacing w:val="0"/>
      </w:pPr>
      <w:r>
        <w:t>Algunos de los comandos anteriores pueden tener una serie de opciones para su ejecución (p.e. ls), utilice nuevamente el comando</w:t>
      </w:r>
      <w:r w:rsidRPr="00E81F24">
        <w:rPr>
          <w:b/>
          <w:bCs/>
          <w:i/>
          <w:iCs/>
        </w:rPr>
        <w:t xml:space="preserve"> man nombre_comando</w:t>
      </w:r>
      <w:r>
        <w:t xml:space="preserve"> para consultar las diversas opciones que se utilizan en dichos comandos.</w:t>
      </w:r>
    </w:p>
    <w:tbl>
      <w:tblPr>
        <w:tblStyle w:val="GridTable6Colorful-Accent6"/>
        <w:tblW w:w="9175" w:type="dxa"/>
        <w:tblInd w:w="535" w:type="dxa"/>
        <w:tblLook w:val="04A0" w:firstRow="1" w:lastRow="0" w:firstColumn="1" w:lastColumn="0" w:noHBand="0" w:noVBand="1"/>
      </w:tblPr>
      <w:tblGrid>
        <w:gridCol w:w="1327"/>
        <w:gridCol w:w="1283"/>
        <w:gridCol w:w="6565"/>
      </w:tblGrid>
      <w:tr w:rsidR="006867A2" w:rsidRPr="00CB7748" w14:paraId="1F7FBE3F" w14:textId="77777777" w:rsidTr="00F32B6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50508D61" w14:textId="4FC112C8" w:rsidR="006867A2" w:rsidRPr="00DF572F" w:rsidRDefault="00C721D0" w:rsidP="00DF572F">
            <w:pPr>
              <w:pStyle w:val="ListParagraph"/>
              <w:spacing w:before="0"/>
              <w:ind w:left="0"/>
              <w:contextualSpacing w:val="0"/>
              <w:jc w:val="center"/>
              <w:rPr>
                <w:rFonts w:ascii="ADLaM Display" w:hAnsi="ADLaM Display" w:cs="ADLaM Display"/>
                <w:b w:val="0"/>
                <w:bCs w:val="0"/>
                <w:color w:val="5F7791" w:themeColor="accent6"/>
              </w:rPr>
            </w:pPr>
            <w:r w:rsidRPr="00DF572F">
              <w:rPr>
                <w:rFonts w:ascii="ADLaM Display" w:hAnsi="ADLaM Display" w:cs="ADLaM Display"/>
                <w:b w:val="0"/>
                <w:bCs w:val="0"/>
                <w:color w:val="5F7791" w:themeColor="accent6"/>
              </w:rPr>
              <w:t>Comandos</w:t>
            </w:r>
          </w:p>
        </w:tc>
        <w:tc>
          <w:tcPr>
            <w:tcW w:w="1283" w:type="dxa"/>
            <w:vAlign w:val="center"/>
          </w:tcPr>
          <w:p w14:paraId="3D4CB39B" w14:textId="3CFA6C02" w:rsidR="006867A2" w:rsidRPr="00DF572F" w:rsidRDefault="00C721D0" w:rsidP="00DF572F">
            <w:pPr>
              <w:pStyle w:val="ListParagraph"/>
              <w:spacing w:before="0"/>
              <w:ind w:left="0"/>
              <w:contextualSpacing w:val="0"/>
              <w:jc w:val="center"/>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DF572F">
              <w:rPr>
                <w:rFonts w:ascii="ADLaM Display" w:hAnsi="ADLaM Display" w:cs="ADLaM Display"/>
                <w:b w:val="0"/>
                <w:bCs w:val="0"/>
                <w:color w:val="5F7791" w:themeColor="accent6"/>
              </w:rPr>
              <w:t>Opciones</w:t>
            </w:r>
          </w:p>
        </w:tc>
        <w:tc>
          <w:tcPr>
            <w:tcW w:w="6565" w:type="dxa"/>
            <w:vAlign w:val="center"/>
          </w:tcPr>
          <w:p w14:paraId="42931454" w14:textId="1E17CE1C" w:rsidR="006867A2" w:rsidRPr="00DF572F" w:rsidRDefault="00C721D0" w:rsidP="00DF572F">
            <w:pPr>
              <w:pStyle w:val="ListParagraph"/>
              <w:spacing w:before="0"/>
              <w:ind w:left="0"/>
              <w:contextualSpacing w:val="0"/>
              <w:jc w:val="center"/>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DF572F">
              <w:rPr>
                <w:rFonts w:ascii="ADLaM Display" w:hAnsi="ADLaM Display" w:cs="ADLaM Display"/>
                <w:b w:val="0"/>
                <w:bCs w:val="0"/>
                <w:color w:val="5F7791" w:themeColor="accent6"/>
              </w:rPr>
              <w:t>Descripción</w:t>
            </w:r>
          </w:p>
        </w:tc>
      </w:tr>
      <w:tr w:rsidR="00DF572F" w:rsidRPr="00CB7748" w14:paraId="19F05142" w14:textId="1EE7EC47"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3A3EE552" w14:textId="77777777" w:rsidR="00DF572F" w:rsidRPr="00CB7748" w:rsidRDefault="00DF572F"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Is</w:t>
            </w:r>
          </w:p>
        </w:tc>
        <w:tc>
          <w:tcPr>
            <w:tcW w:w="1283" w:type="dxa"/>
            <w:vAlign w:val="center"/>
          </w:tcPr>
          <w:p w14:paraId="2FD929AF" w14:textId="578106FF" w:rsidR="00DF572F" w:rsidRPr="00CB7748" w:rsidRDefault="008F37F9"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-l</w:t>
            </w:r>
          </w:p>
        </w:tc>
        <w:tc>
          <w:tcPr>
            <w:tcW w:w="6565" w:type="dxa"/>
            <w:vAlign w:val="center"/>
          </w:tcPr>
          <w:p w14:paraId="42601E95" w14:textId="73E8BA2B" w:rsidR="00DF572F" w:rsidRPr="00CB7748" w:rsidRDefault="00C66363" w:rsidP="00C66363">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sidRPr="00C66363">
              <w:t>Muestra una lista larga que incluye información detallada sobre los archivos</w:t>
            </w:r>
            <w:r w:rsidR="00346C42">
              <w:t xml:space="preserve"> de un directorio.</w:t>
            </w:r>
          </w:p>
        </w:tc>
      </w:tr>
      <w:tr w:rsidR="00DF572F" w:rsidRPr="00CB7748" w14:paraId="0E55E52A"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shd w:val="clear" w:color="auto" w:fill="DEE3E9" w:themeFill="accent6" w:themeFillTint="33"/>
            <w:vAlign w:val="center"/>
          </w:tcPr>
          <w:p w14:paraId="6EA64DA5" w14:textId="77777777" w:rsidR="00DF572F" w:rsidRPr="00CB7748" w:rsidRDefault="00DF572F" w:rsidP="00CE342E">
            <w:pPr>
              <w:pStyle w:val="ListParagraph"/>
              <w:spacing w:before="0"/>
              <w:ind w:left="0"/>
              <w:contextualSpacing w:val="0"/>
              <w:jc w:val="center"/>
              <w:rPr>
                <w:rFonts w:ascii="ADLaM Display" w:hAnsi="ADLaM Display" w:cs="ADLaM Display"/>
              </w:rPr>
            </w:pPr>
          </w:p>
        </w:tc>
        <w:tc>
          <w:tcPr>
            <w:tcW w:w="1283" w:type="dxa"/>
            <w:shd w:val="clear" w:color="auto" w:fill="DEE3E9" w:themeFill="accent6" w:themeFillTint="33"/>
            <w:vAlign w:val="center"/>
          </w:tcPr>
          <w:p w14:paraId="7CFDB22B" w14:textId="77045028" w:rsidR="00DF572F" w:rsidRPr="00CB7748" w:rsidRDefault="005B5554"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-t</w:t>
            </w:r>
          </w:p>
        </w:tc>
        <w:tc>
          <w:tcPr>
            <w:tcW w:w="6565" w:type="dxa"/>
            <w:vAlign w:val="center"/>
          </w:tcPr>
          <w:p w14:paraId="2BA905F2" w14:textId="3D73EFBE" w:rsidR="00DF572F" w:rsidRPr="00155E5B" w:rsidRDefault="00155E5B" w:rsidP="00155E5B">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155E5B">
              <w:t>Ordena los archivos por fecha y hora de modificación, mostrando primero los más recientes.</w:t>
            </w:r>
          </w:p>
        </w:tc>
      </w:tr>
      <w:tr w:rsidR="00DF572F" w:rsidRPr="00CB7748" w14:paraId="67C03208"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10454458" w14:textId="77777777" w:rsidR="00DF572F" w:rsidRPr="00CB7748" w:rsidRDefault="00DF572F" w:rsidP="00CE342E">
            <w:pPr>
              <w:pStyle w:val="ListParagraph"/>
              <w:spacing w:before="0"/>
              <w:ind w:left="0"/>
              <w:contextualSpacing w:val="0"/>
              <w:jc w:val="center"/>
              <w:rPr>
                <w:rFonts w:ascii="ADLaM Display" w:hAnsi="ADLaM Display" w:cs="ADLaM Display"/>
              </w:rPr>
            </w:pPr>
          </w:p>
        </w:tc>
        <w:tc>
          <w:tcPr>
            <w:tcW w:w="1283" w:type="dxa"/>
            <w:vAlign w:val="center"/>
          </w:tcPr>
          <w:p w14:paraId="4C5B8D67" w14:textId="3973755D" w:rsidR="00DF572F" w:rsidRPr="00CB7748" w:rsidRDefault="006B5F79"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w:t>
            </w:r>
            <w:r w:rsidR="0052705F">
              <w:rPr>
                <w:rFonts w:ascii="ADLaM Display" w:hAnsi="ADLaM Display" w:cs="ADLaM Display"/>
              </w:rPr>
              <w:t>a</w:t>
            </w:r>
          </w:p>
        </w:tc>
        <w:tc>
          <w:tcPr>
            <w:tcW w:w="6565" w:type="dxa"/>
            <w:vAlign w:val="center"/>
          </w:tcPr>
          <w:p w14:paraId="6F4C936A" w14:textId="745189C9" w:rsidR="00DF572F" w:rsidRPr="00155E5B" w:rsidRDefault="004E1BE3" w:rsidP="004E1BE3">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4E1BE3">
              <w:t>Muestra todos los archivos, incluyendo los ocultos (los cuales comienzan con un punto).</w:t>
            </w:r>
          </w:p>
        </w:tc>
      </w:tr>
      <w:tr w:rsidR="0054396F" w:rsidRPr="00CB7748" w14:paraId="08C03F35" w14:textId="40FDD291" w:rsidTr="00F32B69">
        <w:trPr>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336A1BFB" w14:textId="77777777" w:rsidR="0054396F" w:rsidRPr="00CB7748" w:rsidRDefault="0054396F"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chmod</w:t>
            </w:r>
          </w:p>
        </w:tc>
        <w:tc>
          <w:tcPr>
            <w:tcW w:w="1283" w:type="dxa"/>
            <w:vAlign w:val="center"/>
          </w:tcPr>
          <w:p w14:paraId="3B29FAB9" w14:textId="07D50877" w:rsidR="0054396F" w:rsidRPr="00CB7748" w:rsidRDefault="00BB6DEB"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w:t>
            </w:r>
            <w:r w:rsidR="0072065F">
              <w:rPr>
                <w:rFonts w:ascii="ADLaM Display" w:hAnsi="ADLaM Display" w:cs="ADLaM Display"/>
              </w:rPr>
              <w:t>c</w:t>
            </w:r>
          </w:p>
        </w:tc>
        <w:tc>
          <w:tcPr>
            <w:tcW w:w="6565" w:type="dxa"/>
            <w:vAlign w:val="center"/>
          </w:tcPr>
          <w:p w14:paraId="6483D5BF" w14:textId="31186AB1" w:rsidR="0054396F" w:rsidRPr="00155E5B" w:rsidRDefault="00736E53" w:rsidP="00736E53">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Muestra</w:t>
            </w:r>
            <w:r w:rsidRPr="00736E53">
              <w:t xml:space="preserve"> un mensaje solo para los archivos que han tenido sus permisos modificados.</w:t>
            </w:r>
          </w:p>
        </w:tc>
      </w:tr>
      <w:tr w:rsidR="0054396F" w:rsidRPr="00CB7748" w14:paraId="205CBC52"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4FEB6CEB" w14:textId="77777777" w:rsidR="0054396F" w:rsidRPr="00CB7748" w:rsidRDefault="0054396F" w:rsidP="00CE342E">
            <w:pPr>
              <w:pStyle w:val="ListParagraph"/>
              <w:spacing w:before="0"/>
              <w:ind w:left="0"/>
              <w:contextualSpacing w:val="0"/>
              <w:jc w:val="center"/>
              <w:rPr>
                <w:rFonts w:ascii="ADLaM Display" w:hAnsi="ADLaM Display" w:cs="ADLaM Display"/>
              </w:rPr>
            </w:pPr>
          </w:p>
        </w:tc>
        <w:tc>
          <w:tcPr>
            <w:tcW w:w="1283" w:type="dxa"/>
            <w:vAlign w:val="center"/>
          </w:tcPr>
          <w:p w14:paraId="15BE4A71" w14:textId="563B6946" w:rsidR="0054396F" w:rsidRPr="00CB7748" w:rsidRDefault="008C7A8E"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403A8713" w14:textId="6BCC5AD8" w:rsidR="0054396F" w:rsidRPr="00155E5B" w:rsidRDefault="00E37A17" w:rsidP="00E37A17">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M</w:t>
            </w:r>
            <w:r w:rsidRPr="00E37A17">
              <w:t>uestra información detallada sobre los cambios de permisos realizados</w:t>
            </w:r>
            <w:r>
              <w:t>.</w:t>
            </w:r>
          </w:p>
        </w:tc>
      </w:tr>
      <w:tr w:rsidR="0054396F" w:rsidRPr="00CB7748" w14:paraId="4532ACCE"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0B15628" w14:textId="77777777" w:rsidR="0054396F" w:rsidRPr="00CB7748" w:rsidRDefault="0054396F" w:rsidP="00CE342E">
            <w:pPr>
              <w:pStyle w:val="ListParagraph"/>
              <w:spacing w:before="0"/>
              <w:ind w:left="0"/>
              <w:contextualSpacing w:val="0"/>
              <w:jc w:val="center"/>
              <w:rPr>
                <w:rFonts w:ascii="ADLaM Display" w:hAnsi="ADLaM Display" w:cs="ADLaM Display"/>
              </w:rPr>
            </w:pPr>
          </w:p>
        </w:tc>
        <w:tc>
          <w:tcPr>
            <w:tcW w:w="1283" w:type="dxa"/>
            <w:vAlign w:val="center"/>
          </w:tcPr>
          <w:p w14:paraId="4E42F121" w14:textId="38D11256" w:rsidR="0054396F" w:rsidRPr="00CB7748" w:rsidRDefault="008C7A8E"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-R</w:t>
            </w:r>
          </w:p>
        </w:tc>
        <w:tc>
          <w:tcPr>
            <w:tcW w:w="6565" w:type="dxa"/>
            <w:vAlign w:val="center"/>
          </w:tcPr>
          <w:p w14:paraId="79296C75" w14:textId="4AECB95F" w:rsidR="0054396F" w:rsidRPr="00155E5B" w:rsidRDefault="00483532" w:rsidP="00FD1186">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t>Hace</w:t>
            </w:r>
            <w:r w:rsidR="00FD1186" w:rsidRPr="00FD1186">
              <w:t xml:space="preserve"> que los cambios de permisos se apli</w:t>
            </w:r>
            <w:r w:rsidR="00446300">
              <w:t xml:space="preserve">quen </w:t>
            </w:r>
            <w:r w:rsidR="00FD1186" w:rsidRPr="00FD1186">
              <w:t>no solo al archivo o directorio especificado, sino también a todos los archivos y subdirectorios dentro de él.</w:t>
            </w:r>
          </w:p>
        </w:tc>
      </w:tr>
      <w:tr w:rsidR="0054396F" w:rsidRPr="00CB7748" w14:paraId="51F05189" w14:textId="67830C74"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5245919F" w14:textId="77777777" w:rsidR="0054396F" w:rsidRPr="00CB7748" w:rsidRDefault="0054396F"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vi</w:t>
            </w:r>
          </w:p>
        </w:tc>
        <w:tc>
          <w:tcPr>
            <w:tcW w:w="1283" w:type="dxa"/>
            <w:vAlign w:val="center"/>
          </w:tcPr>
          <w:p w14:paraId="0FFECA55" w14:textId="17095FEA" w:rsidR="0054396F" w:rsidRPr="00CB7748" w:rsidRDefault="00345082"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-r</w:t>
            </w:r>
          </w:p>
        </w:tc>
        <w:tc>
          <w:tcPr>
            <w:tcW w:w="6565" w:type="dxa"/>
            <w:vAlign w:val="center"/>
          </w:tcPr>
          <w:p w14:paraId="2981A64B" w14:textId="5A934C86" w:rsidR="0054396F" w:rsidRPr="00155E5B" w:rsidRDefault="00666EF2" w:rsidP="00666EF2">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666EF2">
              <w:t>Intenta recuperar un archivo que se cerró de forma inesperada o incorrecta.</w:t>
            </w:r>
          </w:p>
        </w:tc>
      </w:tr>
      <w:tr w:rsidR="0054396F" w:rsidRPr="00CB7748" w14:paraId="421480F8"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CD3A2AB" w14:textId="77777777" w:rsidR="0054396F" w:rsidRPr="00CB7748" w:rsidRDefault="0054396F" w:rsidP="00CE342E">
            <w:pPr>
              <w:pStyle w:val="ListParagraph"/>
              <w:spacing w:before="0"/>
              <w:ind w:left="0"/>
              <w:contextualSpacing w:val="0"/>
              <w:jc w:val="center"/>
              <w:rPr>
                <w:rFonts w:ascii="ADLaM Display" w:hAnsi="ADLaM Display" w:cs="ADLaM Display"/>
              </w:rPr>
            </w:pPr>
          </w:p>
        </w:tc>
        <w:tc>
          <w:tcPr>
            <w:tcW w:w="1283" w:type="dxa"/>
            <w:vAlign w:val="center"/>
          </w:tcPr>
          <w:p w14:paraId="4E14438D" w14:textId="03A1060F" w:rsidR="0054396F" w:rsidRPr="00CB7748" w:rsidRDefault="002F76EB"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-R</w:t>
            </w:r>
          </w:p>
        </w:tc>
        <w:tc>
          <w:tcPr>
            <w:tcW w:w="6565" w:type="dxa"/>
            <w:vAlign w:val="center"/>
          </w:tcPr>
          <w:p w14:paraId="7A70525C" w14:textId="74F84052" w:rsidR="0054396F" w:rsidRPr="00155E5B" w:rsidRDefault="00B93FCA" w:rsidP="00B93FCA">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B93FCA">
              <w:t>Abre el archivo en modo solo lectura.</w:t>
            </w:r>
          </w:p>
        </w:tc>
      </w:tr>
      <w:tr w:rsidR="0054396F" w:rsidRPr="00CB7748" w14:paraId="32AD59ED"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7A47327" w14:textId="77777777" w:rsidR="0054396F" w:rsidRPr="00CB7748" w:rsidRDefault="0054396F" w:rsidP="00CE342E">
            <w:pPr>
              <w:pStyle w:val="ListParagraph"/>
              <w:spacing w:before="0"/>
              <w:ind w:left="0"/>
              <w:contextualSpacing w:val="0"/>
              <w:jc w:val="center"/>
              <w:rPr>
                <w:rFonts w:ascii="ADLaM Display" w:hAnsi="ADLaM Display" w:cs="ADLaM Display"/>
              </w:rPr>
            </w:pPr>
          </w:p>
        </w:tc>
        <w:tc>
          <w:tcPr>
            <w:tcW w:w="1283" w:type="dxa"/>
            <w:vAlign w:val="center"/>
          </w:tcPr>
          <w:p w14:paraId="6AE25676" w14:textId="274FD5C6" w:rsidR="0054396F" w:rsidRPr="00CB7748" w:rsidRDefault="00455A2A"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-n</w:t>
            </w:r>
          </w:p>
        </w:tc>
        <w:tc>
          <w:tcPr>
            <w:tcW w:w="6565" w:type="dxa"/>
            <w:vAlign w:val="center"/>
          </w:tcPr>
          <w:p w14:paraId="081BEF05" w14:textId="6B7BBFD8" w:rsidR="0054396F" w:rsidRPr="00155E5B" w:rsidRDefault="008E1934"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pPr>
            <w:r w:rsidRPr="008E1934">
              <w:t>Inicia Vi sin cargar el archivo de inicio de configuración (vimrc).</w:t>
            </w:r>
          </w:p>
        </w:tc>
      </w:tr>
      <w:tr w:rsidR="002E3360" w:rsidRPr="00CB7748" w14:paraId="1A0D5505" w14:textId="6242223B">
        <w:trPr>
          <w:trHeight w:val="323"/>
        </w:trPr>
        <w:tc>
          <w:tcPr>
            <w:cnfStyle w:val="001000000000" w:firstRow="0" w:lastRow="0" w:firstColumn="1" w:lastColumn="0" w:oddVBand="0" w:evenVBand="0" w:oddHBand="0" w:evenHBand="0" w:firstRowFirstColumn="0" w:firstRowLastColumn="0" w:lastRowFirstColumn="0" w:lastRowLastColumn="0"/>
            <w:tcW w:w="1327" w:type="dxa"/>
            <w:tcBorders>
              <w:bottom w:val="single" w:sz="4" w:space="0" w:color="9DADBF" w:themeColor="accent6" w:themeTint="99"/>
            </w:tcBorders>
            <w:vAlign w:val="center"/>
          </w:tcPr>
          <w:p w14:paraId="0B74C745" w14:textId="77777777" w:rsidR="002E3360" w:rsidRPr="00CB7748" w:rsidRDefault="002E3360"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pwd</w:t>
            </w:r>
          </w:p>
        </w:tc>
        <w:tc>
          <w:tcPr>
            <w:tcW w:w="7848" w:type="dxa"/>
            <w:gridSpan w:val="2"/>
            <w:vMerge w:val="restart"/>
            <w:tcBorders>
              <w:bottom w:val="single" w:sz="4" w:space="0" w:color="9DADBF" w:themeColor="accent6" w:themeTint="99"/>
            </w:tcBorders>
            <w:vAlign w:val="center"/>
          </w:tcPr>
          <w:p w14:paraId="1E280F19" w14:textId="69A30DE0" w:rsidR="002E3360" w:rsidRPr="009D08C1" w:rsidRDefault="000422DE" w:rsidP="009D08C1">
            <w:pPr>
              <w:pStyle w:val="ListParagraph"/>
              <w:spacing w:before="0"/>
              <w:ind w:left="0"/>
              <w:jc w:val="center"/>
              <w:cnfStyle w:val="000000000000" w:firstRow="0" w:lastRow="0" w:firstColumn="0" w:lastColumn="0" w:oddVBand="0" w:evenVBand="0" w:oddHBand="0" w:evenHBand="0" w:firstRowFirstColumn="0" w:firstRowLastColumn="0" w:lastRowFirstColumn="0" w:lastRowLastColumn="0"/>
            </w:pPr>
            <w:r w:rsidRPr="009D08C1">
              <w:t>No c</w:t>
            </w:r>
            <w:r w:rsidR="0085340D" w:rsidRPr="009D08C1">
              <w:t xml:space="preserve">ontienen opciones adicionales </w:t>
            </w:r>
            <w:r w:rsidR="00525135" w:rsidRPr="009D08C1">
              <w:t>interesantes</w:t>
            </w:r>
            <w:r w:rsidR="009D08C1" w:rsidRPr="009D08C1">
              <w:t xml:space="preserve"> (solo </w:t>
            </w:r>
            <w:r w:rsidR="009D08C1">
              <w:t>muestran</w:t>
            </w:r>
            <w:r w:rsidR="009D08C1" w:rsidRPr="009D08C1">
              <w:t xml:space="preserve"> </w:t>
            </w:r>
            <w:r w:rsidR="009C2D78">
              <w:t xml:space="preserve">la </w:t>
            </w:r>
            <w:r w:rsidR="009D08C1" w:rsidRPr="009D08C1">
              <w:t>versi</w:t>
            </w:r>
            <w:r w:rsidR="009D08C1">
              <w:t>ón</w:t>
            </w:r>
            <w:r w:rsidR="009D08C1" w:rsidRPr="009D08C1">
              <w:t xml:space="preserve"> de comando)</w:t>
            </w:r>
            <w:r w:rsidR="0071392F" w:rsidRPr="009D08C1">
              <w:t>.</w:t>
            </w:r>
          </w:p>
        </w:tc>
      </w:tr>
      <w:tr w:rsidR="002E3360" w:rsidRPr="00CB7748" w14:paraId="283C70C7" w14:textId="70AA1E4F">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0C836814" w14:textId="77777777" w:rsidR="002E3360" w:rsidRPr="00CB7748" w:rsidRDefault="002E3360"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clear</w:t>
            </w:r>
          </w:p>
        </w:tc>
        <w:tc>
          <w:tcPr>
            <w:tcW w:w="7848" w:type="dxa"/>
            <w:gridSpan w:val="2"/>
            <w:vMerge/>
            <w:vAlign w:val="center"/>
          </w:tcPr>
          <w:p w14:paraId="4959ABAB" w14:textId="4BD76161" w:rsidR="002E3360" w:rsidRPr="00155E5B" w:rsidRDefault="002E3360" w:rsidP="00A116E5">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p>
        </w:tc>
      </w:tr>
      <w:tr w:rsidR="002E3360" w:rsidRPr="00CB7748" w14:paraId="131C2E99" w14:textId="5E9DBF5D">
        <w:trPr>
          <w:trHeight w:val="489"/>
        </w:trPr>
        <w:tc>
          <w:tcPr>
            <w:cnfStyle w:val="001000000000" w:firstRow="0" w:lastRow="0" w:firstColumn="1" w:lastColumn="0" w:oddVBand="0" w:evenVBand="0" w:oddHBand="0" w:evenHBand="0" w:firstRowFirstColumn="0" w:firstRowLastColumn="0" w:lastRowFirstColumn="0" w:lastRowLastColumn="0"/>
            <w:tcW w:w="1327" w:type="dxa"/>
            <w:tcBorders>
              <w:bottom w:val="single" w:sz="4" w:space="0" w:color="9DADBF" w:themeColor="accent6" w:themeTint="99"/>
            </w:tcBorders>
            <w:vAlign w:val="center"/>
          </w:tcPr>
          <w:p w14:paraId="31BF4DE6" w14:textId="77777777" w:rsidR="002E3360" w:rsidRPr="00CB7748" w:rsidRDefault="002E3360"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cd</w:t>
            </w:r>
          </w:p>
        </w:tc>
        <w:tc>
          <w:tcPr>
            <w:tcW w:w="7848" w:type="dxa"/>
            <w:gridSpan w:val="2"/>
            <w:vMerge/>
            <w:tcBorders>
              <w:bottom w:val="single" w:sz="4" w:space="0" w:color="9DADBF" w:themeColor="accent6" w:themeTint="99"/>
            </w:tcBorders>
            <w:vAlign w:val="center"/>
          </w:tcPr>
          <w:p w14:paraId="64C3499F" w14:textId="77777777" w:rsidR="002E3360" w:rsidRPr="00155E5B" w:rsidRDefault="002E3360"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pPr>
          </w:p>
        </w:tc>
      </w:tr>
      <w:tr w:rsidR="006A1669" w:rsidRPr="00CB7748" w14:paraId="644711BD" w14:textId="0D175933"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3B346658" w14:textId="77777777" w:rsidR="006A1669" w:rsidRPr="00CB7748" w:rsidRDefault="006A1669"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cat</w:t>
            </w:r>
          </w:p>
        </w:tc>
        <w:tc>
          <w:tcPr>
            <w:tcW w:w="1283" w:type="dxa"/>
            <w:vAlign w:val="center"/>
          </w:tcPr>
          <w:p w14:paraId="1FFA398C" w14:textId="3E926D93" w:rsidR="006A1669" w:rsidRPr="00CB7748" w:rsidRDefault="00075883"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-n</w:t>
            </w:r>
          </w:p>
        </w:tc>
        <w:tc>
          <w:tcPr>
            <w:tcW w:w="6565" w:type="dxa"/>
            <w:vAlign w:val="center"/>
          </w:tcPr>
          <w:p w14:paraId="53C5B120" w14:textId="68A2A432" w:rsidR="006A1669" w:rsidRPr="00155E5B" w:rsidRDefault="00630E25" w:rsidP="00630E25">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630E25">
              <w:t>Numera todas las líneas de salida</w:t>
            </w:r>
            <w:r>
              <w:t xml:space="preserve">, mostrando </w:t>
            </w:r>
            <w:r w:rsidRPr="00630E25">
              <w:t xml:space="preserve">el número de línea al principio de cada </w:t>
            </w:r>
            <w:r w:rsidR="003C51A4">
              <w:t>una</w:t>
            </w:r>
            <w:r w:rsidRPr="00630E25">
              <w:t>.</w:t>
            </w:r>
          </w:p>
        </w:tc>
      </w:tr>
      <w:tr w:rsidR="006A1669" w:rsidRPr="00CB7748" w14:paraId="13669522"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shd w:val="clear" w:color="auto" w:fill="DEE3E9" w:themeFill="accent6" w:themeFillTint="33"/>
            <w:vAlign w:val="center"/>
          </w:tcPr>
          <w:p w14:paraId="0CF908EC" w14:textId="77777777" w:rsidR="006A1669" w:rsidRPr="00CB7748" w:rsidRDefault="006A1669" w:rsidP="00CE342E">
            <w:pPr>
              <w:pStyle w:val="ListParagraph"/>
              <w:spacing w:before="0"/>
              <w:ind w:left="0"/>
              <w:contextualSpacing w:val="0"/>
              <w:jc w:val="center"/>
              <w:rPr>
                <w:rFonts w:ascii="ADLaM Display" w:hAnsi="ADLaM Display" w:cs="ADLaM Display"/>
              </w:rPr>
            </w:pPr>
          </w:p>
        </w:tc>
        <w:tc>
          <w:tcPr>
            <w:tcW w:w="1283" w:type="dxa"/>
            <w:shd w:val="clear" w:color="auto" w:fill="DEE3E9" w:themeFill="accent6" w:themeFillTint="33"/>
            <w:vAlign w:val="center"/>
          </w:tcPr>
          <w:p w14:paraId="48D7F324" w14:textId="11836348" w:rsidR="006A1669" w:rsidRPr="00CB7748" w:rsidRDefault="003C51A4"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-b</w:t>
            </w:r>
          </w:p>
        </w:tc>
        <w:tc>
          <w:tcPr>
            <w:tcW w:w="6565" w:type="dxa"/>
            <w:shd w:val="clear" w:color="auto" w:fill="DEE3E9" w:themeFill="accent6" w:themeFillTint="33"/>
            <w:vAlign w:val="center"/>
          </w:tcPr>
          <w:p w14:paraId="1F9788C4" w14:textId="4F1186BD" w:rsidR="006A1669" w:rsidRPr="00155E5B" w:rsidRDefault="00F356F7" w:rsidP="00F356F7">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F356F7">
              <w:t>Numera solo las líneas no vacías de la salida</w:t>
            </w:r>
            <w:r>
              <w:t xml:space="preserve">, mostrando </w:t>
            </w:r>
            <w:r w:rsidRPr="00F356F7">
              <w:t>el número de línea al principio de cada línea no vacía.</w:t>
            </w:r>
          </w:p>
        </w:tc>
      </w:tr>
      <w:tr w:rsidR="006A1669" w:rsidRPr="00CB7748" w14:paraId="52E37202"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6173E93B" w14:textId="77777777" w:rsidR="006A1669" w:rsidRPr="00CB7748" w:rsidRDefault="006A1669" w:rsidP="00CE342E">
            <w:pPr>
              <w:pStyle w:val="ListParagraph"/>
              <w:spacing w:before="0"/>
              <w:ind w:left="0"/>
              <w:contextualSpacing w:val="0"/>
              <w:jc w:val="center"/>
              <w:rPr>
                <w:rFonts w:ascii="ADLaM Display" w:hAnsi="ADLaM Display" w:cs="ADLaM Display"/>
              </w:rPr>
            </w:pPr>
          </w:p>
        </w:tc>
        <w:tc>
          <w:tcPr>
            <w:tcW w:w="1283" w:type="dxa"/>
            <w:vAlign w:val="center"/>
          </w:tcPr>
          <w:p w14:paraId="36C758E5" w14:textId="403028C6" w:rsidR="006A1669" w:rsidRPr="00CB7748" w:rsidRDefault="008F64D1"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-s</w:t>
            </w:r>
          </w:p>
        </w:tc>
        <w:tc>
          <w:tcPr>
            <w:tcW w:w="6565" w:type="dxa"/>
            <w:vAlign w:val="center"/>
          </w:tcPr>
          <w:p w14:paraId="18AA2894" w14:textId="44B17F28" w:rsidR="006A1669" w:rsidRPr="00155E5B" w:rsidRDefault="00D700A2" w:rsidP="00205705">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D700A2">
              <w:t>Comprime múltiples líneas en blanco consecutivas en una sola línea en la salida.</w:t>
            </w:r>
          </w:p>
        </w:tc>
      </w:tr>
      <w:tr w:rsidR="00502648" w:rsidRPr="00CB7748" w14:paraId="78639041" w14:textId="416A9FC6" w:rsidTr="00F32B69">
        <w:trPr>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15805C59" w14:textId="77777777" w:rsidR="00502648" w:rsidRPr="00CB7748" w:rsidRDefault="00502648" w:rsidP="00CE342E">
            <w:pPr>
              <w:pStyle w:val="ListParagraph"/>
              <w:spacing w:before="0"/>
              <w:ind w:left="0"/>
              <w:contextualSpacing w:val="0"/>
              <w:jc w:val="center"/>
              <w:rPr>
                <w:rFonts w:ascii="ADLaM Display" w:hAnsi="ADLaM Display" w:cs="ADLaM Display"/>
                <w:b w:val="0"/>
                <w:bCs w:val="0"/>
              </w:rPr>
            </w:pPr>
            <w:r w:rsidRPr="00CB7748">
              <w:rPr>
                <w:rFonts w:ascii="ADLaM Display" w:hAnsi="ADLaM Display" w:cs="ADLaM Display"/>
                <w:b w:val="0"/>
                <w:bCs w:val="0"/>
              </w:rPr>
              <w:t>grep</w:t>
            </w:r>
          </w:p>
        </w:tc>
        <w:tc>
          <w:tcPr>
            <w:tcW w:w="1283" w:type="dxa"/>
            <w:vAlign w:val="center"/>
          </w:tcPr>
          <w:p w14:paraId="3E4E59F1" w14:textId="4D32FBBA" w:rsidR="00502648" w:rsidRPr="00CB7748" w:rsidRDefault="00856428"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-i</w:t>
            </w:r>
          </w:p>
        </w:tc>
        <w:tc>
          <w:tcPr>
            <w:tcW w:w="6565" w:type="dxa"/>
            <w:vAlign w:val="center"/>
          </w:tcPr>
          <w:p w14:paraId="328038CF" w14:textId="7AA4EEC8" w:rsidR="00502648" w:rsidRPr="00155E5B" w:rsidRDefault="00B30BF1" w:rsidP="00B30BF1">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B30BF1">
              <w:t xml:space="preserve">Realiza una búsqueda </w:t>
            </w:r>
            <w:r w:rsidR="00DC605D">
              <w:t xml:space="preserve">en la que </w:t>
            </w:r>
            <w:r w:rsidRPr="00B30BF1">
              <w:t xml:space="preserve">no distingue entre mayúsculas y minúsculas al buscar </w:t>
            </w:r>
            <w:r w:rsidR="00B470B5">
              <w:t>el</w:t>
            </w:r>
            <w:r w:rsidRPr="00B30BF1">
              <w:t xml:space="preserve"> patrón.</w:t>
            </w:r>
          </w:p>
        </w:tc>
      </w:tr>
      <w:tr w:rsidR="00502648" w:rsidRPr="00CB7748" w14:paraId="305E5E06"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16782218" w14:textId="77777777" w:rsidR="00502648" w:rsidRPr="00CB7748" w:rsidRDefault="00502648" w:rsidP="00CE342E">
            <w:pPr>
              <w:pStyle w:val="ListParagraph"/>
              <w:spacing w:before="0"/>
              <w:ind w:left="0"/>
              <w:contextualSpacing w:val="0"/>
              <w:jc w:val="center"/>
              <w:rPr>
                <w:rFonts w:ascii="ADLaM Display" w:hAnsi="ADLaM Display" w:cs="ADLaM Display"/>
              </w:rPr>
            </w:pPr>
          </w:p>
        </w:tc>
        <w:tc>
          <w:tcPr>
            <w:tcW w:w="1283" w:type="dxa"/>
            <w:vAlign w:val="center"/>
          </w:tcPr>
          <w:p w14:paraId="19C0A646" w14:textId="0801C959" w:rsidR="00502648" w:rsidRPr="00CB7748" w:rsidRDefault="00856428"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0EB77DB6" w14:textId="60FF9E6A" w:rsidR="00502648" w:rsidRPr="00155E5B" w:rsidRDefault="00B44144" w:rsidP="00B44144">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B44144">
              <w:t>Invierte la búsqueda, es decir, muestra las líneas que no coinciden con el patrón especificado.</w:t>
            </w:r>
          </w:p>
        </w:tc>
      </w:tr>
      <w:tr w:rsidR="00502648" w:rsidRPr="00CB7748" w14:paraId="61BAA348"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F49DAC8" w14:textId="77777777" w:rsidR="00502648" w:rsidRPr="00CB7748" w:rsidRDefault="00502648" w:rsidP="00CE342E">
            <w:pPr>
              <w:pStyle w:val="ListParagraph"/>
              <w:spacing w:before="0"/>
              <w:ind w:left="0"/>
              <w:contextualSpacing w:val="0"/>
              <w:jc w:val="center"/>
              <w:rPr>
                <w:rFonts w:ascii="ADLaM Display" w:hAnsi="ADLaM Display" w:cs="ADLaM Display"/>
              </w:rPr>
            </w:pPr>
          </w:p>
        </w:tc>
        <w:tc>
          <w:tcPr>
            <w:tcW w:w="1283" w:type="dxa"/>
            <w:vAlign w:val="center"/>
          </w:tcPr>
          <w:p w14:paraId="3F5AF2E3" w14:textId="71C58FD2" w:rsidR="00502648" w:rsidRPr="00CB7748" w:rsidRDefault="00D8336C"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-e</w:t>
            </w:r>
          </w:p>
        </w:tc>
        <w:tc>
          <w:tcPr>
            <w:tcW w:w="6565" w:type="dxa"/>
            <w:vAlign w:val="center"/>
          </w:tcPr>
          <w:p w14:paraId="1F24CC34" w14:textId="1095287C" w:rsidR="00502648" w:rsidRPr="00155E5B" w:rsidRDefault="00AF6708" w:rsidP="00AF6708">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AF6708">
              <w:t>Permite especificar múltiples patrones de búsqueda.</w:t>
            </w:r>
          </w:p>
        </w:tc>
      </w:tr>
      <w:tr w:rsidR="00502648" w:rsidRPr="00CB7748" w14:paraId="75732BF2" w14:textId="77777777"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20E9FC3A"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rm</w:t>
            </w:r>
          </w:p>
        </w:tc>
        <w:tc>
          <w:tcPr>
            <w:tcW w:w="1283" w:type="dxa"/>
            <w:vAlign w:val="center"/>
          </w:tcPr>
          <w:p w14:paraId="4B7E09CC" w14:textId="22E51577" w:rsidR="00502648" w:rsidRPr="00CB7748" w:rsidRDefault="00CB0EBC"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-i</w:t>
            </w:r>
          </w:p>
        </w:tc>
        <w:tc>
          <w:tcPr>
            <w:tcW w:w="6565" w:type="dxa"/>
            <w:vAlign w:val="center"/>
          </w:tcPr>
          <w:p w14:paraId="3D4AB0F3" w14:textId="3559C2B8" w:rsidR="00502648" w:rsidRPr="00155E5B" w:rsidRDefault="002C5EDB" w:rsidP="002C5EDB">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2C5EDB">
              <w:t>Pide confirmación antes de eliminar cada archivo individualmente.</w:t>
            </w:r>
          </w:p>
        </w:tc>
      </w:tr>
      <w:tr w:rsidR="00502648" w:rsidRPr="00CB7748" w14:paraId="0FEFA25A"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shd w:val="clear" w:color="auto" w:fill="DEE3E9" w:themeFill="accent6" w:themeFillTint="33"/>
            <w:vAlign w:val="center"/>
          </w:tcPr>
          <w:p w14:paraId="2835B393"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shd w:val="clear" w:color="auto" w:fill="DEE3E9" w:themeFill="accent6" w:themeFillTint="33"/>
            <w:vAlign w:val="center"/>
          </w:tcPr>
          <w:p w14:paraId="2F36C82C" w14:textId="318B36DF" w:rsidR="00502648" w:rsidRPr="00CB7748" w:rsidRDefault="00CB0EBC"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-r</w:t>
            </w:r>
          </w:p>
        </w:tc>
        <w:tc>
          <w:tcPr>
            <w:tcW w:w="6565" w:type="dxa"/>
            <w:shd w:val="clear" w:color="auto" w:fill="DEE3E9" w:themeFill="accent6" w:themeFillTint="33"/>
            <w:vAlign w:val="center"/>
          </w:tcPr>
          <w:p w14:paraId="63AA1B8B" w14:textId="0B3F2AF1" w:rsidR="00502648" w:rsidRPr="00155E5B" w:rsidRDefault="00086512" w:rsidP="00086512">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086512">
              <w:t>Elimina directorios y su contenido de forma recursiva</w:t>
            </w:r>
            <w:r w:rsidR="003670D6">
              <w:t>.</w:t>
            </w:r>
          </w:p>
        </w:tc>
      </w:tr>
      <w:tr w:rsidR="00502648" w:rsidRPr="00CB7748" w14:paraId="2E69B411"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7341E06"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2570C963" w14:textId="4EF7E59C" w:rsidR="00502648" w:rsidRPr="00CB7748" w:rsidRDefault="00CB0EBC"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-f</w:t>
            </w:r>
          </w:p>
        </w:tc>
        <w:tc>
          <w:tcPr>
            <w:tcW w:w="6565" w:type="dxa"/>
            <w:vAlign w:val="center"/>
          </w:tcPr>
          <w:p w14:paraId="72EAA285" w14:textId="4E77A4CE" w:rsidR="00502648" w:rsidRPr="00155E5B" w:rsidRDefault="003C7E7B" w:rsidP="00B739C3">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t>Usado para f</w:t>
            </w:r>
            <w:r w:rsidR="00B739C3" w:rsidRPr="00B739C3">
              <w:t>orza</w:t>
            </w:r>
            <w:r>
              <w:t>r</w:t>
            </w:r>
            <w:r w:rsidR="00B739C3" w:rsidRPr="00B739C3">
              <w:t xml:space="preserve"> la eliminación de archivos sin pedir confirmación, incluso si los archivos son de solo lectura o si el usuario no tiene permisos de escritura en el directorio</w:t>
            </w:r>
            <w:r w:rsidR="0097341C">
              <w:t>.</w:t>
            </w:r>
          </w:p>
        </w:tc>
      </w:tr>
      <w:tr w:rsidR="00502648" w:rsidRPr="00CB7748" w14:paraId="5BE4A3DC" w14:textId="77777777" w:rsidTr="00F32B69">
        <w:trPr>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5E69E2AA"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ps</w:t>
            </w:r>
          </w:p>
        </w:tc>
        <w:tc>
          <w:tcPr>
            <w:tcW w:w="1283" w:type="dxa"/>
            <w:vAlign w:val="center"/>
          </w:tcPr>
          <w:p w14:paraId="1F29886C" w14:textId="55086857" w:rsidR="00502648" w:rsidRPr="00CB7748" w:rsidRDefault="00B26F8B"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w:t>
            </w:r>
            <w:r w:rsidR="00B2335B">
              <w:rPr>
                <w:rFonts w:ascii="ADLaM Display" w:hAnsi="ADLaM Display" w:cs="ADLaM Display"/>
              </w:rPr>
              <w:t>l</w:t>
            </w:r>
          </w:p>
        </w:tc>
        <w:tc>
          <w:tcPr>
            <w:tcW w:w="6565" w:type="dxa"/>
            <w:vAlign w:val="center"/>
          </w:tcPr>
          <w:p w14:paraId="176369F5" w14:textId="2E41D450" w:rsidR="00502648" w:rsidRPr="00155E5B" w:rsidRDefault="00D13C3D" w:rsidP="00B26F8B">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D13C3D">
              <w:t>Proporciona una salida más detallada, mostrando información adicional como el usuario propietario, la prioridad del proceso, el estado, el tiempo de CPU consumido, etc.</w:t>
            </w:r>
          </w:p>
        </w:tc>
      </w:tr>
      <w:tr w:rsidR="00502648" w:rsidRPr="00CB7748" w14:paraId="7679C2F3"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4749450"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776A852B" w14:textId="3AEBA208" w:rsidR="00502648" w:rsidRPr="00CB7748" w:rsidRDefault="00D72021"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-M</w:t>
            </w:r>
          </w:p>
        </w:tc>
        <w:tc>
          <w:tcPr>
            <w:tcW w:w="6565" w:type="dxa"/>
            <w:vAlign w:val="center"/>
          </w:tcPr>
          <w:p w14:paraId="4C83C718" w14:textId="21A03F91" w:rsidR="00502648" w:rsidRPr="00155E5B" w:rsidRDefault="00B71258" w:rsidP="00B71258">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B71258">
              <w:t>Muestra información sobre la utilización de la memoria por parte de los procesos.</w:t>
            </w:r>
          </w:p>
        </w:tc>
      </w:tr>
      <w:tr w:rsidR="00502648" w:rsidRPr="00CB7748" w14:paraId="7025FFF1"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3838DF4F"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78DBBD6D" w14:textId="4F934184" w:rsidR="00502648" w:rsidRPr="00CB7748" w:rsidRDefault="006B626F"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sidRPr="006B626F">
              <w:rPr>
                <w:rFonts w:ascii="ADLaM Display" w:hAnsi="ADLaM Display" w:cs="ADLaM Display"/>
              </w:rPr>
              <w:t>--forest</w:t>
            </w:r>
          </w:p>
        </w:tc>
        <w:tc>
          <w:tcPr>
            <w:tcW w:w="6565" w:type="dxa"/>
            <w:vAlign w:val="center"/>
          </w:tcPr>
          <w:p w14:paraId="20FEF5BC" w14:textId="152D4548" w:rsidR="00502648" w:rsidRPr="00155E5B" w:rsidRDefault="0023211D" w:rsidP="0023211D">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23211D">
              <w:t>Muestra una vista jerárquica de los procesos, mostrando las relaciones padre-hijo.</w:t>
            </w:r>
          </w:p>
        </w:tc>
      </w:tr>
      <w:tr w:rsidR="00502648" w:rsidRPr="00CB7748" w14:paraId="5B6FA35A" w14:textId="77777777"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6D6F102D"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cp</w:t>
            </w:r>
          </w:p>
        </w:tc>
        <w:tc>
          <w:tcPr>
            <w:tcW w:w="1283" w:type="dxa"/>
            <w:vAlign w:val="center"/>
          </w:tcPr>
          <w:p w14:paraId="58CC85B5" w14:textId="7843DD34" w:rsidR="00502648" w:rsidRPr="00CB7748" w:rsidRDefault="00614120"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-r</w:t>
            </w:r>
          </w:p>
        </w:tc>
        <w:tc>
          <w:tcPr>
            <w:tcW w:w="6565" w:type="dxa"/>
            <w:vAlign w:val="center"/>
          </w:tcPr>
          <w:p w14:paraId="3932583B" w14:textId="28BDC29B" w:rsidR="00502648" w:rsidRPr="00155E5B" w:rsidRDefault="006E58B2" w:rsidP="006E58B2">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6E58B2">
              <w:t>Copia los directorios y sus contenidos de forma recursiva.</w:t>
            </w:r>
          </w:p>
        </w:tc>
      </w:tr>
      <w:tr w:rsidR="00502648" w:rsidRPr="00CB7748" w14:paraId="7F2C66B7"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shd w:val="clear" w:color="auto" w:fill="DEE3E9" w:themeFill="accent6" w:themeFillTint="33"/>
            <w:vAlign w:val="center"/>
          </w:tcPr>
          <w:p w14:paraId="17C1D59F"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shd w:val="clear" w:color="auto" w:fill="DEE3E9" w:themeFill="accent6" w:themeFillTint="33"/>
            <w:vAlign w:val="center"/>
          </w:tcPr>
          <w:p w14:paraId="022CFD85" w14:textId="01003B39" w:rsidR="00502648" w:rsidRPr="00CB7748" w:rsidRDefault="00614120"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-i</w:t>
            </w:r>
          </w:p>
        </w:tc>
        <w:tc>
          <w:tcPr>
            <w:tcW w:w="6565" w:type="dxa"/>
            <w:shd w:val="clear" w:color="auto" w:fill="DEE3E9" w:themeFill="accent6" w:themeFillTint="33"/>
            <w:vAlign w:val="center"/>
          </w:tcPr>
          <w:p w14:paraId="1306991B" w14:textId="33DAB295" w:rsidR="00502648" w:rsidRPr="00155E5B" w:rsidRDefault="00EE4CF5" w:rsidP="00EE4CF5">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EE4CF5">
              <w:t>Pide confirmación antes de sobrescribir un archivo existente.</w:t>
            </w:r>
          </w:p>
        </w:tc>
      </w:tr>
      <w:tr w:rsidR="00502648" w:rsidRPr="00CB7748" w14:paraId="10680A36"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656D7D61" w14:textId="77777777" w:rsidR="00502648" w:rsidRPr="00C721D0" w:rsidRDefault="00502648"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346FD8AB" w14:textId="11FEFE49" w:rsidR="00502648" w:rsidRPr="00CB7748" w:rsidRDefault="00614120"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41D7D736" w14:textId="2D2150CB" w:rsidR="00502648" w:rsidRPr="00155E5B" w:rsidRDefault="003D0EE3" w:rsidP="003D0EE3">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3D0EE3">
              <w:t>Muestra información detallada sobre los archivos y directorios que se están copiando, incluyendo su nombre y si se ha realizado correctamente la copia.</w:t>
            </w:r>
          </w:p>
        </w:tc>
      </w:tr>
      <w:tr w:rsidR="003706D6" w:rsidRPr="00CB7748" w14:paraId="03B634B3" w14:textId="77777777" w:rsidTr="00F32B69">
        <w:trPr>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64DA9E51"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mv</w:t>
            </w:r>
          </w:p>
        </w:tc>
        <w:tc>
          <w:tcPr>
            <w:tcW w:w="1283" w:type="dxa"/>
            <w:vAlign w:val="center"/>
          </w:tcPr>
          <w:p w14:paraId="31F87579" w14:textId="3D4EC72D" w:rsidR="003706D6" w:rsidRPr="00CB7748" w:rsidRDefault="00084CD5"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-i</w:t>
            </w:r>
          </w:p>
        </w:tc>
        <w:tc>
          <w:tcPr>
            <w:tcW w:w="6565" w:type="dxa"/>
            <w:vAlign w:val="center"/>
          </w:tcPr>
          <w:p w14:paraId="23BF79F3" w14:textId="41F8E6B5" w:rsidR="003706D6" w:rsidRPr="00155E5B" w:rsidRDefault="00604A3D" w:rsidP="00604A3D">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604A3D">
              <w:t>Pide confirmación antes de sobrescribir un archivo existente en el destino.</w:t>
            </w:r>
          </w:p>
        </w:tc>
      </w:tr>
      <w:tr w:rsidR="003706D6" w:rsidRPr="00CB7748" w14:paraId="1EECCB0C"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761B795"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4ACC8873" w14:textId="1F50B10F" w:rsidR="003706D6" w:rsidRPr="00CB7748" w:rsidRDefault="00084CD5"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239B7BE5" w14:textId="142C2E8F" w:rsidR="003706D6" w:rsidRPr="00155E5B" w:rsidRDefault="001A06F7" w:rsidP="001A06F7">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1A06F7">
              <w:t>Muestra información detallada sobre los archivos y directorios que se están moviendo.</w:t>
            </w:r>
          </w:p>
        </w:tc>
      </w:tr>
      <w:tr w:rsidR="003706D6" w:rsidRPr="00CB7748" w14:paraId="02C6254E"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D365071"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27B8EB06" w14:textId="12C54F80" w:rsidR="003706D6" w:rsidRPr="00CB7748" w:rsidRDefault="00CC4262"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sidRPr="00CC4262">
              <w:rPr>
                <w:rFonts w:ascii="ADLaM Display" w:hAnsi="ADLaM Display" w:cs="ADLaM Display"/>
              </w:rPr>
              <w:t>--no-clobber</w:t>
            </w:r>
          </w:p>
        </w:tc>
        <w:tc>
          <w:tcPr>
            <w:tcW w:w="6565" w:type="dxa"/>
            <w:vAlign w:val="center"/>
          </w:tcPr>
          <w:p w14:paraId="7C1D1546" w14:textId="3D861E55" w:rsidR="003706D6" w:rsidRPr="00155E5B" w:rsidRDefault="00765A1C" w:rsidP="00765A1C">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765A1C">
              <w:t>No sobrescribe los archivos existentes en el destino. Si un archivo con el mismo nombre ya existe en el destino, no se realizará la operación de mover.</w:t>
            </w:r>
          </w:p>
        </w:tc>
      </w:tr>
      <w:tr w:rsidR="003706D6" w:rsidRPr="00CB7748" w14:paraId="74C26D12" w14:textId="77777777" w:rsidTr="00F32B69">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00106D34"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mkdir</w:t>
            </w:r>
          </w:p>
        </w:tc>
        <w:tc>
          <w:tcPr>
            <w:tcW w:w="1283" w:type="dxa"/>
            <w:vAlign w:val="center"/>
          </w:tcPr>
          <w:p w14:paraId="113A23E2" w14:textId="1CF790D2" w:rsidR="003706D6" w:rsidRPr="00CB7748" w:rsidRDefault="009E3B8E"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-p</w:t>
            </w:r>
          </w:p>
        </w:tc>
        <w:tc>
          <w:tcPr>
            <w:tcW w:w="6565" w:type="dxa"/>
            <w:vAlign w:val="center"/>
          </w:tcPr>
          <w:p w14:paraId="7E7F4D39" w14:textId="72A15108" w:rsidR="003706D6" w:rsidRPr="00155E5B" w:rsidRDefault="0012344B" w:rsidP="0012344B">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12344B">
              <w:t>Crea directorios p</w:t>
            </w:r>
            <w:r w:rsidR="009D7AF8">
              <w:t>adres</w:t>
            </w:r>
            <w:r w:rsidRPr="0012344B">
              <w:t xml:space="preserve"> según sea necesario</w:t>
            </w:r>
            <w:r w:rsidR="00E65307">
              <w:t>. T</w:t>
            </w:r>
            <w:r w:rsidRPr="0012344B">
              <w:t>ambién crea los directorios intermedios si no existen.</w:t>
            </w:r>
          </w:p>
        </w:tc>
      </w:tr>
      <w:tr w:rsidR="003706D6" w:rsidRPr="00CB7748" w14:paraId="6E7459AC"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shd w:val="clear" w:color="auto" w:fill="DEE3E9" w:themeFill="accent6" w:themeFillTint="33"/>
            <w:vAlign w:val="center"/>
          </w:tcPr>
          <w:p w14:paraId="71430E59"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shd w:val="clear" w:color="auto" w:fill="DEE3E9" w:themeFill="accent6" w:themeFillTint="33"/>
            <w:vAlign w:val="center"/>
          </w:tcPr>
          <w:p w14:paraId="348A565B" w14:textId="7D19B66E" w:rsidR="003706D6" w:rsidRPr="00CB7748" w:rsidRDefault="009E3B8E"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-m</w:t>
            </w:r>
          </w:p>
        </w:tc>
        <w:tc>
          <w:tcPr>
            <w:tcW w:w="6565" w:type="dxa"/>
            <w:shd w:val="clear" w:color="auto" w:fill="DEE3E9" w:themeFill="accent6" w:themeFillTint="33"/>
            <w:vAlign w:val="center"/>
          </w:tcPr>
          <w:p w14:paraId="3A1FBBCC" w14:textId="389C2795" w:rsidR="003706D6" w:rsidRPr="00155E5B" w:rsidRDefault="00F86492" w:rsidP="00F86492">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F86492">
              <w:t>Establece los permisos del nuevo directorio según el modo especificado</w:t>
            </w:r>
            <w:r w:rsidR="00DC7613">
              <w:t>.</w:t>
            </w:r>
          </w:p>
        </w:tc>
      </w:tr>
      <w:tr w:rsidR="003706D6" w:rsidRPr="00CB7748" w14:paraId="3B627C2B"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00A11027"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3DF5549A" w14:textId="19FCCE9C" w:rsidR="003706D6" w:rsidRPr="00CB7748" w:rsidRDefault="009E3B8E"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07BB66C6" w14:textId="52659F50" w:rsidR="003706D6" w:rsidRPr="00155E5B" w:rsidRDefault="00F86492" w:rsidP="00F86492">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F86492">
              <w:t>Muestra un mensaje detallado indicando qué directorios se están creando.</w:t>
            </w:r>
          </w:p>
        </w:tc>
      </w:tr>
      <w:tr w:rsidR="003706D6" w:rsidRPr="00CB7748" w14:paraId="2C9C0343" w14:textId="77777777" w:rsidTr="00F32B69">
        <w:trPr>
          <w:trHeight w:val="157"/>
        </w:trPr>
        <w:tc>
          <w:tcPr>
            <w:cnfStyle w:val="001000000000" w:firstRow="0" w:lastRow="0" w:firstColumn="1" w:lastColumn="0" w:oddVBand="0" w:evenVBand="0" w:oddHBand="0" w:evenHBand="0" w:firstRowFirstColumn="0" w:firstRowLastColumn="0" w:lastRowFirstColumn="0" w:lastRowLastColumn="0"/>
            <w:tcW w:w="1327" w:type="dxa"/>
            <w:vMerge w:val="restart"/>
            <w:vAlign w:val="center"/>
          </w:tcPr>
          <w:p w14:paraId="61DF52C8"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rmdir</w:t>
            </w:r>
          </w:p>
        </w:tc>
        <w:tc>
          <w:tcPr>
            <w:tcW w:w="1283" w:type="dxa"/>
            <w:vAlign w:val="center"/>
          </w:tcPr>
          <w:p w14:paraId="4F77BD9D" w14:textId="7228CC28" w:rsidR="003706D6" w:rsidRPr="00CB7748" w:rsidRDefault="00933384"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rPr>
            </w:pPr>
            <w:r>
              <w:rPr>
                <w:rFonts w:ascii="ADLaM Display" w:hAnsi="ADLaM Display" w:cs="ADLaM Display"/>
              </w:rPr>
              <w:t>-p</w:t>
            </w:r>
          </w:p>
        </w:tc>
        <w:tc>
          <w:tcPr>
            <w:tcW w:w="6565" w:type="dxa"/>
            <w:vAlign w:val="center"/>
          </w:tcPr>
          <w:p w14:paraId="3FB20CA6" w14:textId="4309CCFA" w:rsidR="003706D6" w:rsidRPr="00155E5B" w:rsidRDefault="004466A1" w:rsidP="004466A1">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pPr>
            <w:r w:rsidRPr="004466A1">
              <w:t>Elimina el directorio especificado y sus directorios padres si están vacíos</w:t>
            </w:r>
            <w:r w:rsidR="00C97C60">
              <w:t>.</w:t>
            </w:r>
          </w:p>
        </w:tc>
      </w:tr>
      <w:tr w:rsidR="003706D6" w:rsidRPr="00CB7748" w14:paraId="0B98907A" w14:textId="77777777" w:rsidTr="00F32B69">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21AA16CB"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15393DBF" w14:textId="344E13BD" w:rsidR="003706D6" w:rsidRPr="00CB7748" w:rsidRDefault="00933384"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rPr>
                <w:rFonts w:ascii="ADLaM Display" w:hAnsi="ADLaM Display" w:cs="ADLaM Display"/>
              </w:rPr>
            </w:pPr>
            <w:r>
              <w:rPr>
                <w:rFonts w:ascii="ADLaM Display" w:hAnsi="ADLaM Display" w:cs="ADLaM Display"/>
              </w:rPr>
              <w:t>-v</w:t>
            </w:r>
          </w:p>
        </w:tc>
        <w:tc>
          <w:tcPr>
            <w:tcW w:w="6565" w:type="dxa"/>
            <w:vAlign w:val="center"/>
          </w:tcPr>
          <w:p w14:paraId="50028441" w14:textId="1D7AA432" w:rsidR="003706D6" w:rsidRPr="00155E5B" w:rsidRDefault="004466A1" w:rsidP="004466A1">
            <w:pPr>
              <w:pStyle w:val="ListParagraph"/>
              <w:spacing w:before="0"/>
              <w:ind w:left="0"/>
              <w:contextualSpacing w:val="0"/>
              <w:cnfStyle w:val="000000100000" w:firstRow="0" w:lastRow="0" w:firstColumn="0" w:lastColumn="0" w:oddVBand="0" w:evenVBand="0" w:oddHBand="1" w:evenHBand="0" w:firstRowFirstColumn="0" w:firstRowLastColumn="0" w:lastRowFirstColumn="0" w:lastRowLastColumn="0"/>
            </w:pPr>
            <w:r w:rsidRPr="004466A1">
              <w:t>Muestra un mensaje detallado indicando qué directorios se están eliminando.</w:t>
            </w:r>
          </w:p>
        </w:tc>
      </w:tr>
      <w:tr w:rsidR="003706D6" w:rsidRPr="007E37B0" w14:paraId="3C923220" w14:textId="77777777" w:rsidTr="00F32B69">
        <w:trPr>
          <w:trHeight w:val="156"/>
        </w:trPr>
        <w:tc>
          <w:tcPr>
            <w:cnfStyle w:val="001000000000" w:firstRow="0" w:lastRow="0" w:firstColumn="1" w:lastColumn="0" w:oddVBand="0" w:evenVBand="0" w:oddHBand="0" w:evenHBand="0" w:firstRowFirstColumn="0" w:firstRowLastColumn="0" w:lastRowFirstColumn="0" w:lastRowLastColumn="0"/>
            <w:tcW w:w="1327" w:type="dxa"/>
            <w:vMerge/>
            <w:vAlign w:val="center"/>
          </w:tcPr>
          <w:p w14:paraId="76EB4A25" w14:textId="77777777" w:rsidR="003706D6" w:rsidRPr="00C721D0" w:rsidRDefault="003706D6" w:rsidP="00CE342E">
            <w:pPr>
              <w:pStyle w:val="ListParagraph"/>
              <w:spacing w:before="0"/>
              <w:ind w:left="0"/>
              <w:contextualSpacing w:val="0"/>
              <w:jc w:val="center"/>
              <w:rPr>
                <w:rFonts w:ascii="ADLaM Display" w:hAnsi="ADLaM Display" w:cs="ADLaM Display"/>
                <w:b w:val="0"/>
                <w:bCs w:val="0"/>
              </w:rPr>
            </w:pPr>
          </w:p>
        </w:tc>
        <w:tc>
          <w:tcPr>
            <w:tcW w:w="1283" w:type="dxa"/>
            <w:vAlign w:val="center"/>
          </w:tcPr>
          <w:p w14:paraId="3B8865A1" w14:textId="6CB655D4" w:rsidR="003706D6" w:rsidRPr="007E37B0" w:rsidRDefault="007E37B0" w:rsidP="00CE342E">
            <w:pPr>
              <w:pStyle w:val="ListParagraph"/>
              <w:spacing w:before="0"/>
              <w:ind w:left="0"/>
              <w:contextualSpacing w:val="0"/>
              <w:jc w:val="center"/>
              <w:cnfStyle w:val="000000000000" w:firstRow="0" w:lastRow="0" w:firstColumn="0" w:lastColumn="0" w:oddVBand="0" w:evenVBand="0" w:oddHBand="0" w:evenHBand="0" w:firstRowFirstColumn="0" w:firstRowLastColumn="0" w:lastRowFirstColumn="0" w:lastRowLastColumn="0"/>
              <w:rPr>
                <w:rFonts w:ascii="ADLaM Display" w:hAnsi="ADLaM Display" w:cs="ADLaM Display"/>
                <w:lang w:val="en-US"/>
              </w:rPr>
            </w:pPr>
            <w:r w:rsidRPr="007E37B0">
              <w:rPr>
                <w:rFonts w:ascii="ADLaM Display" w:hAnsi="ADLaM Display" w:cs="ADLaM Display"/>
                <w:lang w:val="en-US"/>
              </w:rPr>
              <w:t>--ignore-fail-on-non-empty</w:t>
            </w:r>
          </w:p>
        </w:tc>
        <w:tc>
          <w:tcPr>
            <w:tcW w:w="6565" w:type="dxa"/>
            <w:vAlign w:val="center"/>
          </w:tcPr>
          <w:p w14:paraId="7AAF9273" w14:textId="649C3EBA" w:rsidR="003706D6" w:rsidRPr="007E37B0" w:rsidRDefault="007E37B0" w:rsidP="007E37B0">
            <w:pPr>
              <w:pStyle w:val="ListParagraph"/>
              <w:spacing w:before="0"/>
              <w:ind w:left="0"/>
              <w:contextualSpacing w:val="0"/>
              <w:cnfStyle w:val="000000000000" w:firstRow="0" w:lastRow="0" w:firstColumn="0" w:lastColumn="0" w:oddVBand="0" w:evenVBand="0" w:oddHBand="0" w:evenHBand="0" w:firstRowFirstColumn="0" w:firstRowLastColumn="0" w:lastRowFirstColumn="0" w:lastRowLastColumn="0"/>
              <w:rPr>
                <w:lang w:val="es-MX"/>
              </w:rPr>
            </w:pPr>
            <w:r w:rsidRPr="007E37B0">
              <w:rPr>
                <w:lang w:val="es-MX"/>
              </w:rPr>
              <w:t>No muestra un mensaje de error si el directorio no está vacío.</w:t>
            </w:r>
          </w:p>
        </w:tc>
      </w:tr>
      <w:tr w:rsidR="009D7AF8" w:rsidRPr="00CB7748" w14:paraId="217A24CA" w14:textId="77777777" w:rsidTr="009D7AF8">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327" w:type="dxa"/>
            <w:vAlign w:val="center"/>
          </w:tcPr>
          <w:p w14:paraId="7835FBB3" w14:textId="77777777" w:rsidR="009D7AF8" w:rsidRPr="00C721D0" w:rsidRDefault="009D7AF8" w:rsidP="00CE342E">
            <w:pPr>
              <w:pStyle w:val="ListParagraph"/>
              <w:spacing w:before="0"/>
              <w:ind w:left="0"/>
              <w:contextualSpacing w:val="0"/>
              <w:jc w:val="center"/>
              <w:rPr>
                <w:rFonts w:ascii="ADLaM Display" w:hAnsi="ADLaM Display" w:cs="ADLaM Display"/>
                <w:b w:val="0"/>
                <w:bCs w:val="0"/>
              </w:rPr>
            </w:pPr>
            <w:r w:rsidRPr="00C721D0">
              <w:rPr>
                <w:rFonts w:ascii="ADLaM Display" w:hAnsi="ADLaM Display" w:cs="ADLaM Display"/>
                <w:b w:val="0"/>
                <w:bCs w:val="0"/>
              </w:rPr>
              <w:t>whoami</w:t>
            </w:r>
          </w:p>
        </w:tc>
        <w:tc>
          <w:tcPr>
            <w:tcW w:w="7848" w:type="dxa"/>
            <w:gridSpan w:val="2"/>
            <w:vAlign w:val="center"/>
          </w:tcPr>
          <w:p w14:paraId="63E69F4C" w14:textId="2EACAA1C" w:rsidR="009D7AF8" w:rsidRPr="00155E5B" w:rsidRDefault="009D7AF8" w:rsidP="00CE342E">
            <w:pPr>
              <w:pStyle w:val="ListParagraph"/>
              <w:spacing w:before="0"/>
              <w:ind w:left="0"/>
              <w:contextualSpacing w:val="0"/>
              <w:jc w:val="center"/>
              <w:cnfStyle w:val="000000100000" w:firstRow="0" w:lastRow="0" w:firstColumn="0" w:lastColumn="0" w:oddVBand="0" w:evenVBand="0" w:oddHBand="1" w:evenHBand="0" w:firstRowFirstColumn="0" w:firstRowLastColumn="0" w:lastRowFirstColumn="0" w:lastRowLastColumn="0"/>
            </w:pPr>
            <w:r>
              <w:t>No contiene opciones adicionales.</w:t>
            </w:r>
          </w:p>
        </w:tc>
      </w:tr>
    </w:tbl>
    <w:p w14:paraId="6E03A21E" w14:textId="77777777" w:rsidR="00E175C3" w:rsidRDefault="00E175C3" w:rsidP="00110790"/>
    <w:p w14:paraId="3B28CBC7" w14:textId="77777777" w:rsidR="00A07EAE" w:rsidRDefault="00A07EAE" w:rsidP="00110790"/>
    <w:p w14:paraId="125D8FC6" w14:textId="77777777" w:rsidR="00A07EAE" w:rsidRDefault="00A07EAE" w:rsidP="00110790"/>
    <w:p w14:paraId="650C0A98" w14:textId="77777777" w:rsidR="00E175C3" w:rsidRDefault="00E175C3" w:rsidP="00110790"/>
    <w:p w14:paraId="181236A1" w14:textId="2B341872" w:rsidR="006F4413" w:rsidRDefault="006F4413" w:rsidP="00573158">
      <w:pPr>
        <w:pStyle w:val="ListParagraph"/>
        <w:numPr>
          <w:ilvl w:val="0"/>
          <w:numId w:val="32"/>
        </w:numPr>
        <w:contextualSpacing w:val="0"/>
      </w:pPr>
      <w:r>
        <w:t xml:space="preserve">Abra el editor de texto de su preferencia y realice un programa en lenguaje C que imprima en pantalla “Hola mundo”. Compile y ejecute su programa desde la Terminal, para ello utilice el comando siguiente: </w:t>
      </w:r>
      <w:r w:rsidRPr="00E81F24">
        <w:rPr>
          <w:b/>
          <w:bCs/>
          <w:i/>
          <w:iCs/>
        </w:rPr>
        <w:t>gcc nombre_programa.c –o nombre_salida</w:t>
      </w:r>
      <w:r>
        <w:t xml:space="preserve"> para compilar, </w:t>
      </w:r>
      <w:proofErr w:type="gramStart"/>
      <w:r w:rsidR="00E81F24">
        <w:t xml:space="preserve">y </w:t>
      </w:r>
      <w:r w:rsidR="00E81F24" w:rsidRPr="00E81F24">
        <w:rPr>
          <w:b/>
          <w:bCs/>
          <w:i/>
          <w:iCs/>
        </w:rPr>
        <w:t>.</w:t>
      </w:r>
      <w:proofErr w:type="gramEnd"/>
      <w:r w:rsidRPr="00E81F24">
        <w:rPr>
          <w:b/>
          <w:bCs/>
          <w:i/>
          <w:iCs/>
        </w:rPr>
        <w:t>/nombre_salida</w:t>
      </w:r>
      <w:r>
        <w:t xml:space="preserve"> para ejecutar el programa.</w:t>
      </w:r>
    </w:p>
    <w:p w14:paraId="60C8B16D" w14:textId="41BBF2F5" w:rsidR="00483AFB" w:rsidRDefault="00687916" w:rsidP="00687916">
      <w:pPr>
        <w:keepNext/>
        <w:ind w:left="180"/>
      </w:pPr>
      <w:r>
        <w:rPr>
          <w:noProof/>
        </w:rPr>
        <w:drawing>
          <wp:inline distT="0" distB="0" distL="0" distR="0" wp14:anchorId="3414621E" wp14:editId="41625DD1">
            <wp:extent cx="5647259" cy="2725695"/>
            <wp:effectExtent l="190500" t="190500" r="182245" b="1892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9425" cy="2750874"/>
                    </a:xfrm>
                    <a:prstGeom prst="rect">
                      <a:avLst/>
                    </a:prstGeom>
                    <a:ln>
                      <a:noFill/>
                    </a:ln>
                    <a:effectLst>
                      <a:outerShdw blurRad="190500" algn="tl" rotWithShape="0">
                        <a:srgbClr val="000000">
                          <a:alpha val="70000"/>
                        </a:srgbClr>
                      </a:outerShdw>
                    </a:effectLst>
                  </pic:spPr>
                </pic:pic>
              </a:graphicData>
            </a:graphic>
          </wp:inline>
        </w:drawing>
      </w:r>
    </w:p>
    <w:p w14:paraId="6EF9F1EC" w14:textId="56DEBA11" w:rsidR="00B75DA6" w:rsidRPr="002A2FE8" w:rsidRDefault="00483AFB" w:rsidP="00483AFB">
      <w:pPr>
        <w:pStyle w:val="Caption"/>
        <w:jc w:val="center"/>
        <w:rPr>
          <w:sz w:val="22"/>
          <w:szCs w:val="22"/>
        </w:rPr>
      </w:pPr>
      <w:r w:rsidRPr="002A2FE8">
        <w:rPr>
          <w:sz w:val="22"/>
          <w:szCs w:val="22"/>
        </w:rPr>
        <w:t xml:space="preserve">            Programa</w:t>
      </w:r>
      <w:r w:rsidR="004D283D" w:rsidRPr="002A2FE8">
        <w:rPr>
          <w:sz w:val="22"/>
          <w:szCs w:val="22"/>
        </w:rPr>
        <w:t xml:space="preserve"> “Hola Mundo”</w:t>
      </w:r>
      <w:r w:rsidRPr="002A2FE8">
        <w:rPr>
          <w:sz w:val="22"/>
          <w:szCs w:val="22"/>
        </w:rPr>
        <w:t xml:space="preserve"> en lenguaje C.</w:t>
      </w:r>
    </w:p>
    <w:p w14:paraId="1C0FB6C1" w14:textId="47F9C643" w:rsidR="00E72191" w:rsidRPr="00E72191" w:rsidRDefault="00E72191" w:rsidP="00E72191"/>
    <w:p w14:paraId="1E8D557C" w14:textId="4121AB6F" w:rsidR="00483AFB" w:rsidRDefault="00E72191" w:rsidP="00E72191">
      <w:pPr>
        <w:jc w:val="center"/>
      </w:pPr>
      <w:r>
        <w:rPr>
          <w:noProof/>
        </w:rPr>
        <w:drawing>
          <wp:inline distT="0" distB="0" distL="0" distR="0" wp14:anchorId="79804369" wp14:editId="681914DA">
            <wp:extent cx="3822065" cy="485775"/>
            <wp:effectExtent l="190500" t="190500" r="197485" b="2000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2065" cy="485775"/>
                    </a:xfrm>
                    <a:prstGeom prst="rect">
                      <a:avLst/>
                    </a:prstGeom>
                    <a:ln>
                      <a:noFill/>
                    </a:ln>
                    <a:effectLst>
                      <a:outerShdw blurRad="190500" algn="tl" rotWithShape="0">
                        <a:srgbClr val="000000">
                          <a:alpha val="70000"/>
                        </a:srgbClr>
                      </a:outerShdw>
                    </a:effectLst>
                  </pic:spPr>
                </pic:pic>
              </a:graphicData>
            </a:graphic>
          </wp:inline>
        </w:drawing>
      </w:r>
    </w:p>
    <w:p w14:paraId="141CC9AF" w14:textId="2BCAAEFF" w:rsidR="00E72191" w:rsidRDefault="00E72191" w:rsidP="00E72191">
      <w:pPr>
        <w:jc w:val="center"/>
      </w:pPr>
      <w:r w:rsidRPr="002A2FE8">
        <w:rPr>
          <w:i/>
          <w:iCs/>
        </w:rPr>
        <w:t>Programa</w:t>
      </w:r>
      <w:r w:rsidR="005B09D5" w:rsidRPr="002A2FE8">
        <w:rPr>
          <w:i/>
          <w:iCs/>
        </w:rPr>
        <w:t xml:space="preserve"> “Hola Mundo”</w:t>
      </w:r>
      <w:r w:rsidRPr="002A2FE8">
        <w:rPr>
          <w:i/>
          <w:iCs/>
        </w:rPr>
        <w:t xml:space="preserve"> ejecutado desde la Terminal</w:t>
      </w:r>
      <w:r>
        <w:t>.</w:t>
      </w:r>
    </w:p>
    <w:p w14:paraId="651193DC" w14:textId="3AC9F124" w:rsidR="00B75DA6" w:rsidRDefault="00B75DA6" w:rsidP="00E175C3"/>
    <w:p w14:paraId="48F2E57C" w14:textId="77777777" w:rsidR="00FC4DDC" w:rsidRDefault="00FC4DDC" w:rsidP="00E175C3"/>
    <w:p w14:paraId="1746DB86" w14:textId="77777777" w:rsidR="00FC4DDC" w:rsidRDefault="00FC4DDC" w:rsidP="00E175C3"/>
    <w:p w14:paraId="51387177" w14:textId="77777777" w:rsidR="00FC4DDC" w:rsidRDefault="00FC4DDC" w:rsidP="00E175C3"/>
    <w:p w14:paraId="5A1C15B6" w14:textId="77777777" w:rsidR="00FC4DDC" w:rsidRDefault="00FC4DDC" w:rsidP="00E175C3"/>
    <w:p w14:paraId="14C6BEDA" w14:textId="77777777" w:rsidR="00FC4DDC" w:rsidRDefault="00FC4DDC" w:rsidP="00E175C3"/>
    <w:p w14:paraId="01E44ECD" w14:textId="77777777" w:rsidR="00FC4DDC" w:rsidRDefault="00FC4DDC" w:rsidP="00E175C3"/>
    <w:p w14:paraId="2A1A5D26" w14:textId="77777777" w:rsidR="00FC4DDC" w:rsidRDefault="00FC4DDC" w:rsidP="00E175C3"/>
    <w:p w14:paraId="16F4B13E" w14:textId="77777777" w:rsidR="00FC4DDC" w:rsidRDefault="00FC4DDC" w:rsidP="00E175C3"/>
    <w:p w14:paraId="7111561A" w14:textId="77777777" w:rsidR="00FC4DDC" w:rsidRDefault="00FC4DDC" w:rsidP="00E175C3"/>
    <w:p w14:paraId="2C818A29" w14:textId="77777777" w:rsidR="00FC4DDC" w:rsidRDefault="00FC4DDC" w:rsidP="00E175C3"/>
    <w:p w14:paraId="4B74D3D3" w14:textId="77777777" w:rsidR="00FC4DDC" w:rsidRDefault="00FC4DDC" w:rsidP="00E175C3"/>
    <w:p w14:paraId="72D98F1C" w14:textId="77777777" w:rsidR="00E175C3" w:rsidRDefault="00E175C3" w:rsidP="00E175C3"/>
    <w:p w14:paraId="5C06CF62" w14:textId="1CA7C427" w:rsidR="00B31580" w:rsidRPr="00034296" w:rsidRDefault="00FC4DDC" w:rsidP="00573158">
      <w:pPr>
        <w:pStyle w:val="ListParagraph"/>
        <w:numPr>
          <w:ilvl w:val="0"/>
          <w:numId w:val="32"/>
        </w:numPr>
        <w:contextualSpacing w:val="0"/>
        <w:jc w:val="left"/>
      </w:pPr>
      <w:r w:rsidRPr="000C6876">
        <w:rPr>
          <w:noProof/>
        </w:rPr>
        <w:drawing>
          <wp:anchor distT="0" distB="0" distL="114300" distR="114300" simplePos="0" relativeHeight="251658240" behindDoc="0" locked="0" layoutInCell="1" allowOverlap="1" wp14:anchorId="0F0FC0FE" wp14:editId="380FF255">
            <wp:simplePos x="0" y="0"/>
            <wp:positionH relativeFrom="margin">
              <wp:posOffset>1851660</wp:posOffset>
            </wp:positionH>
            <wp:positionV relativeFrom="margin">
              <wp:posOffset>304800</wp:posOffset>
            </wp:positionV>
            <wp:extent cx="2602865" cy="2369820"/>
            <wp:effectExtent l="0" t="0" r="6985" b="0"/>
            <wp:wrapTopAndBottom/>
            <wp:docPr id="193794722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7228" name="Imagen 1" descr="Gráfico, Gráfico de dispersión&#10;&#10;Descripción generada automáticamente"/>
                    <pic:cNvPicPr/>
                  </pic:nvPicPr>
                  <pic:blipFill>
                    <a:blip r:embed="rId29"/>
                    <a:stretch>
                      <a:fillRect/>
                    </a:stretch>
                  </pic:blipFill>
                  <pic:spPr>
                    <a:xfrm>
                      <a:off x="0" y="0"/>
                      <a:ext cx="2602865" cy="2369820"/>
                    </a:xfrm>
                    <a:prstGeom prst="rect">
                      <a:avLst/>
                    </a:prstGeom>
                  </pic:spPr>
                </pic:pic>
              </a:graphicData>
            </a:graphic>
            <wp14:sizeRelH relativeFrom="margin">
              <wp14:pctWidth>0</wp14:pctWidth>
            </wp14:sizeRelH>
            <wp14:sizeRelV relativeFrom="margin">
              <wp14:pctHeight>0</wp14:pctHeight>
            </wp14:sizeRelV>
          </wp:anchor>
        </w:drawing>
      </w:r>
      <w:r w:rsidR="006F4413">
        <w:t>Realice un programa que muestre la siguiente salida:</w:t>
      </w:r>
    </w:p>
    <w:p w14:paraId="3A16FF8A" w14:textId="5F0710E3" w:rsidR="00D76A6A" w:rsidRDefault="00D76A6A" w:rsidP="00573158">
      <w:pPr>
        <w:ind w:left="540"/>
      </w:pPr>
      <w:r>
        <w:t xml:space="preserve">El dato de entrada del programa será el número de asteriscos de la línea horizontal en la figura con la mayor cantidad de ellos. </w:t>
      </w:r>
    </w:p>
    <w:p w14:paraId="4892FA6E" w14:textId="31DF0484" w:rsidR="00D76A6A" w:rsidRDefault="00D76A6A" w:rsidP="00573158">
      <w:pPr>
        <w:ind w:left="540"/>
      </w:pPr>
      <w:r>
        <w:t xml:space="preserve">Este dato se pedirá al usuario y podrá ser cualquier valor dentro de un rango que usted establezca, el cual permita visualizar correctamente la figura en la pantalla. </w:t>
      </w:r>
    </w:p>
    <w:p w14:paraId="530519AC" w14:textId="50F89F53" w:rsidR="00D76A6A" w:rsidRDefault="00D76A6A" w:rsidP="00573158">
      <w:pPr>
        <w:ind w:left="540"/>
      </w:pPr>
      <w:r>
        <w:t xml:space="preserve">A partir de este único dato, se construirá la figura con la restricción de que sólo deberá imprimirse un asterisco a la vez. </w:t>
      </w:r>
    </w:p>
    <w:p w14:paraId="4BE43382" w14:textId="0FF1A798" w:rsidR="00D76A6A" w:rsidRDefault="00D76A6A" w:rsidP="00573158">
      <w:pPr>
        <w:ind w:left="540"/>
      </w:pPr>
      <w:r>
        <w:t xml:space="preserve">Adicionalmente, dé la opción de guardar la figura en un archivo. </w:t>
      </w:r>
    </w:p>
    <w:p w14:paraId="26AA01E2" w14:textId="1ECC3F5E" w:rsidR="00034296" w:rsidRDefault="00D76A6A" w:rsidP="00573158">
      <w:pPr>
        <w:ind w:left="540"/>
      </w:pPr>
      <w:r>
        <w:t>Utilice sólo bibliotecas estándares de ANSI C. Reporte tanto el código fuente como las pantallas de ejecución del programa.</w:t>
      </w:r>
    </w:p>
    <w:p w14:paraId="1BA5CD02" w14:textId="5B08C438" w:rsidR="00A41EC1" w:rsidRDefault="00BD0948" w:rsidP="00FC4DDC">
      <w:pPr>
        <w:ind w:left="540"/>
        <w:jc w:val="center"/>
      </w:pPr>
      <w:r>
        <w:rPr>
          <w:noProof/>
        </w:rPr>
        <w:drawing>
          <wp:inline distT="0" distB="0" distL="0" distR="0" wp14:anchorId="730C62AC" wp14:editId="6C24D97F">
            <wp:extent cx="4851890" cy="6400800"/>
            <wp:effectExtent l="190500" t="190500" r="196850" b="190500"/>
            <wp:docPr id="906585920" name="Imagen 90658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2391" cy="6401462"/>
                    </a:xfrm>
                    <a:prstGeom prst="rect">
                      <a:avLst/>
                    </a:prstGeom>
                    <a:ln>
                      <a:noFill/>
                    </a:ln>
                    <a:effectLst>
                      <a:outerShdw blurRad="190500" algn="tl" rotWithShape="0">
                        <a:srgbClr val="000000">
                          <a:alpha val="70000"/>
                        </a:srgbClr>
                      </a:outerShdw>
                    </a:effectLst>
                  </pic:spPr>
                </pic:pic>
              </a:graphicData>
            </a:graphic>
          </wp:inline>
        </w:drawing>
      </w:r>
    </w:p>
    <w:p w14:paraId="38AF7758" w14:textId="57D2FACC" w:rsidR="00FC4DDC" w:rsidRDefault="00BD0948" w:rsidP="00FC4DDC">
      <w:pPr>
        <w:jc w:val="center"/>
      </w:pPr>
      <w:r>
        <w:rPr>
          <w:i/>
          <w:iCs/>
        </w:rPr>
        <w:t>Primera parte del código para la “Generación de arbolitos” en lenguaje C.</w:t>
      </w:r>
    </w:p>
    <w:p w14:paraId="4687CB1D" w14:textId="77777777" w:rsidR="00FC4DDC" w:rsidRDefault="00FC4DDC" w:rsidP="00FC4DDC">
      <w:pPr>
        <w:ind w:left="540"/>
        <w:jc w:val="center"/>
      </w:pPr>
    </w:p>
    <w:p w14:paraId="2D66F308" w14:textId="77777777" w:rsidR="00BD0948" w:rsidRDefault="00BD0948" w:rsidP="00FC4DDC">
      <w:pPr>
        <w:ind w:left="540"/>
        <w:jc w:val="center"/>
      </w:pPr>
    </w:p>
    <w:p w14:paraId="768A379C" w14:textId="77777777" w:rsidR="00BD0948" w:rsidRDefault="00BD0948" w:rsidP="00FC4DDC">
      <w:pPr>
        <w:ind w:left="540"/>
        <w:jc w:val="center"/>
      </w:pPr>
    </w:p>
    <w:p w14:paraId="04EAA4EF" w14:textId="77777777" w:rsidR="00BD0948" w:rsidRDefault="00BD0948" w:rsidP="00FC4DDC">
      <w:pPr>
        <w:ind w:left="540"/>
        <w:jc w:val="center"/>
      </w:pPr>
    </w:p>
    <w:p w14:paraId="23D8658D" w14:textId="77777777" w:rsidR="00BD0948" w:rsidRDefault="00BD0948" w:rsidP="00FC4DDC">
      <w:pPr>
        <w:ind w:left="540"/>
        <w:jc w:val="center"/>
      </w:pPr>
    </w:p>
    <w:p w14:paraId="3FFD0335" w14:textId="77777777" w:rsidR="00BD0948" w:rsidRDefault="00BD0948" w:rsidP="00FC4DDC">
      <w:pPr>
        <w:ind w:left="540"/>
        <w:jc w:val="center"/>
      </w:pPr>
    </w:p>
    <w:p w14:paraId="4B797D17" w14:textId="77777777" w:rsidR="00BD0948" w:rsidRDefault="00BD0948" w:rsidP="00FC4DDC">
      <w:pPr>
        <w:ind w:left="540"/>
        <w:jc w:val="center"/>
      </w:pPr>
    </w:p>
    <w:p w14:paraId="14DC8F58" w14:textId="642492AF" w:rsidR="00BD0948" w:rsidRDefault="009E423F" w:rsidP="008B3F54">
      <w:pPr>
        <w:ind w:left="540"/>
      </w:pPr>
      <w:r>
        <w:rPr>
          <w:noProof/>
        </w:rPr>
        <w:drawing>
          <wp:inline distT="0" distB="0" distL="0" distR="0" wp14:anchorId="2D99D3DA" wp14:editId="1D9FD957">
            <wp:extent cx="5158458" cy="8016240"/>
            <wp:effectExtent l="190500" t="190500" r="194945" b="194310"/>
            <wp:docPr id="906585921" name="Imagen 90658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9031" cy="8017130"/>
                    </a:xfrm>
                    <a:prstGeom prst="rect">
                      <a:avLst/>
                    </a:prstGeom>
                    <a:ln>
                      <a:noFill/>
                    </a:ln>
                    <a:effectLst>
                      <a:outerShdw blurRad="190500" algn="tl" rotWithShape="0">
                        <a:srgbClr val="000000">
                          <a:alpha val="70000"/>
                        </a:srgbClr>
                      </a:outerShdw>
                    </a:effectLst>
                  </pic:spPr>
                </pic:pic>
              </a:graphicData>
            </a:graphic>
          </wp:inline>
        </w:drawing>
      </w:r>
    </w:p>
    <w:p w14:paraId="45907737" w14:textId="328190B3" w:rsidR="009E423F" w:rsidRDefault="009E423F" w:rsidP="009E423F">
      <w:pPr>
        <w:jc w:val="center"/>
      </w:pPr>
      <w:r>
        <w:rPr>
          <w:i/>
          <w:iCs/>
        </w:rPr>
        <w:t>Segunda parte del código para la “Generación de arbolitos” en lenguaje C.</w:t>
      </w:r>
    </w:p>
    <w:p w14:paraId="3B0C19C2" w14:textId="754C6668" w:rsidR="00FC4DDC" w:rsidRDefault="00D3661E" w:rsidP="00902E6F">
      <w:pPr>
        <w:jc w:val="center"/>
      </w:pPr>
      <w:r>
        <w:rPr>
          <w:noProof/>
        </w:rPr>
        <w:drawing>
          <wp:inline distT="0" distB="0" distL="0" distR="0" wp14:anchorId="3468736D" wp14:editId="3E0A83FA">
            <wp:extent cx="4794779" cy="4838700"/>
            <wp:effectExtent l="190500" t="190500" r="196850" b="190500"/>
            <wp:docPr id="906585923" name="Imagen 90658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565" cy="4844539"/>
                    </a:xfrm>
                    <a:prstGeom prst="rect">
                      <a:avLst/>
                    </a:prstGeom>
                    <a:ln>
                      <a:noFill/>
                    </a:ln>
                    <a:effectLst>
                      <a:outerShdw blurRad="190500" algn="tl" rotWithShape="0">
                        <a:srgbClr val="000000">
                          <a:alpha val="70000"/>
                        </a:srgbClr>
                      </a:outerShdw>
                    </a:effectLst>
                  </pic:spPr>
                </pic:pic>
              </a:graphicData>
            </a:graphic>
          </wp:inline>
        </w:drawing>
      </w:r>
    </w:p>
    <w:p w14:paraId="566442F5" w14:textId="3DF4BE51" w:rsidR="006775EF" w:rsidRDefault="006775EF" w:rsidP="00D3661E">
      <w:pPr>
        <w:jc w:val="center"/>
      </w:pPr>
      <w:r w:rsidRPr="002A2FE8">
        <w:rPr>
          <w:i/>
          <w:iCs/>
        </w:rPr>
        <w:t>Programa “</w:t>
      </w:r>
      <w:r>
        <w:rPr>
          <w:i/>
          <w:iCs/>
        </w:rPr>
        <w:t>Generación de arbolitos</w:t>
      </w:r>
      <w:r w:rsidRPr="002A2FE8">
        <w:rPr>
          <w:i/>
          <w:iCs/>
        </w:rPr>
        <w:t>” ejecutado desde la Terminal</w:t>
      </w:r>
      <w:r>
        <w:t>.</w:t>
      </w:r>
    </w:p>
    <w:p w14:paraId="4A2C80F9" w14:textId="77777777" w:rsidR="0046150B" w:rsidRDefault="0046150B" w:rsidP="00D3661E">
      <w:pPr>
        <w:jc w:val="center"/>
      </w:pPr>
    </w:p>
    <w:p w14:paraId="03F88E90" w14:textId="77777777" w:rsidR="0046150B" w:rsidRDefault="0046150B" w:rsidP="00D3661E">
      <w:pPr>
        <w:jc w:val="center"/>
      </w:pPr>
    </w:p>
    <w:p w14:paraId="20038A97" w14:textId="77777777" w:rsidR="0046150B" w:rsidRDefault="0046150B" w:rsidP="00D3661E">
      <w:pPr>
        <w:jc w:val="center"/>
      </w:pPr>
    </w:p>
    <w:p w14:paraId="6BF66234" w14:textId="77777777" w:rsidR="0046150B" w:rsidRDefault="0046150B" w:rsidP="00D3661E">
      <w:pPr>
        <w:jc w:val="center"/>
      </w:pPr>
    </w:p>
    <w:p w14:paraId="4D12038E" w14:textId="77777777" w:rsidR="0046150B" w:rsidRDefault="0046150B" w:rsidP="00D3661E">
      <w:pPr>
        <w:jc w:val="center"/>
      </w:pPr>
    </w:p>
    <w:p w14:paraId="1679401B" w14:textId="77777777" w:rsidR="0046150B" w:rsidRDefault="0046150B" w:rsidP="00D3661E">
      <w:pPr>
        <w:jc w:val="center"/>
      </w:pPr>
    </w:p>
    <w:p w14:paraId="568CFE98" w14:textId="77777777" w:rsidR="0046150B" w:rsidRDefault="0046150B" w:rsidP="00D3661E">
      <w:pPr>
        <w:jc w:val="center"/>
      </w:pPr>
    </w:p>
    <w:p w14:paraId="520E3A5E" w14:textId="77777777" w:rsidR="0046150B" w:rsidRDefault="0046150B" w:rsidP="00D3661E">
      <w:pPr>
        <w:jc w:val="center"/>
      </w:pPr>
    </w:p>
    <w:p w14:paraId="272E1BB0" w14:textId="77777777" w:rsidR="0046150B" w:rsidRDefault="0046150B" w:rsidP="00D3661E">
      <w:pPr>
        <w:jc w:val="center"/>
      </w:pPr>
    </w:p>
    <w:p w14:paraId="3A8468AD" w14:textId="77777777" w:rsidR="0046150B" w:rsidRDefault="0046150B" w:rsidP="00D3661E">
      <w:pPr>
        <w:jc w:val="center"/>
      </w:pPr>
    </w:p>
    <w:p w14:paraId="036D527A" w14:textId="77777777" w:rsidR="0046150B" w:rsidRDefault="0046150B" w:rsidP="00D3661E">
      <w:pPr>
        <w:jc w:val="center"/>
      </w:pPr>
    </w:p>
    <w:p w14:paraId="231F3402" w14:textId="77777777" w:rsidR="0046150B" w:rsidRDefault="0046150B" w:rsidP="00D3661E">
      <w:pPr>
        <w:jc w:val="center"/>
      </w:pPr>
    </w:p>
    <w:p w14:paraId="72033BA1" w14:textId="77777777" w:rsidR="00A41EC1" w:rsidRDefault="00A41EC1" w:rsidP="005A11BF"/>
    <w:p w14:paraId="37D7A6A4" w14:textId="01C9D93F" w:rsidR="00867AC9" w:rsidRDefault="00867AC9" w:rsidP="00573158">
      <w:pPr>
        <w:pStyle w:val="ListParagraph"/>
        <w:numPr>
          <w:ilvl w:val="0"/>
          <w:numId w:val="32"/>
        </w:numPr>
        <w:contextualSpacing w:val="0"/>
      </w:pPr>
      <w:r>
        <w:t>Realice un programa que resuelva las torres de Hanoi para n discos de forma recursiva. Reporte tanto el código fuente como las pantallas de ejecución del programa.</w:t>
      </w:r>
    </w:p>
    <w:p w14:paraId="742555D6" w14:textId="6600822B" w:rsidR="000F62C0" w:rsidRDefault="000F62C0" w:rsidP="00ED6008">
      <w:pPr>
        <w:ind w:left="180"/>
        <w:jc w:val="center"/>
      </w:pPr>
      <w:r>
        <w:rPr>
          <w:noProof/>
        </w:rPr>
        <w:drawing>
          <wp:inline distT="0" distB="0" distL="0" distR="0" wp14:anchorId="688FF338" wp14:editId="150431CD">
            <wp:extent cx="4684938" cy="3749040"/>
            <wp:effectExtent l="190500" t="190500" r="192405" b="1943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5696" cy="3765651"/>
                    </a:xfrm>
                    <a:prstGeom prst="rect">
                      <a:avLst/>
                    </a:prstGeom>
                    <a:ln>
                      <a:noFill/>
                    </a:ln>
                    <a:effectLst>
                      <a:outerShdw blurRad="190500" algn="tl" rotWithShape="0">
                        <a:srgbClr val="000000">
                          <a:alpha val="70000"/>
                        </a:srgbClr>
                      </a:outerShdw>
                    </a:effectLst>
                  </pic:spPr>
                </pic:pic>
              </a:graphicData>
            </a:graphic>
          </wp:inline>
        </w:drawing>
      </w:r>
    </w:p>
    <w:p w14:paraId="272E0BF7" w14:textId="1C515E1A" w:rsidR="00705507" w:rsidRPr="00ED6008" w:rsidRDefault="00705507" w:rsidP="00ED6008">
      <w:pPr>
        <w:jc w:val="center"/>
        <w:rPr>
          <w:i/>
          <w:iCs/>
        </w:rPr>
      </w:pPr>
      <w:r w:rsidRPr="00ED6008">
        <w:rPr>
          <w:i/>
          <w:iCs/>
        </w:rPr>
        <w:t xml:space="preserve">      Programa “Torres de Hanoi” en lenguaje C.</w:t>
      </w:r>
    </w:p>
    <w:p w14:paraId="7484D6B6" w14:textId="77777777" w:rsidR="00705507" w:rsidRDefault="00705507" w:rsidP="000F62C0">
      <w:pPr>
        <w:ind w:left="180"/>
      </w:pPr>
    </w:p>
    <w:p w14:paraId="0AE49FFE" w14:textId="45B61A50" w:rsidR="001B76FE" w:rsidRDefault="001B76FE" w:rsidP="001B76FE">
      <w:pPr>
        <w:ind w:left="180"/>
        <w:jc w:val="center"/>
      </w:pPr>
      <w:r>
        <w:rPr>
          <w:noProof/>
        </w:rPr>
        <w:drawing>
          <wp:inline distT="0" distB="0" distL="0" distR="0" wp14:anchorId="7AB34B10" wp14:editId="7D29164D">
            <wp:extent cx="3547110" cy="2934970"/>
            <wp:effectExtent l="190500" t="190500" r="186690" b="1892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7110" cy="2934970"/>
                    </a:xfrm>
                    <a:prstGeom prst="rect">
                      <a:avLst/>
                    </a:prstGeom>
                    <a:ln>
                      <a:noFill/>
                    </a:ln>
                    <a:effectLst>
                      <a:outerShdw blurRad="190500" algn="tl" rotWithShape="0">
                        <a:srgbClr val="000000">
                          <a:alpha val="70000"/>
                        </a:srgbClr>
                      </a:outerShdw>
                    </a:effectLst>
                  </pic:spPr>
                </pic:pic>
              </a:graphicData>
            </a:graphic>
          </wp:inline>
        </w:drawing>
      </w:r>
    </w:p>
    <w:p w14:paraId="7F2D90AF" w14:textId="25FB3C58" w:rsidR="004F1C60" w:rsidRDefault="004F1C60" w:rsidP="005A11BF">
      <w:pPr>
        <w:jc w:val="center"/>
      </w:pPr>
      <w:r w:rsidRPr="002A2FE8">
        <w:rPr>
          <w:i/>
          <w:iCs/>
        </w:rPr>
        <w:t>Programa “</w:t>
      </w:r>
      <w:r>
        <w:rPr>
          <w:i/>
          <w:iCs/>
        </w:rPr>
        <w:t>Torres de Hanoi</w:t>
      </w:r>
      <w:r w:rsidRPr="002A2FE8">
        <w:rPr>
          <w:i/>
          <w:iCs/>
        </w:rPr>
        <w:t>” ejecutado desde la Terminal</w:t>
      </w:r>
      <w:r>
        <w:t>.</w:t>
      </w:r>
    </w:p>
    <w:p w14:paraId="707CDCC2" w14:textId="77777777" w:rsidR="002679D7" w:rsidRDefault="00867AC9" w:rsidP="00573158">
      <w:pPr>
        <w:pStyle w:val="ListParagraph"/>
        <w:numPr>
          <w:ilvl w:val="0"/>
          <w:numId w:val="32"/>
        </w:numPr>
        <w:contextualSpacing w:val="0"/>
      </w:pPr>
      <w:r>
        <w:t xml:space="preserve">Realice un programa que determine si un grupo de paréntesis están balanceados utilizando pilas. Deberán considerarse tres tipos de paréntesis: </w:t>
      </w:r>
      <w:proofErr w:type="gramStart"/>
      <w:r>
        <w:t>( )</w:t>
      </w:r>
      <w:proofErr w:type="gramEnd"/>
      <w:r>
        <w:t>, { }, [ ]. Reporte tanto el código fuente como las pantallas de ejecución del programa</w:t>
      </w:r>
    </w:p>
    <w:p w14:paraId="23A823C0" w14:textId="3EF5A832" w:rsidR="00867AC9" w:rsidRDefault="00867AC9" w:rsidP="002679D7">
      <w:pPr>
        <w:ind w:left="180"/>
      </w:pPr>
    </w:p>
    <w:p w14:paraId="0C0CFCD7" w14:textId="50AC08F2" w:rsidR="00940B34" w:rsidRDefault="00940B34" w:rsidP="00C6653F">
      <w:pPr>
        <w:pStyle w:val="ListParagraph"/>
        <w:ind w:left="540"/>
        <w:contextualSpacing w:val="0"/>
      </w:pPr>
      <w:r>
        <w:rPr>
          <w:noProof/>
        </w:rPr>
        <w:drawing>
          <wp:inline distT="0" distB="0" distL="0" distR="0" wp14:anchorId="20B5B8B4" wp14:editId="76D1EB23">
            <wp:extent cx="5161506" cy="4945380"/>
            <wp:effectExtent l="190500" t="190500" r="191770" b="1981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9564" cy="4962682"/>
                    </a:xfrm>
                    <a:prstGeom prst="rect">
                      <a:avLst/>
                    </a:prstGeom>
                    <a:ln>
                      <a:noFill/>
                    </a:ln>
                    <a:effectLst>
                      <a:outerShdw blurRad="190500" algn="tl" rotWithShape="0">
                        <a:srgbClr val="000000">
                          <a:alpha val="70000"/>
                        </a:srgbClr>
                      </a:outerShdw>
                    </a:effectLst>
                  </pic:spPr>
                </pic:pic>
              </a:graphicData>
            </a:graphic>
          </wp:inline>
        </w:drawing>
      </w:r>
    </w:p>
    <w:p w14:paraId="6A472A37" w14:textId="24DEC59B" w:rsidR="00C6653F" w:rsidRDefault="003059BB" w:rsidP="00C6653F">
      <w:pPr>
        <w:jc w:val="center"/>
        <w:rPr>
          <w:i/>
          <w:iCs/>
        </w:rPr>
      </w:pPr>
      <w:r>
        <w:rPr>
          <w:i/>
          <w:iCs/>
        </w:rPr>
        <w:t>H</w:t>
      </w:r>
      <w:r w:rsidR="00AC2C52">
        <w:rPr>
          <w:i/>
          <w:iCs/>
        </w:rPr>
        <w:t>eader de la implementación de pilas.</w:t>
      </w:r>
    </w:p>
    <w:p w14:paraId="336EE34B" w14:textId="77777777" w:rsidR="003059BB" w:rsidRDefault="003059BB" w:rsidP="00C6653F">
      <w:pPr>
        <w:jc w:val="center"/>
      </w:pPr>
    </w:p>
    <w:p w14:paraId="520022E2" w14:textId="77777777" w:rsidR="00C6653F" w:rsidRDefault="00C6653F" w:rsidP="00C6653F">
      <w:pPr>
        <w:pStyle w:val="ListParagraph"/>
        <w:ind w:left="540"/>
        <w:contextualSpacing w:val="0"/>
      </w:pPr>
    </w:p>
    <w:p w14:paraId="313BC527" w14:textId="1BFB7B35" w:rsidR="00E01C47" w:rsidRDefault="00921925" w:rsidP="00E01C47">
      <w:pPr>
        <w:jc w:val="center"/>
      </w:pPr>
      <w:r>
        <w:rPr>
          <w:noProof/>
        </w:rPr>
        <w:drawing>
          <wp:inline distT="0" distB="0" distL="0" distR="0" wp14:anchorId="4DC192A7" wp14:editId="74D52082">
            <wp:extent cx="5531943" cy="8138160"/>
            <wp:effectExtent l="190500" t="190500" r="183515" b="1866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6144" cy="8159052"/>
                    </a:xfrm>
                    <a:prstGeom prst="rect">
                      <a:avLst/>
                    </a:prstGeom>
                    <a:ln>
                      <a:noFill/>
                    </a:ln>
                    <a:effectLst>
                      <a:outerShdw blurRad="190500" algn="tl" rotWithShape="0">
                        <a:srgbClr val="000000">
                          <a:alpha val="70000"/>
                        </a:srgbClr>
                      </a:outerShdw>
                    </a:effectLst>
                  </pic:spPr>
                </pic:pic>
              </a:graphicData>
            </a:graphic>
          </wp:inline>
        </w:drawing>
      </w:r>
    </w:p>
    <w:p w14:paraId="57FB0A92" w14:textId="3FC854E7" w:rsidR="00E01C47" w:rsidRDefault="009D151C" w:rsidP="00E01C47">
      <w:pPr>
        <w:jc w:val="center"/>
      </w:pPr>
      <w:r>
        <w:rPr>
          <w:i/>
          <w:iCs/>
        </w:rPr>
        <w:t>Programa principal de la implementación de los “Paréntesis balanceados”</w:t>
      </w:r>
      <w:r w:rsidR="00BA5492">
        <w:rPr>
          <w:i/>
          <w:iCs/>
        </w:rPr>
        <w:t>.</w:t>
      </w:r>
    </w:p>
    <w:p w14:paraId="1745B5FB" w14:textId="77777777" w:rsidR="00D50766" w:rsidRDefault="00D50766" w:rsidP="00BA5492"/>
    <w:p w14:paraId="0EFB6215" w14:textId="77777777" w:rsidR="004107C0" w:rsidRDefault="004107C0" w:rsidP="004107C0">
      <w:pPr>
        <w:pStyle w:val="ListParagraph"/>
        <w:ind w:left="540"/>
        <w:contextualSpacing w:val="0"/>
      </w:pPr>
      <w:r>
        <w:rPr>
          <w:noProof/>
        </w:rPr>
        <w:drawing>
          <wp:inline distT="0" distB="0" distL="0" distR="0" wp14:anchorId="39DC9E59" wp14:editId="6A8A535D">
            <wp:extent cx="5308649" cy="6386763"/>
            <wp:effectExtent l="190500" t="190500" r="196850" b="1860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5081" cy="6394501"/>
                    </a:xfrm>
                    <a:prstGeom prst="rect">
                      <a:avLst/>
                    </a:prstGeom>
                    <a:ln>
                      <a:noFill/>
                    </a:ln>
                    <a:effectLst>
                      <a:outerShdw blurRad="190500" algn="tl" rotWithShape="0">
                        <a:srgbClr val="000000">
                          <a:alpha val="70000"/>
                        </a:srgbClr>
                      </a:outerShdw>
                    </a:effectLst>
                  </pic:spPr>
                </pic:pic>
              </a:graphicData>
            </a:graphic>
          </wp:inline>
        </w:drawing>
      </w:r>
    </w:p>
    <w:p w14:paraId="7CE0AD7B" w14:textId="52640549" w:rsidR="00D50766" w:rsidRDefault="00D50766" w:rsidP="00D50766">
      <w:pPr>
        <w:jc w:val="center"/>
      </w:pPr>
      <w:bookmarkStart w:id="2" w:name="_Hlk160399230"/>
      <w:r w:rsidRPr="002A2FE8">
        <w:rPr>
          <w:i/>
          <w:iCs/>
        </w:rPr>
        <w:t>P</w:t>
      </w:r>
      <w:r>
        <w:rPr>
          <w:i/>
          <w:iCs/>
        </w:rPr>
        <w:t>arte 1 de funciones para pilas</w:t>
      </w:r>
      <w:r>
        <w:t>.</w:t>
      </w:r>
      <w:bookmarkEnd w:id="2"/>
    </w:p>
    <w:p w14:paraId="205F36A5" w14:textId="77777777" w:rsidR="00D50766" w:rsidRDefault="00D50766" w:rsidP="004107C0">
      <w:pPr>
        <w:pStyle w:val="ListParagraph"/>
        <w:ind w:left="540"/>
        <w:contextualSpacing w:val="0"/>
      </w:pPr>
    </w:p>
    <w:p w14:paraId="5CEE835D" w14:textId="77777777" w:rsidR="004107C0" w:rsidRDefault="004107C0" w:rsidP="001C6B21">
      <w:pPr>
        <w:pStyle w:val="ListParagraph"/>
        <w:ind w:left="540"/>
        <w:contextualSpacing w:val="0"/>
        <w:jc w:val="center"/>
      </w:pPr>
      <w:r>
        <w:rPr>
          <w:noProof/>
        </w:rPr>
        <w:drawing>
          <wp:inline distT="0" distB="0" distL="0" distR="0" wp14:anchorId="0686B3D1" wp14:editId="2DEC4CDB">
            <wp:extent cx="4930140" cy="5982612"/>
            <wp:effectExtent l="190500" t="190500" r="194310" b="1898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0791" cy="5983402"/>
                    </a:xfrm>
                    <a:prstGeom prst="rect">
                      <a:avLst/>
                    </a:prstGeom>
                    <a:ln>
                      <a:noFill/>
                    </a:ln>
                    <a:effectLst>
                      <a:outerShdw blurRad="190500" algn="tl" rotWithShape="0">
                        <a:srgbClr val="000000">
                          <a:alpha val="70000"/>
                        </a:srgbClr>
                      </a:outerShdw>
                    </a:effectLst>
                  </pic:spPr>
                </pic:pic>
              </a:graphicData>
            </a:graphic>
          </wp:inline>
        </w:drawing>
      </w:r>
    </w:p>
    <w:p w14:paraId="137D58F7" w14:textId="1E442C1E" w:rsidR="00B427FD" w:rsidRDefault="00D50766" w:rsidP="001C6B21">
      <w:pPr>
        <w:jc w:val="center"/>
      </w:pPr>
      <w:r w:rsidRPr="002A2FE8">
        <w:rPr>
          <w:i/>
          <w:iCs/>
        </w:rPr>
        <w:t>P</w:t>
      </w:r>
      <w:r>
        <w:rPr>
          <w:i/>
          <w:iCs/>
        </w:rPr>
        <w:t>arte 2 de funciones para pilas</w:t>
      </w:r>
      <w:r>
        <w:t>.</w:t>
      </w:r>
    </w:p>
    <w:p w14:paraId="5BB9210C" w14:textId="283EF2C1" w:rsidR="00B427FD" w:rsidRDefault="00B427FD" w:rsidP="00921925">
      <w:pPr>
        <w:jc w:val="center"/>
      </w:pPr>
      <w:r>
        <w:rPr>
          <w:noProof/>
        </w:rPr>
        <w:drawing>
          <wp:inline distT="0" distB="0" distL="0" distR="0" wp14:anchorId="2C569B32" wp14:editId="651F1AE3">
            <wp:extent cx="5915332" cy="1444144"/>
            <wp:effectExtent l="190500" t="190500" r="180975" b="1943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277" cy="1451699"/>
                    </a:xfrm>
                    <a:prstGeom prst="rect">
                      <a:avLst/>
                    </a:prstGeom>
                    <a:ln>
                      <a:noFill/>
                    </a:ln>
                    <a:effectLst>
                      <a:outerShdw blurRad="190500" algn="tl" rotWithShape="0">
                        <a:srgbClr val="000000">
                          <a:alpha val="70000"/>
                        </a:srgbClr>
                      </a:outerShdw>
                    </a:effectLst>
                  </pic:spPr>
                </pic:pic>
              </a:graphicData>
            </a:graphic>
          </wp:inline>
        </w:drawing>
      </w:r>
    </w:p>
    <w:p w14:paraId="295D9639" w14:textId="0D45827F" w:rsidR="00C7123E" w:rsidRDefault="00C7123E" w:rsidP="00044352">
      <w:pPr>
        <w:jc w:val="center"/>
      </w:pPr>
      <w:r w:rsidRPr="002A2FE8">
        <w:rPr>
          <w:i/>
          <w:iCs/>
        </w:rPr>
        <w:t>Programa “</w:t>
      </w:r>
      <w:r w:rsidR="00D212A0">
        <w:rPr>
          <w:i/>
          <w:iCs/>
        </w:rPr>
        <w:t>Paréntesis Balanceados</w:t>
      </w:r>
      <w:r w:rsidRPr="002A2FE8">
        <w:rPr>
          <w:i/>
          <w:iCs/>
        </w:rPr>
        <w:t>” ejecutado desde la Terminal</w:t>
      </w:r>
      <w:r>
        <w:t>.</w:t>
      </w:r>
    </w:p>
    <w:p w14:paraId="09D65193" w14:textId="0A10AC78" w:rsidR="00867AC9" w:rsidRDefault="00867AC9" w:rsidP="00573158">
      <w:pPr>
        <w:pStyle w:val="ListParagraph"/>
        <w:numPr>
          <w:ilvl w:val="0"/>
          <w:numId w:val="32"/>
        </w:numPr>
        <w:contextualSpacing w:val="0"/>
      </w:pPr>
      <w:r>
        <w:t>Realice un programa que evalúe cualquier expresión aritmética delimitada completamente con paréntesis balanceados (por ejemplo, entrada: (((5-</w:t>
      </w:r>
      <w:proofErr w:type="gramStart"/>
      <w:r>
        <w:t>2)+</w:t>
      </w:r>
      <w:proofErr w:type="gramEnd"/>
      <w:r>
        <w:t>4)*10), salida expresión evaluada: 70). Como restricción del programa se tiene que no deberá de utilizar notación prefija ni posfija para la evaluación. Reporte tanto el código fuente como las pantallas de ejecución del programa.</w:t>
      </w:r>
    </w:p>
    <w:p w14:paraId="02C15156" w14:textId="214A2D86" w:rsidR="00C575D8" w:rsidRDefault="00C575D8" w:rsidP="00C575D8">
      <w:pPr>
        <w:ind w:left="180"/>
      </w:pPr>
      <w:r>
        <w:rPr>
          <w:noProof/>
        </w:rPr>
        <w:drawing>
          <wp:inline distT="0" distB="0" distL="0" distR="0" wp14:anchorId="0297CF14" wp14:editId="5DDBE960">
            <wp:extent cx="5524500" cy="7169915"/>
            <wp:effectExtent l="190500" t="190500" r="190500" b="1835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623" cy="7193435"/>
                    </a:xfrm>
                    <a:prstGeom prst="rect">
                      <a:avLst/>
                    </a:prstGeom>
                    <a:ln>
                      <a:noFill/>
                    </a:ln>
                    <a:effectLst>
                      <a:outerShdw blurRad="190500" algn="tl" rotWithShape="0">
                        <a:srgbClr val="000000">
                          <a:alpha val="70000"/>
                        </a:srgbClr>
                      </a:outerShdw>
                    </a:effectLst>
                  </pic:spPr>
                </pic:pic>
              </a:graphicData>
            </a:graphic>
          </wp:inline>
        </w:drawing>
      </w:r>
    </w:p>
    <w:p w14:paraId="11E3036C" w14:textId="77777777" w:rsidR="002D0046" w:rsidRDefault="002D0046" w:rsidP="002D0046">
      <w:pPr>
        <w:jc w:val="center"/>
        <w:rPr>
          <w:i/>
          <w:iCs/>
        </w:rPr>
      </w:pPr>
      <w:r>
        <w:rPr>
          <w:i/>
          <w:iCs/>
        </w:rPr>
        <w:t>Header de la implementación de pilas.</w:t>
      </w:r>
    </w:p>
    <w:p w14:paraId="7DF7436F" w14:textId="2208313E" w:rsidR="002D0046" w:rsidRDefault="00AD6880" w:rsidP="00AD6880">
      <w:pPr>
        <w:ind w:left="180"/>
        <w:jc w:val="center"/>
      </w:pPr>
      <w:r>
        <w:rPr>
          <w:noProof/>
        </w:rPr>
        <w:drawing>
          <wp:inline distT="0" distB="0" distL="0" distR="0" wp14:anchorId="3AD3B85C" wp14:editId="21E9088B">
            <wp:extent cx="4983480" cy="6045802"/>
            <wp:effectExtent l="190500" t="190500" r="198120" b="1841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3480" cy="6045802"/>
                    </a:xfrm>
                    <a:prstGeom prst="rect">
                      <a:avLst/>
                    </a:prstGeom>
                    <a:ln>
                      <a:noFill/>
                    </a:ln>
                    <a:effectLst>
                      <a:outerShdw blurRad="190500" algn="tl" rotWithShape="0">
                        <a:srgbClr val="000000">
                          <a:alpha val="70000"/>
                        </a:srgbClr>
                      </a:outerShdw>
                    </a:effectLst>
                  </pic:spPr>
                </pic:pic>
              </a:graphicData>
            </a:graphic>
          </wp:inline>
        </w:drawing>
      </w:r>
    </w:p>
    <w:p w14:paraId="1760991A" w14:textId="25ADFAC6" w:rsidR="00AC0709" w:rsidRDefault="00AC0709" w:rsidP="00AC0709">
      <w:pPr>
        <w:jc w:val="center"/>
        <w:rPr>
          <w:i/>
          <w:iCs/>
        </w:rPr>
      </w:pPr>
      <w:r>
        <w:rPr>
          <w:i/>
          <w:iCs/>
        </w:rPr>
        <w:t>Librería de pila dinámica parte 1.</w:t>
      </w:r>
    </w:p>
    <w:p w14:paraId="3BDFE4FD" w14:textId="08BE0939" w:rsidR="00AC0709" w:rsidRDefault="00C926A8" w:rsidP="00AD6880">
      <w:pPr>
        <w:ind w:left="180"/>
        <w:jc w:val="center"/>
      </w:pPr>
      <w:r>
        <w:rPr>
          <w:noProof/>
        </w:rPr>
        <w:drawing>
          <wp:inline distT="0" distB="0" distL="0" distR="0" wp14:anchorId="71E7A8FC" wp14:editId="4B2204DC">
            <wp:extent cx="5632113" cy="6774180"/>
            <wp:effectExtent l="190500" t="190500" r="197485" b="1981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2113" cy="6774180"/>
                    </a:xfrm>
                    <a:prstGeom prst="rect">
                      <a:avLst/>
                    </a:prstGeom>
                    <a:ln>
                      <a:noFill/>
                    </a:ln>
                    <a:effectLst>
                      <a:outerShdw blurRad="190500" algn="tl" rotWithShape="0">
                        <a:srgbClr val="000000">
                          <a:alpha val="70000"/>
                        </a:srgbClr>
                      </a:outerShdw>
                    </a:effectLst>
                  </pic:spPr>
                </pic:pic>
              </a:graphicData>
            </a:graphic>
          </wp:inline>
        </w:drawing>
      </w:r>
    </w:p>
    <w:p w14:paraId="3CC7C8F6" w14:textId="2704B687" w:rsidR="00C926A8" w:rsidRDefault="00C926A8" w:rsidP="00AD6880">
      <w:pPr>
        <w:ind w:left="180"/>
        <w:jc w:val="center"/>
      </w:pPr>
      <w:r>
        <w:rPr>
          <w:i/>
          <w:iCs/>
        </w:rPr>
        <w:t>Librería de pila dinámica parte 2.</w:t>
      </w:r>
    </w:p>
    <w:p w14:paraId="5B699826" w14:textId="3F7418F4" w:rsidR="0082347F" w:rsidRDefault="0082347F" w:rsidP="00AD6880">
      <w:pPr>
        <w:ind w:left="180"/>
        <w:jc w:val="center"/>
      </w:pPr>
    </w:p>
    <w:p w14:paraId="17D795A7" w14:textId="75C4914A" w:rsidR="00C93B6F" w:rsidRDefault="00C93B6F" w:rsidP="00E77F68">
      <w:pPr>
        <w:ind w:left="180"/>
        <w:jc w:val="center"/>
      </w:pPr>
      <w:r>
        <w:rPr>
          <w:noProof/>
        </w:rPr>
        <w:drawing>
          <wp:inline distT="0" distB="0" distL="0" distR="0" wp14:anchorId="1106C583" wp14:editId="2F3A0A64">
            <wp:extent cx="4465320" cy="6817649"/>
            <wp:effectExtent l="190500" t="190500" r="182880" b="1930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2823" cy="6829104"/>
                    </a:xfrm>
                    <a:prstGeom prst="rect">
                      <a:avLst/>
                    </a:prstGeom>
                    <a:ln>
                      <a:noFill/>
                    </a:ln>
                    <a:effectLst>
                      <a:outerShdw blurRad="190500" algn="tl" rotWithShape="0">
                        <a:srgbClr val="000000">
                          <a:alpha val="70000"/>
                        </a:srgbClr>
                      </a:outerShdw>
                    </a:effectLst>
                  </pic:spPr>
                </pic:pic>
              </a:graphicData>
            </a:graphic>
          </wp:inline>
        </w:drawing>
      </w:r>
    </w:p>
    <w:p w14:paraId="019A8F43" w14:textId="3180914F" w:rsidR="00BD67FB" w:rsidRDefault="00094149" w:rsidP="00BD67FB">
      <w:pPr>
        <w:jc w:val="center"/>
      </w:pPr>
      <w:r>
        <w:rPr>
          <w:i/>
          <w:iCs/>
        </w:rPr>
        <w:t>Función principal del programa-Parte1.</w:t>
      </w:r>
    </w:p>
    <w:p w14:paraId="40A07613" w14:textId="77777777" w:rsidR="00BD67FB" w:rsidRDefault="00BD67FB" w:rsidP="00E77F68">
      <w:pPr>
        <w:ind w:left="180"/>
        <w:jc w:val="center"/>
      </w:pPr>
    </w:p>
    <w:p w14:paraId="7ACD46CC" w14:textId="2C040CB1" w:rsidR="00C93B6F" w:rsidRDefault="00851FA5" w:rsidP="00C93B6F">
      <w:pPr>
        <w:ind w:left="180"/>
      </w:pPr>
      <w:r>
        <w:rPr>
          <w:noProof/>
        </w:rPr>
        <w:drawing>
          <wp:inline distT="0" distB="0" distL="0" distR="0" wp14:anchorId="3EF0B0ED" wp14:editId="1DC2E41B">
            <wp:extent cx="5738929" cy="5753100"/>
            <wp:effectExtent l="190500" t="190500" r="186055" b="1905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1907" cy="5756085"/>
                    </a:xfrm>
                    <a:prstGeom prst="rect">
                      <a:avLst/>
                    </a:prstGeom>
                    <a:ln>
                      <a:noFill/>
                    </a:ln>
                    <a:effectLst>
                      <a:outerShdw blurRad="190500" algn="tl" rotWithShape="0">
                        <a:srgbClr val="000000">
                          <a:alpha val="70000"/>
                        </a:srgbClr>
                      </a:outerShdw>
                    </a:effectLst>
                  </pic:spPr>
                </pic:pic>
              </a:graphicData>
            </a:graphic>
          </wp:inline>
        </w:drawing>
      </w:r>
    </w:p>
    <w:p w14:paraId="1E516AA7" w14:textId="10DFABB0" w:rsidR="00094149" w:rsidRDefault="00094149" w:rsidP="00094149">
      <w:pPr>
        <w:jc w:val="center"/>
      </w:pPr>
      <w:r>
        <w:rPr>
          <w:i/>
          <w:iCs/>
        </w:rPr>
        <w:t>Función principal del programa-Parte 2.</w:t>
      </w:r>
    </w:p>
    <w:p w14:paraId="4AB50A1A" w14:textId="77777777" w:rsidR="00094149" w:rsidRDefault="00094149" w:rsidP="00C93B6F">
      <w:pPr>
        <w:ind w:left="180"/>
      </w:pPr>
    </w:p>
    <w:p w14:paraId="268D43AF" w14:textId="4944212C" w:rsidR="00851FA5" w:rsidRDefault="005C12AD" w:rsidP="004C5BB7">
      <w:pPr>
        <w:ind w:left="180"/>
        <w:jc w:val="center"/>
      </w:pPr>
      <w:r>
        <w:rPr>
          <w:noProof/>
        </w:rPr>
        <w:drawing>
          <wp:inline distT="0" distB="0" distL="0" distR="0" wp14:anchorId="3B78D6CE" wp14:editId="6BB9DD1A">
            <wp:extent cx="4261693" cy="7957820"/>
            <wp:effectExtent l="190500" t="190500" r="196215" b="1955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5516" cy="7964958"/>
                    </a:xfrm>
                    <a:prstGeom prst="rect">
                      <a:avLst/>
                    </a:prstGeom>
                    <a:ln>
                      <a:noFill/>
                    </a:ln>
                    <a:effectLst>
                      <a:outerShdw blurRad="190500" algn="tl" rotWithShape="0">
                        <a:srgbClr val="000000">
                          <a:alpha val="70000"/>
                        </a:srgbClr>
                      </a:outerShdw>
                    </a:effectLst>
                  </pic:spPr>
                </pic:pic>
              </a:graphicData>
            </a:graphic>
          </wp:inline>
        </w:drawing>
      </w:r>
    </w:p>
    <w:p w14:paraId="0D3C246C" w14:textId="08E8547D" w:rsidR="00564269" w:rsidRDefault="00564269" w:rsidP="00564269">
      <w:pPr>
        <w:jc w:val="center"/>
      </w:pPr>
      <w:r>
        <w:rPr>
          <w:i/>
          <w:iCs/>
        </w:rPr>
        <w:t>Función principal del programa-Parte 3.</w:t>
      </w:r>
    </w:p>
    <w:p w14:paraId="20FFB7D5" w14:textId="77777777" w:rsidR="00564269" w:rsidRDefault="00564269" w:rsidP="004C5BB7">
      <w:pPr>
        <w:ind w:left="180"/>
        <w:jc w:val="center"/>
      </w:pPr>
    </w:p>
    <w:p w14:paraId="27DB9364" w14:textId="77777777" w:rsidR="004C5BB7" w:rsidRDefault="004C5BB7" w:rsidP="00C93B6F">
      <w:pPr>
        <w:ind w:left="180"/>
      </w:pPr>
    </w:p>
    <w:p w14:paraId="75E06482" w14:textId="17A81FE0" w:rsidR="004C5BB7" w:rsidRDefault="004C5BB7" w:rsidP="00C93B6F">
      <w:pPr>
        <w:ind w:left="180"/>
      </w:pPr>
      <w:r>
        <w:rPr>
          <w:noProof/>
        </w:rPr>
        <w:drawing>
          <wp:inline distT="0" distB="0" distL="0" distR="0" wp14:anchorId="0E29D02E" wp14:editId="6E03823C">
            <wp:extent cx="5585552" cy="1287780"/>
            <wp:effectExtent l="190500" t="190500" r="186690" b="1981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2834" cy="1289459"/>
                    </a:xfrm>
                    <a:prstGeom prst="rect">
                      <a:avLst/>
                    </a:prstGeom>
                    <a:ln>
                      <a:noFill/>
                    </a:ln>
                    <a:effectLst>
                      <a:outerShdw blurRad="190500" algn="tl" rotWithShape="0">
                        <a:srgbClr val="000000">
                          <a:alpha val="70000"/>
                        </a:srgbClr>
                      </a:outerShdw>
                    </a:effectLst>
                  </pic:spPr>
                </pic:pic>
              </a:graphicData>
            </a:graphic>
          </wp:inline>
        </w:drawing>
      </w:r>
    </w:p>
    <w:p w14:paraId="02676165" w14:textId="4A27840D" w:rsidR="004C5BB7" w:rsidRDefault="004C5BB7" w:rsidP="004C5BB7">
      <w:pPr>
        <w:jc w:val="center"/>
      </w:pPr>
      <w:r w:rsidRPr="002A2FE8">
        <w:rPr>
          <w:i/>
          <w:iCs/>
        </w:rPr>
        <w:t>Programa “</w:t>
      </w:r>
      <w:r>
        <w:rPr>
          <w:i/>
          <w:iCs/>
        </w:rPr>
        <w:t>Evaluar expresión infija</w:t>
      </w:r>
      <w:r w:rsidRPr="002A2FE8">
        <w:rPr>
          <w:i/>
          <w:iCs/>
        </w:rPr>
        <w:t>” ejecutado desde la Terminal</w:t>
      </w:r>
      <w:r>
        <w:t>.</w:t>
      </w:r>
    </w:p>
    <w:p w14:paraId="5C4C9E72" w14:textId="77777777" w:rsidR="004C5BB7" w:rsidRDefault="004C5BB7" w:rsidP="00C93B6F">
      <w:pPr>
        <w:ind w:left="180"/>
      </w:pPr>
    </w:p>
    <w:p w14:paraId="6D4B37FB" w14:textId="3F7D8560" w:rsidR="00867AC9" w:rsidRDefault="00867AC9" w:rsidP="00573158">
      <w:pPr>
        <w:pStyle w:val="ListParagraph"/>
        <w:numPr>
          <w:ilvl w:val="0"/>
          <w:numId w:val="32"/>
        </w:numPr>
        <w:contextualSpacing w:val="0"/>
      </w:pPr>
      <w:r>
        <w:t>Guarde todos sus programas (fuente y ejecutable) en una memoria usb.</w:t>
      </w:r>
    </w:p>
    <w:p w14:paraId="52B9129A" w14:textId="77777777" w:rsidR="008D10F4" w:rsidRDefault="008D10F4" w:rsidP="008D10F4"/>
    <w:p w14:paraId="20BB315B" w14:textId="7A100BF9" w:rsidR="005C2E6A" w:rsidRDefault="005C2E6A" w:rsidP="005C2E6A">
      <w:pPr>
        <w:rPr>
          <w:rFonts w:ascii="ADLaM Display" w:hAnsi="ADLaM Display" w:cs="ADLaM Display"/>
        </w:rPr>
      </w:pPr>
      <w:r>
        <w:rPr>
          <w:rFonts w:ascii="ADLaM Display" w:hAnsi="ADLaM Display" w:cs="ADLaM Display"/>
        </w:rPr>
        <w:t>Sección Windows:</w:t>
      </w:r>
    </w:p>
    <w:p w14:paraId="1176879A" w14:textId="77777777" w:rsidR="00FF644E" w:rsidRDefault="00427032" w:rsidP="00BD3AA1">
      <w:pPr>
        <w:pStyle w:val="ListParagraph"/>
        <w:numPr>
          <w:ilvl w:val="0"/>
          <w:numId w:val="43"/>
        </w:numPr>
        <w:ind w:left="547"/>
        <w:contextualSpacing w:val="0"/>
      </w:pPr>
      <w:r>
        <w:t>Inicie sesión en Windows.</w:t>
      </w:r>
    </w:p>
    <w:p w14:paraId="6847D590" w14:textId="451486A0" w:rsidR="00BD3AA1" w:rsidRDefault="005A2877" w:rsidP="00E052C9">
      <w:pPr>
        <w:pStyle w:val="ListParagraph"/>
        <w:ind w:left="547"/>
        <w:contextualSpacing w:val="0"/>
        <w:jc w:val="center"/>
      </w:pPr>
      <w:r>
        <w:rPr>
          <w:noProof/>
        </w:rPr>
        <w:drawing>
          <wp:inline distT="0" distB="0" distL="0" distR="0" wp14:anchorId="639B1BAA" wp14:editId="6F859924">
            <wp:extent cx="4861560" cy="2582980"/>
            <wp:effectExtent l="114300" t="95250" r="110490" b="1035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7"/>
                    <a:stretch>
                      <a:fillRect/>
                    </a:stretch>
                  </pic:blipFill>
                  <pic:spPr>
                    <a:xfrm>
                      <a:off x="0" y="0"/>
                      <a:ext cx="4861560" cy="2582980"/>
                    </a:xfrm>
                    <a:prstGeom prst="rect">
                      <a:avLst/>
                    </a:prstGeom>
                    <a:effectLst>
                      <a:outerShdw blurRad="63500" sx="102000" sy="102000" algn="ctr" rotWithShape="0">
                        <a:prstClr val="black">
                          <a:alpha val="40000"/>
                        </a:prstClr>
                      </a:outerShdw>
                    </a:effectLst>
                  </pic:spPr>
                </pic:pic>
              </a:graphicData>
            </a:graphic>
          </wp:inline>
        </w:drawing>
      </w:r>
    </w:p>
    <w:p w14:paraId="61506CDF" w14:textId="12007973" w:rsidR="00FF644E" w:rsidRDefault="00427032" w:rsidP="00BD3AA1">
      <w:pPr>
        <w:pStyle w:val="ListParagraph"/>
        <w:numPr>
          <w:ilvl w:val="0"/>
          <w:numId w:val="43"/>
        </w:numPr>
        <w:ind w:left="547"/>
        <w:contextualSpacing w:val="0"/>
      </w:pPr>
      <w:r>
        <w:t xml:space="preserve">Abra una consola. </w:t>
      </w:r>
    </w:p>
    <w:p w14:paraId="29AAABBF" w14:textId="7350DCE8" w:rsidR="00E052C9" w:rsidRDefault="00F46A30" w:rsidP="00E94FFB">
      <w:pPr>
        <w:pStyle w:val="ListParagraph"/>
        <w:ind w:left="547"/>
        <w:contextualSpacing w:val="0"/>
        <w:jc w:val="center"/>
      </w:pPr>
      <w:r w:rsidRPr="00F46A30">
        <w:drawing>
          <wp:inline distT="0" distB="0" distL="0" distR="0" wp14:anchorId="7DFC1129" wp14:editId="62795C4C">
            <wp:extent cx="3801005" cy="1962424"/>
            <wp:effectExtent l="95250" t="95250" r="85725" b="95250"/>
            <wp:docPr id="7146464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6411" name="Imagen 1" descr="Interfaz de usuario gráfica, Aplicación&#10;&#10;Descripción generada automáticamente"/>
                    <pic:cNvPicPr/>
                  </pic:nvPicPr>
                  <pic:blipFill>
                    <a:blip r:embed="rId48"/>
                    <a:stretch>
                      <a:fillRect/>
                    </a:stretch>
                  </pic:blipFill>
                  <pic:spPr>
                    <a:xfrm>
                      <a:off x="0" y="0"/>
                      <a:ext cx="3801005" cy="1962424"/>
                    </a:xfrm>
                    <a:prstGeom prst="rect">
                      <a:avLst/>
                    </a:prstGeom>
                    <a:effectLst>
                      <a:outerShdw blurRad="63500" sx="102000" sy="102000" algn="ctr" rotWithShape="0">
                        <a:prstClr val="black">
                          <a:alpha val="40000"/>
                        </a:prstClr>
                      </a:outerShdw>
                    </a:effectLst>
                  </pic:spPr>
                </pic:pic>
              </a:graphicData>
            </a:graphic>
          </wp:inline>
        </w:drawing>
      </w:r>
    </w:p>
    <w:p w14:paraId="333FADD3" w14:textId="2323458A" w:rsidR="00837903" w:rsidRDefault="00837903" w:rsidP="00E052C9">
      <w:pPr>
        <w:pStyle w:val="ListParagraph"/>
        <w:ind w:left="547"/>
        <w:contextualSpacing w:val="0"/>
      </w:pPr>
      <w:r w:rsidRPr="00837903">
        <w:drawing>
          <wp:inline distT="0" distB="0" distL="0" distR="0" wp14:anchorId="1B2F7C8A" wp14:editId="6510D948">
            <wp:extent cx="5384129" cy="2815590"/>
            <wp:effectExtent l="133350" t="95250" r="140970" b="99060"/>
            <wp:docPr id="18962221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2189" name="Imagen 1" descr="Texto&#10;&#10;Descripción generada automáticamente"/>
                    <pic:cNvPicPr/>
                  </pic:nvPicPr>
                  <pic:blipFill>
                    <a:blip r:embed="rId49"/>
                    <a:stretch>
                      <a:fillRect/>
                    </a:stretch>
                  </pic:blipFill>
                  <pic:spPr>
                    <a:xfrm>
                      <a:off x="0" y="0"/>
                      <a:ext cx="5390084" cy="2818704"/>
                    </a:xfrm>
                    <a:prstGeom prst="rect">
                      <a:avLst/>
                    </a:prstGeom>
                    <a:effectLst>
                      <a:outerShdw blurRad="63500" sx="102000" sy="102000" algn="ctr" rotWithShape="0">
                        <a:prstClr val="black">
                          <a:alpha val="40000"/>
                        </a:prstClr>
                      </a:outerShdw>
                    </a:effectLst>
                  </pic:spPr>
                </pic:pic>
              </a:graphicData>
            </a:graphic>
          </wp:inline>
        </w:drawing>
      </w:r>
    </w:p>
    <w:p w14:paraId="5EC05FCE" w14:textId="593659F7" w:rsidR="003B1DAE" w:rsidRDefault="00A35951" w:rsidP="00A35951">
      <w:pPr>
        <w:jc w:val="center"/>
        <w:rPr>
          <w:i/>
          <w:iCs/>
        </w:rPr>
      </w:pPr>
      <w:r>
        <w:rPr>
          <w:i/>
          <w:iCs/>
        </w:rPr>
        <w:t xml:space="preserve">Acceso al símbolo </w:t>
      </w:r>
      <w:r w:rsidR="00415C82">
        <w:rPr>
          <w:i/>
          <w:iCs/>
        </w:rPr>
        <w:t>del sistema</w:t>
      </w:r>
      <w:r>
        <w:rPr>
          <w:i/>
          <w:iCs/>
        </w:rPr>
        <w:t xml:space="preserve"> por medio de atajos y comandos.</w:t>
      </w:r>
    </w:p>
    <w:p w14:paraId="2B8F2514" w14:textId="77777777" w:rsidR="00E94FFB" w:rsidRDefault="00E94FFB" w:rsidP="00A35951">
      <w:pPr>
        <w:jc w:val="center"/>
      </w:pPr>
    </w:p>
    <w:p w14:paraId="56EB24D0" w14:textId="54307048" w:rsidR="005C2E6A" w:rsidRDefault="0024006D" w:rsidP="00BD3AA1">
      <w:pPr>
        <w:pStyle w:val="ListParagraph"/>
        <w:numPr>
          <w:ilvl w:val="0"/>
          <w:numId w:val="43"/>
        </w:numPr>
        <w:ind w:left="547"/>
        <w:contextualSpacing w:val="0"/>
      </w:pPr>
      <w:r>
        <w:t>Investigue en Internet para que sirve cada uno de los siguientes comandos y ejecútelos en la consola (tenga cuidado al ejecutar los comandos de borrado de archivos y directorios).</w:t>
      </w:r>
      <w:r w:rsidR="00724692">
        <w:t xml:space="preserve"> </w:t>
      </w:r>
      <w:r w:rsidR="00724692" w:rsidRPr="00724692">
        <w:t>Reporte la función de cada uno de los anteriores comandos ejecutados.</w:t>
      </w:r>
    </w:p>
    <w:tbl>
      <w:tblPr>
        <w:tblStyle w:val="GridTable6Colorful-Accent6"/>
        <w:tblW w:w="9180" w:type="dxa"/>
        <w:tblInd w:w="535" w:type="dxa"/>
        <w:tblLook w:val="04A0" w:firstRow="1" w:lastRow="0" w:firstColumn="1" w:lastColumn="0" w:noHBand="0" w:noVBand="1"/>
      </w:tblPr>
      <w:tblGrid>
        <w:gridCol w:w="4500"/>
        <w:gridCol w:w="4680"/>
      </w:tblGrid>
      <w:tr w:rsidR="0050457C" w14:paraId="78E1519C" w14:textId="77777777" w:rsidTr="00BF7C8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542C27B7" w14:textId="77777777" w:rsidR="00030EDE" w:rsidRPr="00472592" w:rsidRDefault="00030EDE" w:rsidP="00BF7C8F">
            <w:pPr>
              <w:pStyle w:val="ListParagraph"/>
              <w:spacing w:after="120"/>
              <w:ind w:left="0"/>
              <w:contextualSpacing w:val="0"/>
              <w:jc w:val="left"/>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Comando</w:t>
            </w:r>
          </w:p>
        </w:tc>
        <w:tc>
          <w:tcPr>
            <w:tcW w:w="4680" w:type="dxa"/>
            <w:vAlign w:val="center"/>
          </w:tcPr>
          <w:p w14:paraId="3CFC7704" w14:textId="77777777" w:rsidR="00030EDE" w:rsidRPr="00472592" w:rsidRDefault="00030EDE" w:rsidP="00BF7C8F">
            <w:pPr>
              <w:pStyle w:val="ListParagraph"/>
              <w:spacing w:after="120"/>
              <w:ind w:left="0"/>
              <w:contextualSpacing w:val="0"/>
              <w:jc w:val="left"/>
              <w:cnfStyle w:val="100000000000" w:firstRow="1" w:lastRow="0" w:firstColumn="0" w:lastColumn="0" w:oddVBand="0" w:evenVBand="0" w:oddHBand="0" w:evenHBand="0" w:firstRowFirstColumn="0" w:firstRowLastColumn="0" w:lastRowFirstColumn="0" w:lastRowLastColumn="0"/>
              <w:rPr>
                <w:rFonts w:ascii="ADLaM Display" w:hAnsi="ADLaM Display" w:cs="ADLaM Display"/>
                <w:b w:val="0"/>
                <w:bCs w:val="0"/>
                <w:color w:val="5F7791" w:themeColor="accent6"/>
              </w:rPr>
            </w:pPr>
            <w:r w:rsidRPr="00472592">
              <w:rPr>
                <w:rFonts w:ascii="ADLaM Display" w:hAnsi="ADLaM Display" w:cs="ADLaM Display"/>
                <w:b w:val="0"/>
                <w:bCs w:val="0"/>
                <w:color w:val="5F7791" w:themeColor="accent6"/>
              </w:rPr>
              <w:t xml:space="preserve">Descripción </w:t>
            </w:r>
          </w:p>
        </w:tc>
      </w:tr>
      <w:tr w:rsidR="0050457C" w14:paraId="49142BDF"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7704C0AF" w14:textId="319D022A" w:rsidR="00030EDE" w:rsidRPr="009F0E58" w:rsidRDefault="00030EDE" w:rsidP="00BF7C8F">
            <w:pPr>
              <w:pStyle w:val="ListParagraph"/>
              <w:spacing w:after="120"/>
              <w:ind w:left="0"/>
              <w:contextualSpacing w:val="0"/>
              <w:jc w:val="left"/>
              <w:rPr>
                <w:rFonts w:ascii="Gill Sans Nova" w:hAnsi="Gill Sans Nova" w:cs="ADLaM Display"/>
              </w:rPr>
            </w:pPr>
            <w:r w:rsidRPr="009F0E58">
              <w:rPr>
                <w:rFonts w:ascii="Gill Sans Nova" w:hAnsi="Gill Sans Nova" w:cs="ADLaM Display"/>
              </w:rPr>
              <w:t>Dir</w:t>
            </w:r>
          </w:p>
        </w:tc>
        <w:tc>
          <w:tcPr>
            <w:tcW w:w="4680" w:type="dxa"/>
            <w:vAlign w:val="center"/>
          </w:tcPr>
          <w:p w14:paraId="0C60F2E3" w14:textId="4B5E53D8" w:rsidR="00030EDE" w:rsidRDefault="00030EDE"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5C32CC">
              <w:t>Lista el contenido de un directorio.</w:t>
            </w:r>
          </w:p>
        </w:tc>
      </w:tr>
      <w:tr w:rsidR="00030EDE" w14:paraId="67B1C0B8"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12412193" w14:textId="7AC571D1" w:rsidR="00030EDE" w:rsidRPr="005C32CC" w:rsidRDefault="005C44F1" w:rsidP="00BF7C8F">
            <w:pPr>
              <w:pStyle w:val="ListParagraph"/>
              <w:spacing w:after="120"/>
              <w:ind w:left="0"/>
              <w:contextualSpacing w:val="0"/>
              <w:jc w:val="center"/>
            </w:pPr>
            <w:r w:rsidRPr="005C44F1">
              <w:rPr>
                <w:noProof/>
              </w:rPr>
              <w:drawing>
                <wp:inline distT="0" distB="0" distL="0" distR="0" wp14:anchorId="03AC5E4F" wp14:editId="031763C1">
                  <wp:extent cx="3078480" cy="3540852"/>
                  <wp:effectExtent l="0" t="0" r="7620" b="2540"/>
                  <wp:docPr id="2007544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4680" name=""/>
                          <pic:cNvPicPr/>
                        </pic:nvPicPr>
                        <pic:blipFill rotWithShape="1">
                          <a:blip r:embed="rId50"/>
                          <a:srcRect b="7914"/>
                          <a:stretch/>
                        </pic:blipFill>
                        <pic:spPr bwMode="auto">
                          <a:xfrm>
                            <a:off x="0" y="0"/>
                            <a:ext cx="3109101" cy="3576072"/>
                          </a:xfrm>
                          <a:prstGeom prst="rect">
                            <a:avLst/>
                          </a:prstGeom>
                          <a:ln>
                            <a:noFill/>
                          </a:ln>
                          <a:extLst>
                            <a:ext uri="{53640926-AAD7-44D8-BBD7-CCE9431645EC}">
                              <a14:shadowObscured xmlns:a14="http://schemas.microsoft.com/office/drawing/2010/main"/>
                            </a:ext>
                          </a:extLst>
                        </pic:spPr>
                      </pic:pic>
                    </a:graphicData>
                  </a:graphic>
                </wp:inline>
              </w:drawing>
            </w:r>
          </w:p>
        </w:tc>
      </w:tr>
      <w:tr w:rsidR="0050457C" w14:paraId="13705FEA"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25E3F529" w14:textId="0DF58B71" w:rsidR="00030EDE" w:rsidRPr="009F0E58" w:rsidRDefault="00030EDE" w:rsidP="00BF7C8F">
            <w:pPr>
              <w:pStyle w:val="ListParagraph"/>
              <w:spacing w:after="120"/>
              <w:ind w:left="0"/>
              <w:contextualSpacing w:val="0"/>
              <w:jc w:val="left"/>
              <w:rPr>
                <w:rFonts w:ascii="Gill Sans Nova" w:hAnsi="Gill Sans Nova" w:cs="ADLaM Display"/>
                <w:b w:val="0"/>
                <w:bCs w:val="0"/>
              </w:rPr>
            </w:pPr>
            <w:r w:rsidRPr="009F0E58">
              <w:rPr>
                <w:rFonts w:ascii="Gill Sans Nova" w:hAnsi="Gill Sans Nova" w:cs="ADLaM Display"/>
              </w:rPr>
              <w:t>Cd</w:t>
            </w:r>
            <w:r w:rsidRPr="009F0E58">
              <w:rPr>
                <w:rFonts w:ascii="Gill Sans Nova" w:hAnsi="Gill Sans Nova" w:cs="ADLaM Display"/>
                <w:b w:val="0"/>
                <w:bCs w:val="0"/>
              </w:rPr>
              <w:t xml:space="preserve"> nombre_directorio</w:t>
            </w:r>
          </w:p>
        </w:tc>
        <w:tc>
          <w:tcPr>
            <w:tcW w:w="4680" w:type="dxa"/>
            <w:vAlign w:val="center"/>
          </w:tcPr>
          <w:p w14:paraId="3540F5FE" w14:textId="2D32DFD3" w:rsidR="00030EDE" w:rsidRDefault="00030EDE"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25727C">
              <w:t>Mueve entre carpetas.</w:t>
            </w:r>
          </w:p>
        </w:tc>
      </w:tr>
      <w:tr w:rsidR="00E31884" w14:paraId="0B904F76"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378F327A" w14:textId="724BC976" w:rsidR="00E31884" w:rsidRPr="0025727C" w:rsidRDefault="00AD74DB" w:rsidP="00BF7C8F">
            <w:pPr>
              <w:pStyle w:val="ListParagraph"/>
              <w:spacing w:after="120"/>
              <w:ind w:left="0"/>
              <w:contextualSpacing w:val="0"/>
              <w:jc w:val="center"/>
            </w:pPr>
            <w:r>
              <w:rPr>
                <w:noProof/>
              </w:rPr>
              <w:drawing>
                <wp:inline distT="0" distB="0" distL="0" distR="0" wp14:anchorId="607CA8D4" wp14:editId="093F2DE4">
                  <wp:extent cx="4971855" cy="954157"/>
                  <wp:effectExtent l="0" t="0" r="635" b="0"/>
                  <wp:docPr id="593941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1538" name=""/>
                          <pic:cNvPicPr/>
                        </pic:nvPicPr>
                        <pic:blipFill rotWithShape="1">
                          <a:blip r:embed="rId51"/>
                          <a:srcRect b="71479"/>
                          <a:stretch/>
                        </pic:blipFill>
                        <pic:spPr bwMode="auto">
                          <a:xfrm>
                            <a:off x="0" y="0"/>
                            <a:ext cx="5065936" cy="972212"/>
                          </a:xfrm>
                          <a:prstGeom prst="rect">
                            <a:avLst/>
                          </a:prstGeom>
                          <a:ln>
                            <a:noFill/>
                          </a:ln>
                          <a:extLst>
                            <a:ext uri="{53640926-AAD7-44D8-BBD7-CCE9431645EC}">
                              <a14:shadowObscured xmlns:a14="http://schemas.microsoft.com/office/drawing/2010/main"/>
                            </a:ext>
                          </a:extLst>
                        </pic:spPr>
                      </pic:pic>
                    </a:graphicData>
                  </a:graphic>
                </wp:inline>
              </w:drawing>
            </w:r>
          </w:p>
        </w:tc>
      </w:tr>
      <w:tr w:rsidR="00B6416E" w14:paraId="10E187F2"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591C5D36" w14:textId="1F3FA330" w:rsidR="00030EDE" w:rsidRPr="009F0E58" w:rsidRDefault="00030EDE" w:rsidP="00BF7C8F">
            <w:pPr>
              <w:pStyle w:val="ListParagraph"/>
              <w:spacing w:after="120"/>
              <w:ind w:left="0"/>
              <w:contextualSpacing w:val="0"/>
              <w:jc w:val="left"/>
              <w:rPr>
                <w:rFonts w:ascii="Gill Sans Nova" w:hAnsi="Gill Sans Nova" w:cs="ADLaM Display"/>
                <w:b w:val="0"/>
                <w:bCs w:val="0"/>
              </w:rPr>
            </w:pPr>
            <w:r w:rsidRPr="009F0E58">
              <w:rPr>
                <w:rFonts w:ascii="Gill Sans Nova" w:hAnsi="Gill Sans Nova" w:cs="ADLaM Display"/>
              </w:rPr>
              <w:t>Copy</w:t>
            </w:r>
            <w:r w:rsidRPr="009F0E58">
              <w:rPr>
                <w:rFonts w:ascii="Gill Sans Nova" w:hAnsi="Gill Sans Nova" w:cs="ADLaM Display"/>
                <w:b w:val="0"/>
                <w:bCs w:val="0"/>
              </w:rPr>
              <w:t xml:space="preserve"> nombre_archivo nuevo_nombre_archivo</w:t>
            </w:r>
          </w:p>
        </w:tc>
        <w:tc>
          <w:tcPr>
            <w:tcW w:w="4680" w:type="dxa"/>
            <w:vAlign w:val="center"/>
          </w:tcPr>
          <w:p w14:paraId="3030CC37" w14:textId="09B7AC0F" w:rsidR="00030EDE" w:rsidRDefault="00FC2311"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FC2311">
              <w:t>Copia archivos.</w:t>
            </w:r>
          </w:p>
        </w:tc>
      </w:tr>
      <w:tr w:rsidR="00E31884" w14:paraId="2FE839BD"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0BB5FA94" w14:textId="77777777" w:rsidR="00E31884" w:rsidRDefault="00BE46F4" w:rsidP="00BF7C8F">
            <w:pPr>
              <w:pStyle w:val="ListParagraph"/>
              <w:spacing w:after="120"/>
              <w:ind w:left="0"/>
              <w:contextualSpacing w:val="0"/>
              <w:jc w:val="center"/>
              <w:rPr>
                <w:b w:val="0"/>
                <w:bCs w:val="0"/>
              </w:rPr>
            </w:pPr>
            <w:r w:rsidRPr="00BE46F4">
              <w:rPr>
                <w:noProof/>
              </w:rPr>
              <w:drawing>
                <wp:inline distT="0" distB="0" distL="0" distR="0" wp14:anchorId="2C8A80A5" wp14:editId="1C439638">
                  <wp:extent cx="4777740" cy="935188"/>
                  <wp:effectExtent l="0" t="0" r="3810" b="0"/>
                  <wp:docPr id="1388546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6214" name=""/>
                          <pic:cNvPicPr/>
                        </pic:nvPicPr>
                        <pic:blipFill rotWithShape="1">
                          <a:blip r:embed="rId52"/>
                          <a:srcRect b="19280"/>
                          <a:stretch/>
                        </pic:blipFill>
                        <pic:spPr bwMode="auto">
                          <a:xfrm>
                            <a:off x="0" y="0"/>
                            <a:ext cx="4897792" cy="958687"/>
                          </a:xfrm>
                          <a:prstGeom prst="rect">
                            <a:avLst/>
                          </a:prstGeom>
                          <a:ln>
                            <a:noFill/>
                          </a:ln>
                          <a:extLst>
                            <a:ext uri="{53640926-AAD7-44D8-BBD7-CCE9431645EC}">
                              <a14:shadowObscured xmlns:a14="http://schemas.microsoft.com/office/drawing/2010/main"/>
                            </a:ext>
                          </a:extLst>
                        </pic:spPr>
                      </pic:pic>
                    </a:graphicData>
                  </a:graphic>
                </wp:inline>
              </w:drawing>
            </w:r>
          </w:p>
          <w:p w14:paraId="0CBC53D1" w14:textId="6540850F" w:rsidR="00BE46F4" w:rsidRDefault="00032208" w:rsidP="00BF7C8F">
            <w:pPr>
              <w:pStyle w:val="ListParagraph"/>
              <w:spacing w:after="120"/>
              <w:ind w:left="0"/>
              <w:contextualSpacing w:val="0"/>
              <w:jc w:val="center"/>
            </w:pPr>
            <w:r w:rsidRPr="00032208">
              <w:rPr>
                <w:noProof/>
              </w:rPr>
              <w:drawing>
                <wp:inline distT="0" distB="0" distL="0" distR="0" wp14:anchorId="773D7DC4" wp14:editId="15A0064A">
                  <wp:extent cx="4777740" cy="1515409"/>
                  <wp:effectExtent l="0" t="0" r="3810" b="8890"/>
                  <wp:docPr id="125703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4612" name=""/>
                          <pic:cNvPicPr/>
                        </pic:nvPicPr>
                        <pic:blipFill>
                          <a:blip r:embed="rId53"/>
                          <a:stretch>
                            <a:fillRect/>
                          </a:stretch>
                        </pic:blipFill>
                        <pic:spPr>
                          <a:xfrm>
                            <a:off x="0" y="0"/>
                            <a:ext cx="4807593" cy="1524878"/>
                          </a:xfrm>
                          <a:prstGeom prst="rect">
                            <a:avLst/>
                          </a:prstGeom>
                        </pic:spPr>
                      </pic:pic>
                    </a:graphicData>
                  </a:graphic>
                </wp:inline>
              </w:drawing>
            </w:r>
          </w:p>
        </w:tc>
      </w:tr>
      <w:tr w:rsidR="00804DDE" w14:paraId="65B07E17"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3728FDAC" w14:textId="37C9591D" w:rsidR="00030EDE" w:rsidRPr="009D1150" w:rsidRDefault="00030EDE" w:rsidP="00BF7C8F">
            <w:pPr>
              <w:pStyle w:val="ListParagraph"/>
              <w:spacing w:after="120"/>
              <w:ind w:left="0"/>
              <w:contextualSpacing w:val="0"/>
              <w:jc w:val="left"/>
              <w:rPr>
                <w:rFonts w:ascii="Gill Sans Nova" w:hAnsi="Gill Sans Nova" w:cs="ADLaM Display"/>
              </w:rPr>
            </w:pPr>
            <w:r>
              <w:rPr>
                <w:rFonts w:ascii="Gill Sans Nova" w:hAnsi="Gill Sans Nova" w:cs="ADLaM Display"/>
              </w:rPr>
              <w:t>ipconfig</w:t>
            </w:r>
          </w:p>
        </w:tc>
        <w:tc>
          <w:tcPr>
            <w:tcW w:w="4680" w:type="dxa"/>
            <w:vAlign w:val="center"/>
          </w:tcPr>
          <w:p w14:paraId="3A987026" w14:textId="5BDE0614" w:rsidR="00030EDE" w:rsidRDefault="00BF7C8F" w:rsidP="00E94FFB">
            <w:pPr>
              <w:pStyle w:val="ListParagraph"/>
              <w:spacing w:after="120"/>
              <w:ind w:left="0"/>
              <w:contextualSpacing w:val="0"/>
              <w:cnfStyle w:val="000000100000" w:firstRow="0" w:lastRow="0" w:firstColumn="0" w:lastColumn="0" w:oddVBand="0" w:evenVBand="0" w:oddHBand="1" w:evenHBand="0" w:firstRowFirstColumn="0" w:firstRowLastColumn="0" w:lastRowFirstColumn="0" w:lastRowLastColumn="0"/>
            </w:pPr>
            <w:r w:rsidRPr="00BF7C8F">
              <w:t>Muestra la dirección IP actual de tu ordenador y tiene varias extensiones útiles.</w:t>
            </w:r>
          </w:p>
        </w:tc>
      </w:tr>
      <w:tr w:rsidR="00E31884" w14:paraId="41EE5A2A"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11E965AD" w14:textId="4A2739F8" w:rsidR="00E31884" w:rsidRDefault="00A23047" w:rsidP="00BF7C8F">
            <w:pPr>
              <w:pStyle w:val="ListParagraph"/>
              <w:spacing w:after="120"/>
              <w:ind w:left="0"/>
              <w:contextualSpacing w:val="0"/>
              <w:jc w:val="center"/>
            </w:pPr>
            <w:r w:rsidRPr="00A23047">
              <w:rPr>
                <w:noProof/>
              </w:rPr>
              <w:drawing>
                <wp:inline distT="0" distB="0" distL="0" distR="0" wp14:anchorId="5DE7C9F1" wp14:editId="1DBE3EA2">
                  <wp:extent cx="3836489" cy="3688080"/>
                  <wp:effectExtent l="0" t="0" r="0" b="7620"/>
                  <wp:docPr id="138880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661" name=""/>
                          <pic:cNvPicPr/>
                        </pic:nvPicPr>
                        <pic:blipFill>
                          <a:blip r:embed="rId54"/>
                          <a:stretch>
                            <a:fillRect/>
                          </a:stretch>
                        </pic:blipFill>
                        <pic:spPr>
                          <a:xfrm>
                            <a:off x="0" y="0"/>
                            <a:ext cx="3859869" cy="3710555"/>
                          </a:xfrm>
                          <a:prstGeom prst="rect">
                            <a:avLst/>
                          </a:prstGeom>
                        </pic:spPr>
                      </pic:pic>
                    </a:graphicData>
                  </a:graphic>
                </wp:inline>
              </w:drawing>
            </w:r>
          </w:p>
        </w:tc>
      </w:tr>
      <w:tr w:rsidR="00804DDE" w14:paraId="4CC48D8D"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3EE2247A" w14:textId="6F182461" w:rsidR="00030EDE" w:rsidRPr="009D1150"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Type </w:t>
            </w:r>
            <w:r>
              <w:rPr>
                <w:rFonts w:ascii="Gill Sans Nova" w:hAnsi="Gill Sans Nova" w:cs="ADLaM Display"/>
                <w:b w:val="0"/>
                <w:bCs w:val="0"/>
              </w:rPr>
              <w:t>nombre_archivo</w:t>
            </w:r>
          </w:p>
        </w:tc>
        <w:tc>
          <w:tcPr>
            <w:tcW w:w="4680" w:type="dxa"/>
            <w:vAlign w:val="center"/>
          </w:tcPr>
          <w:p w14:paraId="049E3A49" w14:textId="698066CE" w:rsidR="00030EDE" w:rsidRDefault="00F31ED1"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F31ED1">
              <w:t>Abre archivos de texto en CMD.</w:t>
            </w:r>
          </w:p>
        </w:tc>
      </w:tr>
      <w:tr w:rsidR="00E31884" w14:paraId="69B944F9"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5E6527EB" w14:textId="5969C454" w:rsidR="00E31884" w:rsidRDefault="00830119" w:rsidP="00830119">
            <w:pPr>
              <w:pStyle w:val="ListParagraph"/>
              <w:spacing w:after="120"/>
              <w:ind w:left="0"/>
              <w:contextualSpacing w:val="0"/>
              <w:jc w:val="center"/>
            </w:pPr>
            <w:r w:rsidRPr="00830119">
              <w:rPr>
                <w:noProof/>
              </w:rPr>
              <w:drawing>
                <wp:inline distT="0" distB="0" distL="0" distR="0" wp14:anchorId="499DA51B" wp14:editId="3426D60E">
                  <wp:extent cx="4876800" cy="853440"/>
                  <wp:effectExtent l="0" t="0" r="0" b="3810"/>
                  <wp:docPr id="1391132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32175" name=""/>
                          <pic:cNvPicPr/>
                        </pic:nvPicPr>
                        <pic:blipFill>
                          <a:blip r:embed="rId55"/>
                          <a:stretch>
                            <a:fillRect/>
                          </a:stretch>
                        </pic:blipFill>
                        <pic:spPr>
                          <a:xfrm>
                            <a:off x="0" y="0"/>
                            <a:ext cx="4928768" cy="862534"/>
                          </a:xfrm>
                          <a:prstGeom prst="rect">
                            <a:avLst/>
                          </a:prstGeom>
                        </pic:spPr>
                      </pic:pic>
                    </a:graphicData>
                  </a:graphic>
                </wp:inline>
              </w:drawing>
            </w:r>
          </w:p>
        </w:tc>
      </w:tr>
      <w:tr w:rsidR="00DD45F2" w14:paraId="5A73CB2A"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2B774A78" w14:textId="0096E4FB" w:rsidR="00030EDE" w:rsidRPr="00B96875" w:rsidRDefault="00030EDE" w:rsidP="00BF7C8F">
            <w:pPr>
              <w:pStyle w:val="ListParagraph"/>
              <w:spacing w:after="120"/>
              <w:ind w:left="0"/>
              <w:contextualSpacing w:val="0"/>
              <w:jc w:val="left"/>
              <w:rPr>
                <w:rFonts w:ascii="Gill Sans Nova" w:hAnsi="Gill Sans Nova" w:cs="ADLaM Display"/>
              </w:rPr>
            </w:pPr>
            <w:r>
              <w:rPr>
                <w:rFonts w:ascii="Gill Sans Nova" w:hAnsi="Gill Sans Nova" w:cs="ADLaM Display"/>
              </w:rPr>
              <w:t xml:space="preserve">Ren </w:t>
            </w:r>
            <w:r w:rsidRPr="009F0E58">
              <w:rPr>
                <w:rFonts w:ascii="Gill Sans Nova" w:hAnsi="Gill Sans Nova" w:cs="ADLaM Display"/>
                <w:b w:val="0"/>
                <w:bCs w:val="0"/>
              </w:rPr>
              <w:t>nombre_archivo nuevo_nombre_archivo</w:t>
            </w:r>
          </w:p>
        </w:tc>
        <w:tc>
          <w:tcPr>
            <w:tcW w:w="4680" w:type="dxa"/>
            <w:vAlign w:val="center"/>
          </w:tcPr>
          <w:p w14:paraId="1A7094D2" w14:textId="30CDF89D" w:rsidR="00030EDE" w:rsidRDefault="00905947"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905947">
              <w:t>Renombra archivos.</w:t>
            </w:r>
          </w:p>
        </w:tc>
      </w:tr>
      <w:tr w:rsidR="00E31884" w14:paraId="33FBD0C9"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4D88A136" w14:textId="77777777" w:rsidR="00E31884" w:rsidRDefault="00B778F7" w:rsidP="00B778F7">
            <w:pPr>
              <w:pStyle w:val="ListParagraph"/>
              <w:spacing w:after="120"/>
              <w:ind w:left="0"/>
              <w:contextualSpacing w:val="0"/>
              <w:jc w:val="center"/>
              <w:rPr>
                <w:b w:val="0"/>
                <w:bCs w:val="0"/>
              </w:rPr>
            </w:pPr>
            <w:r w:rsidRPr="00B778F7">
              <w:rPr>
                <w:noProof/>
              </w:rPr>
              <w:drawing>
                <wp:inline distT="0" distB="0" distL="0" distR="0" wp14:anchorId="66B801CA" wp14:editId="263FB6E8">
                  <wp:extent cx="4823460" cy="844105"/>
                  <wp:effectExtent l="0" t="0" r="0" b="0"/>
                  <wp:docPr id="1677158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8820" name=""/>
                          <pic:cNvPicPr/>
                        </pic:nvPicPr>
                        <pic:blipFill>
                          <a:blip r:embed="rId56"/>
                          <a:stretch>
                            <a:fillRect/>
                          </a:stretch>
                        </pic:blipFill>
                        <pic:spPr>
                          <a:xfrm>
                            <a:off x="0" y="0"/>
                            <a:ext cx="4883496" cy="854611"/>
                          </a:xfrm>
                          <a:prstGeom prst="rect">
                            <a:avLst/>
                          </a:prstGeom>
                        </pic:spPr>
                      </pic:pic>
                    </a:graphicData>
                  </a:graphic>
                </wp:inline>
              </w:drawing>
            </w:r>
          </w:p>
          <w:p w14:paraId="691DB6D4" w14:textId="680844AB" w:rsidR="00B778F7" w:rsidRDefault="00D253A3" w:rsidP="00B778F7">
            <w:pPr>
              <w:pStyle w:val="ListParagraph"/>
              <w:spacing w:after="120"/>
              <w:ind w:left="0"/>
              <w:contextualSpacing w:val="0"/>
              <w:jc w:val="center"/>
            </w:pPr>
            <w:r w:rsidRPr="00D253A3">
              <w:rPr>
                <w:noProof/>
              </w:rPr>
              <w:drawing>
                <wp:inline distT="0" distB="0" distL="0" distR="0" wp14:anchorId="203F3C6C" wp14:editId="555F7ACE">
                  <wp:extent cx="4861560" cy="1541995"/>
                  <wp:effectExtent l="0" t="0" r="0" b="1270"/>
                  <wp:docPr id="7553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6" name=""/>
                          <pic:cNvPicPr/>
                        </pic:nvPicPr>
                        <pic:blipFill>
                          <a:blip r:embed="rId57"/>
                          <a:stretch>
                            <a:fillRect/>
                          </a:stretch>
                        </pic:blipFill>
                        <pic:spPr>
                          <a:xfrm>
                            <a:off x="0" y="0"/>
                            <a:ext cx="4897128" cy="1553277"/>
                          </a:xfrm>
                          <a:prstGeom prst="rect">
                            <a:avLst/>
                          </a:prstGeom>
                        </pic:spPr>
                      </pic:pic>
                    </a:graphicData>
                  </a:graphic>
                </wp:inline>
              </w:drawing>
            </w:r>
          </w:p>
        </w:tc>
      </w:tr>
      <w:tr w:rsidR="00DD45F2" w14:paraId="310A559E"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2745ECB7" w14:textId="4CECF235" w:rsidR="00030EDE" w:rsidRPr="00B96875" w:rsidRDefault="00030EDE" w:rsidP="00BF7C8F">
            <w:pPr>
              <w:pStyle w:val="ListParagraph"/>
              <w:spacing w:after="120"/>
              <w:ind w:left="0"/>
              <w:contextualSpacing w:val="0"/>
              <w:jc w:val="left"/>
              <w:rPr>
                <w:rFonts w:ascii="Gill Sans Nova" w:hAnsi="Gill Sans Nova" w:cs="ADLaM Display"/>
              </w:rPr>
            </w:pPr>
            <w:r>
              <w:rPr>
                <w:rFonts w:ascii="Gill Sans Nova" w:hAnsi="Gill Sans Nova" w:cs="ADLaM Display"/>
              </w:rPr>
              <w:t>Cls</w:t>
            </w:r>
          </w:p>
        </w:tc>
        <w:tc>
          <w:tcPr>
            <w:tcW w:w="4680" w:type="dxa"/>
            <w:vAlign w:val="center"/>
          </w:tcPr>
          <w:p w14:paraId="4096F5E2" w14:textId="298A2D70" w:rsidR="00030EDE" w:rsidRDefault="00D253A3"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D253A3">
              <w:t>Limpia la ventana de CMD.</w:t>
            </w:r>
          </w:p>
        </w:tc>
      </w:tr>
      <w:tr w:rsidR="00E31884" w14:paraId="742D62C1"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64177D43" w14:textId="39817118" w:rsidR="00E31884" w:rsidRDefault="00DC0F4D" w:rsidP="00DC0F4D">
            <w:pPr>
              <w:pStyle w:val="ListParagraph"/>
              <w:spacing w:after="120"/>
              <w:ind w:left="0"/>
              <w:contextualSpacing w:val="0"/>
              <w:jc w:val="center"/>
            </w:pPr>
            <w:r w:rsidRPr="00DC0F4D">
              <w:rPr>
                <w:noProof/>
              </w:rPr>
              <w:drawing>
                <wp:inline distT="0" distB="0" distL="0" distR="0" wp14:anchorId="35DC7FB5" wp14:editId="4E977D29">
                  <wp:extent cx="4913081" cy="667909"/>
                  <wp:effectExtent l="0" t="0" r="1905" b="0"/>
                  <wp:docPr id="114802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25105" name=""/>
                          <pic:cNvPicPr/>
                        </pic:nvPicPr>
                        <pic:blipFill rotWithShape="1">
                          <a:blip r:embed="rId58"/>
                          <a:srcRect b="22317"/>
                          <a:stretch/>
                        </pic:blipFill>
                        <pic:spPr bwMode="auto">
                          <a:xfrm>
                            <a:off x="0" y="0"/>
                            <a:ext cx="4931658" cy="670434"/>
                          </a:xfrm>
                          <a:prstGeom prst="rect">
                            <a:avLst/>
                          </a:prstGeom>
                          <a:ln>
                            <a:noFill/>
                          </a:ln>
                          <a:extLst>
                            <a:ext uri="{53640926-AAD7-44D8-BBD7-CCE9431645EC}">
                              <a14:shadowObscured xmlns:a14="http://schemas.microsoft.com/office/drawing/2010/main"/>
                            </a:ext>
                          </a:extLst>
                        </pic:spPr>
                      </pic:pic>
                    </a:graphicData>
                  </a:graphic>
                </wp:inline>
              </w:drawing>
            </w:r>
          </w:p>
        </w:tc>
      </w:tr>
      <w:tr w:rsidR="00D0748B" w14:paraId="1DECF44D"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74836A42" w14:textId="15EE896C" w:rsidR="00030EDE" w:rsidRPr="0082398D"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Mkdir </w:t>
            </w:r>
            <w:r>
              <w:rPr>
                <w:rFonts w:ascii="Gill Sans Nova" w:hAnsi="Gill Sans Nova" w:cs="ADLaM Display"/>
                <w:b w:val="0"/>
                <w:bCs w:val="0"/>
              </w:rPr>
              <w:t>nombre_directorio</w:t>
            </w:r>
          </w:p>
        </w:tc>
        <w:tc>
          <w:tcPr>
            <w:tcW w:w="4680" w:type="dxa"/>
            <w:vAlign w:val="center"/>
          </w:tcPr>
          <w:p w14:paraId="70905A56" w14:textId="6496F952" w:rsidR="00030EDE" w:rsidRDefault="001F023A"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1F023A">
              <w:t xml:space="preserve">Crea un directorio o subdirectorio. </w:t>
            </w:r>
          </w:p>
        </w:tc>
      </w:tr>
      <w:tr w:rsidR="00E31884" w14:paraId="57557B10"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31CAC0E5" w14:textId="77777777" w:rsidR="00E31884" w:rsidRDefault="00804DDE" w:rsidP="001F023A">
            <w:pPr>
              <w:pStyle w:val="ListParagraph"/>
              <w:spacing w:after="120"/>
              <w:ind w:left="0"/>
              <w:contextualSpacing w:val="0"/>
              <w:jc w:val="center"/>
              <w:rPr>
                <w:b w:val="0"/>
                <w:bCs w:val="0"/>
              </w:rPr>
            </w:pPr>
            <w:r w:rsidRPr="00804DDE">
              <w:rPr>
                <w:noProof/>
              </w:rPr>
              <w:drawing>
                <wp:inline distT="0" distB="0" distL="0" distR="0" wp14:anchorId="28A64E11" wp14:editId="4921983A">
                  <wp:extent cx="5121803" cy="620202"/>
                  <wp:effectExtent l="0" t="0" r="3175" b="8890"/>
                  <wp:docPr id="109796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4671" name=""/>
                          <pic:cNvPicPr/>
                        </pic:nvPicPr>
                        <pic:blipFill>
                          <a:blip r:embed="rId59"/>
                          <a:stretch>
                            <a:fillRect/>
                          </a:stretch>
                        </pic:blipFill>
                        <pic:spPr>
                          <a:xfrm>
                            <a:off x="0" y="0"/>
                            <a:ext cx="5199296" cy="629586"/>
                          </a:xfrm>
                          <a:prstGeom prst="rect">
                            <a:avLst/>
                          </a:prstGeom>
                        </pic:spPr>
                      </pic:pic>
                    </a:graphicData>
                  </a:graphic>
                </wp:inline>
              </w:drawing>
            </w:r>
          </w:p>
          <w:p w14:paraId="5793ACB5" w14:textId="1EA0F801" w:rsidR="00804DDE" w:rsidRDefault="008E6DC3" w:rsidP="001F023A">
            <w:pPr>
              <w:pStyle w:val="ListParagraph"/>
              <w:spacing w:after="120"/>
              <w:ind w:left="0"/>
              <w:contextualSpacing w:val="0"/>
              <w:jc w:val="center"/>
            </w:pPr>
            <w:r w:rsidRPr="00A560D2">
              <w:rPr>
                <w:noProof/>
              </w:rPr>
              <w:drawing>
                <wp:inline distT="0" distB="0" distL="0" distR="0" wp14:anchorId="20570ED7" wp14:editId="27618D98">
                  <wp:extent cx="4157387" cy="2148840"/>
                  <wp:effectExtent l="0" t="0" r="0" b="3810"/>
                  <wp:docPr id="126230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6308" name=""/>
                          <pic:cNvPicPr/>
                        </pic:nvPicPr>
                        <pic:blipFill>
                          <a:blip r:embed="rId60"/>
                          <a:stretch>
                            <a:fillRect/>
                          </a:stretch>
                        </pic:blipFill>
                        <pic:spPr>
                          <a:xfrm>
                            <a:off x="0" y="0"/>
                            <a:ext cx="4192150" cy="2166808"/>
                          </a:xfrm>
                          <a:prstGeom prst="rect">
                            <a:avLst/>
                          </a:prstGeom>
                        </pic:spPr>
                      </pic:pic>
                    </a:graphicData>
                  </a:graphic>
                </wp:inline>
              </w:drawing>
            </w:r>
          </w:p>
        </w:tc>
      </w:tr>
      <w:tr w:rsidR="00D0748B" w14:paraId="5299F36F"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1259A30E" w14:textId="1BC4683A" w:rsidR="00030EDE" w:rsidRPr="0082398D"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Chdir </w:t>
            </w:r>
            <w:r>
              <w:rPr>
                <w:rFonts w:ascii="Gill Sans Nova" w:hAnsi="Gill Sans Nova" w:cs="ADLaM Display"/>
                <w:b w:val="0"/>
                <w:bCs w:val="0"/>
              </w:rPr>
              <w:t>nombre_directorio</w:t>
            </w:r>
          </w:p>
        </w:tc>
        <w:tc>
          <w:tcPr>
            <w:tcW w:w="4680" w:type="dxa"/>
            <w:vAlign w:val="center"/>
          </w:tcPr>
          <w:p w14:paraId="13D0FC5F" w14:textId="5E0A83BE" w:rsidR="00030EDE" w:rsidRDefault="00214DC8"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214DC8">
              <w:t>Muestra el nombre del directorio actual o cambia el directorio actual.</w:t>
            </w:r>
          </w:p>
        </w:tc>
      </w:tr>
      <w:tr w:rsidR="00E31884" w14:paraId="6CCFDF8C"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2B1F5A17" w14:textId="0ACBA4E9" w:rsidR="00E31884" w:rsidRDefault="00CA4C52" w:rsidP="00CA4C52">
            <w:pPr>
              <w:pStyle w:val="ListParagraph"/>
              <w:spacing w:after="120"/>
              <w:ind w:left="0"/>
              <w:contextualSpacing w:val="0"/>
              <w:jc w:val="center"/>
            </w:pPr>
            <w:r w:rsidRPr="00CA4C52">
              <w:rPr>
                <w:noProof/>
              </w:rPr>
              <w:drawing>
                <wp:inline distT="0" distB="0" distL="0" distR="0" wp14:anchorId="41823E12" wp14:editId="3F6D253F">
                  <wp:extent cx="4341412" cy="1139729"/>
                  <wp:effectExtent l="0" t="0" r="2540" b="3810"/>
                  <wp:docPr id="1975307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07828" name=""/>
                          <pic:cNvPicPr/>
                        </pic:nvPicPr>
                        <pic:blipFill>
                          <a:blip r:embed="rId61"/>
                          <a:stretch>
                            <a:fillRect/>
                          </a:stretch>
                        </pic:blipFill>
                        <pic:spPr>
                          <a:xfrm>
                            <a:off x="0" y="0"/>
                            <a:ext cx="4357487" cy="1143949"/>
                          </a:xfrm>
                          <a:prstGeom prst="rect">
                            <a:avLst/>
                          </a:prstGeom>
                        </pic:spPr>
                      </pic:pic>
                    </a:graphicData>
                  </a:graphic>
                </wp:inline>
              </w:drawing>
            </w:r>
          </w:p>
        </w:tc>
      </w:tr>
      <w:tr w:rsidR="001015E9" w14:paraId="6CAEBBB7"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602C3259" w14:textId="0FEF5CDB" w:rsidR="00030EDE" w:rsidRPr="00B96875" w:rsidRDefault="00030EDE" w:rsidP="00BF7C8F">
            <w:pPr>
              <w:pStyle w:val="ListParagraph"/>
              <w:spacing w:after="120"/>
              <w:ind w:left="0"/>
              <w:contextualSpacing w:val="0"/>
              <w:jc w:val="left"/>
              <w:rPr>
                <w:rFonts w:ascii="Gill Sans Nova" w:hAnsi="Gill Sans Nova" w:cs="ADLaM Display"/>
              </w:rPr>
            </w:pPr>
            <w:r>
              <w:rPr>
                <w:rFonts w:ascii="Gill Sans Nova" w:hAnsi="Gill Sans Nova" w:cs="ADLaM Display"/>
              </w:rPr>
              <w:t>Ver</w:t>
            </w:r>
          </w:p>
        </w:tc>
        <w:tc>
          <w:tcPr>
            <w:tcW w:w="4680" w:type="dxa"/>
            <w:vAlign w:val="center"/>
          </w:tcPr>
          <w:p w14:paraId="1A94797E" w14:textId="2E3332BB" w:rsidR="00030EDE" w:rsidRDefault="00DC0F4D"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DC0F4D">
              <w:t>Muestra la versión de Windows.</w:t>
            </w:r>
          </w:p>
        </w:tc>
      </w:tr>
      <w:tr w:rsidR="00E31884" w14:paraId="5791E90B"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255561B3" w14:textId="33FE24C1" w:rsidR="00E31884" w:rsidRDefault="00953408" w:rsidP="00953408">
            <w:pPr>
              <w:pStyle w:val="ListParagraph"/>
              <w:spacing w:after="120"/>
              <w:ind w:left="0"/>
              <w:contextualSpacing w:val="0"/>
              <w:jc w:val="center"/>
            </w:pPr>
            <w:r w:rsidRPr="00953408">
              <w:rPr>
                <w:noProof/>
              </w:rPr>
              <w:drawing>
                <wp:inline distT="0" distB="0" distL="0" distR="0" wp14:anchorId="37D4CA85" wp14:editId="3CF81AB9">
                  <wp:extent cx="4472940" cy="1015888"/>
                  <wp:effectExtent l="0" t="0" r="3810" b="0"/>
                  <wp:docPr id="847694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4376" name=""/>
                          <pic:cNvPicPr/>
                        </pic:nvPicPr>
                        <pic:blipFill>
                          <a:blip r:embed="rId62"/>
                          <a:stretch>
                            <a:fillRect/>
                          </a:stretch>
                        </pic:blipFill>
                        <pic:spPr>
                          <a:xfrm>
                            <a:off x="0" y="0"/>
                            <a:ext cx="4511993" cy="1024758"/>
                          </a:xfrm>
                          <a:prstGeom prst="rect">
                            <a:avLst/>
                          </a:prstGeom>
                        </pic:spPr>
                      </pic:pic>
                    </a:graphicData>
                  </a:graphic>
                </wp:inline>
              </w:drawing>
            </w:r>
          </w:p>
        </w:tc>
      </w:tr>
      <w:tr w:rsidR="001015E9" w14:paraId="28ACE0B2"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0ADE2AE4" w14:textId="374C5DEB" w:rsidR="00030EDE" w:rsidRPr="004A370F"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rmdir </w:t>
            </w:r>
            <w:r>
              <w:rPr>
                <w:rFonts w:ascii="Gill Sans Nova" w:hAnsi="Gill Sans Nova" w:cs="ADLaM Display"/>
                <w:b w:val="0"/>
                <w:bCs w:val="0"/>
              </w:rPr>
              <w:t>nombre_directorio</w:t>
            </w:r>
          </w:p>
        </w:tc>
        <w:tc>
          <w:tcPr>
            <w:tcW w:w="4680" w:type="dxa"/>
            <w:vAlign w:val="center"/>
          </w:tcPr>
          <w:p w14:paraId="08202148" w14:textId="36C341AF" w:rsidR="00030EDE" w:rsidRDefault="008F3DF7"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8F3DF7">
              <w:t>Elimina un directorio.</w:t>
            </w:r>
          </w:p>
        </w:tc>
      </w:tr>
      <w:tr w:rsidR="00E31884" w14:paraId="66E08421"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59B8B99C" w14:textId="77777777" w:rsidR="00A560D2" w:rsidRDefault="001015E9" w:rsidP="00A560D2">
            <w:pPr>
              <w:pStyle w:val="ListParagraph"/>
              <w:spacing w:after="120"/>
              <w:ind w:left="0"/>
              <w:contextualSpacing w:val="0"/>
              <w:jc w:val="center"/>
              <w:rPr>
                <w:b w:val="0"/>
                <w:bCs w:val="0"/>
              </w:rPr>
            </w:pPr>
            <w:r w:rsidRPr="001015E9">
              <w:rPr>
                <w:noProof/>
              </w:rPr>
              <w:drawing>
                <wp:inline distT="0" distB="0" distL="0" distR="0" wp14:anchorId="5FDAEFD3" wp14:editId="30D47154">
                  <wp:extent cx="4556760" cy="492919"/>
                  <wp:effectExtent l="0" t="0" r="0" b="2540"/>
                  <wp:docPr id="906585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5964" name=""/>
                          <pic:cNvPicPr/>
                        </pic:nvPicPr>
                        <pic:blipFill rotWithShape="1">
                          <a:blip r:embed="rId63"/>
                          <a:srcRect b="40663"/>
                          <a:stretch/>
                        </pic:blipFill>
                        <pic:spPr bwMode="auto">
                          <a:xfrm>
                            <a:off x="0" y="0"/>
                            <a:ext cx="4610913" cy="498777"/>
                          </a:xfrm>
                          <a:prstGeom prst="rect">
                            <a:avLst/>
                          </a:prstGeom>
                          <a:ln>
                            <a:noFill/>
                          </a:ln>
                          <a:extLst>
                            <a:ext uri="{53640926-AAD7-44D8-BBD7-CCE9431645EC}">
                              <a14:shadowObscured xmlns:a14="http://schemas.microsoft.com/office/drawing/2010/main"/>
                            </a:ext>
                          </a:extLst>
                        </pic:spPr>
                      </pic:pic>
                    </a:graphicData>
                  </a:graphic>
                </wp:inline>
              </w:drawing>
            </w:r>
          </w:p>
          <w:p w14:paraId="256D22E5" w14:textId="2CD3D476" w:rsidR="001015E9" w:rsidRDefault="00D0748B" w:rsidP="00A560D2">
            <w:pPr>
              <w:pStyle w:val="ListParagraph"/>
              <w:spacing w:after="120"/>
              <w:ind w:left="0"/>
              <w:contextualSpacing w:val="0"/>
              <w:jc w:val="center"/>
            </w:pPr>
            <w:r w:rsidRPr="00D0748B">
              <w:rPr>
                <w:noProof/>
              </w:rPr>
              <w:drawing>
                <wp:inline distT="0" distB="0" distL="0" distR="0" wp14:anchorId="558A73E7" wp14:editId="1BDF81B0">
                  <wp:extent cx="4503420" cy="2327694"/>
                  <wp:effectExtent l="0" t="0" r="0" b="0"/>
                  <wp:docPr id="380311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1698" name=""/>
                          <pic:cNvPicPr/>
                        </pic:nvPicPr>
                        <pic:blipFill>
                          <a:blip r:embed="rId64"/>
                          <a:stretch>
                            <a:fillRect/>
                          </a:stretch>
                        </pic:blipFill>
                        <pic:spPr>
                          <a:xfrm>
                            <a:off x="0" y="0"/>
                            <a:ext cx="4512608" cy="2332443"/>
                          </a:xfrm>
                          <a:prstGeom prst="rect">
                            <a:avLst/>
                          </a:prstGeom>
                        </pic:spPr>
                      </pic:pic>
                    </a:graphicData>
                  </a:graphic>
                </wp:inline>
              </w:drawing>
            </w:r>
          </w:p>
        </w:tc>
      </w:tr>
      <w:tr w:rsidR="001015E9" w14:paraId="638CA0B9"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41C951DF" w14:textId="6CCF7CDB" w:rsidR="00030EDE" w:rsidRPr="00374E68"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echo </w:t>
            </w:r>
            <w:r>
              <w:rPr>
                <w:rFonts w:ascii="Gill Sans Nova" w:hAnsi="Gill Sans Nova" w:cs="ADLaM Display"/>
                <w:b w:val="0"/>
                <w:bCs w:val="0"/>
              </w:rPr>
              <w:t>“Hola mundo”</w:t>
            </w:r>
          </w:p>
        </w:tc>
        <w:tc>
          <w:tcPr>
            <w:tcW w:w="4680" w:type="dxa"/>
            <w:vAlign w:val="center"/>
          </w:tcPr>
          <w:p w14:paraId="6356ADF4" w14:textId="5FBE2AE9" w:rsidR="00030EDE" w:rsidRDefault="004D1951" w:rsidP="00A253D8">
            <w:pPr>
              <w:pStyle w:val="ListParagraph"/>
              <w:spacing w:after="120"/>
              <w:ind w:left="0"/>
              <w:contextualSpacing w:val="0"/>
              <w:cnfStyle w:val="000000100000" w:firstRow="0" w:lastRow="0" w:firstColumn="0" w:lastColumn="0" w:oddVBand="0" w:evenVBand="0" w:oddHBand="1" w:evenHBand="0" w:firstRowFirstColumn="0" w:firstRowLastColumn="0" w:lastRowFirstColumn="0" w:lastRowLastColumn="0"/>
            </w:pPr>
            <w:r w:rsidRPr="004D1951">
              <w:t>Muestra mensajes o activa o desactiva la característica de eco de comandos. Si se usa sin parámetros, echo muestra la configuración de eco actual.</w:t>
            </w:r>
          </w:p>
        </w:tc>
      </w:tr>
      <w:tr w:rsidR="00E31884" w14:paraId="1C934F2F"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0255470C" w14:textId="101C5109" w:rsidR="00E31884" w:rsidRDefault="00DD45F2" w:rsidP="004D1951">
            <w:pPr>
              <w:pStyle w:val="ListParagraph"/>
              <w:spacing w:after="120"/>
              <w:ind w:left="0"/>
              <w:contextualSpacing w:val="0"/>
              <w:jc w:val="center"/>
            </w:pPr>
            <w:r w:rsidRPr="00DD45F2">
              <w:rPr>
                <w:noProof/>
              </w:rPr>
              <w:drawing>
                <wp:inline distT="0" distB="0" distL="0" distR="0" wp14:anchorId="295D79E6" wp14:editId="47A42C25">
                  <wp:extent cx="5184250" cy="945112"/>
                  <wp:effectExtent l="0" t="0" r="0" b="7620"/>
                  <wp:docPr id="713892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92341" name=""/>
                          <pic:cNvPicPr/>
                        </pic:nvPicPr>
                        <pic:blipFill>
                          <a:blip r:embed="rId65"/>
                          <a:stretch>
                            <a:fillRect/>
                          </a:stretch>
                        </pic:blipFill>
                        <pic:spPr>
                          <a:xfrm>
                            <a:off x="0" y="0"/>
                            <a:ext cx="5207146" cy="949286"/>
                          </a:xfrm>
                          <a:prstGeom prst="rect">
                            <a:avLst/>
                          </a:prstGeom>
                        </pic:spPr>
                      </pic:pic>
                    </a:graphicData>
                  </a:graphic>
                </wp:inline>
              </w:drawing>
            </w:r>
          </w:p>
        </w:tc>
      </w:tr>
      <w:tr w:rsidR="00A560D2" w14:paraId="72451366"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6DD67E80" w14:textId="7AF1FE11" w:rsidR="00030EDE" w:rsidRPr="00B96875" w:rsidRDefault="00030EDE" w:rsidP="00BF7C8F">
            <w:pPr>
              <w:pStyle w:val="ListParagraph"/>
              <w:spacing w:after="120"/>
              <w:ind w:left="0"/>
              <w:contextualSpacing w:val="0"/>
              <w:jc w:val="left"/>
              <w:rPr>
                <w:rFonts w:ascii="Gill Sans Nova" w:hAnsi="Gill Sans Nova" w:cs="ADLaM Display"/>
              </w:rPr>
            </w:pPr>
            <w:r>
              <w:rPr>
                <w:rFonts w:ascii="Gill Sans Nova" w:hAnsi="Gill Sans Nova" w:cs="ADLaM Display"/>
              </w:rPr>
              <w:t>Tree</w:t>
            </w:r>
          </w:p>
        </w:tc>
        <w:tc>
          <w:tcPr>
            <w:tcW w:w="4680" w:type="dxa"/>
            <w:vAlign w:val="center"/>
          </w:tcPr>
          <w:p w14:paraId="58BFEA49" w14:textId="4FDBE9F7" w:rsidR="00030EDE" w:rsidRDefault="002820D0"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2820D0">
              <w:t>Muestra el árbol de directorios.</w:t>
            </w:r>
          </w:p>
        </w:tc>
      </w:tr>
      <w:tr w:rsidR="00E31884" w14:paraId="163D54FE"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297F5DC7" w14:textId="0298B26F" w:rsidR="00E31884" w:rsidRDefault="00B6416E" w:rsidP="00B6416E">
            <w:pPr>
              <w:pStyle w:val="ListParagraph"/>
              <w:spacing w:after="120"/>
              <w:ind w:left="0"/>
              <w:contextualSpacing w:val="0"/>
              <w:jc w:val="center"/>
            </w:pPr>
            <w:r w:rsidRPr="00B6416E">
              <w:rPr>
                <w:noProof/>
              </w:rPr>
              <w:drawing>
                <wp:inline distT="0" distB="0" distL="0" distR="0" wp14:anchorId="3701F3F6" wp14:editId="31EFEBD5">
                  <wp:extent cx="3887343" cy="4842344"/>
                  <wp:effectExtent l="0" t="0" r="0" b="0"/>
                  <wp:docPr id="407450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0566" name=""/>
                          <pic:cNvPicPr/>
                        </pic:nvPicPr>
                        <pic:blipFill>
                          <a:blip r:embed="rId66"/>
                          <a:stretch>
                            <a:fillRect/>
                          </a:stretch>
                        </pic:blipFill>
                        <pic:spPr>
                          <a:xfrm>
                            <a:off x="0" y="0"/>
                            <a:ext cx="3894637" cy="4851430"/>
                          </a:xfrm>
                          <a:prstGeom prst="rect">
                            <a:avLst/>
                          </a:prstGeom>
                        </pic:spPr>
                      </pic:pic>
                    </a:graphicData>
                  </a:graphic>
                </wp:inline>
              </w:drawing>
            </w:r>
          </w:p>
        </w:tc>
      </w:tr>
      <w:tr w:rsidR="00E405D3" w14:paraId="6BF3AD21"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78EA423E" w14:textId="6B6CEA32" w:rsidR="00030EDE" w:rsidRPr="00374E68"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del </w:t>
            </w:r>
            <w:r>
              <w:rPr>
                <w:rFonts w:ascii="Gill Sans Nova" w:hAnsi="Gill Sans Nova" w:cs="ADLaM Display"/>
                <w:b w:val="0"/>
                <w:bCs w:val="0"/>
              </w:rPr>
              <w:t>nombre_archivo</w:t>
            </w:r>
          </w:p>
        </w:tc>
        <w:tc>
          <w:tcPr>
            <w:tcW w:w="4680" w:type="dxa"/>
            <w:vAlign w:val="center"/>
          </w:tcPr>
          <w:p w14:paraId="4DFC3810" w14:textId="21C2AB1F" w:rsidR="00030EDE" w:rsidRDefault="00DB0E00" w:rsidP="00BF7C8F">
            <w:pPr>
              <w:pStyle w:val="ListParagraph"/>
              <w:spacing w:after="120"/>
              <w:ind w:left="0"/>
              <w:contextualSpacing w:val="0"/>
              <w:jc w:val="left"/>
              <w:cnfStyle w:val="000000100000" w:firstRow="0" w:lastRow="0" w:firstColumn="0" w:lastColumn="0" w:oddVBand="0" w:evenVBand="0" w:oddHBand="1" w:evenHBand="0" w:firstRowFirstColumn="0" w:firstRowLastColumn="0" w:lastRowFirstColumn="0" w:lastRowLastColumn="0"/>
            </w:pPr>
            <w:r w:rsidRPr="00DB0E00">
              <w:t>Elimina archivos o contenido de carpetas.</w:t>
            </w:r>
          </w:p>
        </w:tc>
      </w:tr>
      <w:tr w:rsidR="00E31884" w14:paraId="40C8C4B2"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09573C50" w14:textId="77777777" w:rsidR="00E31884" w:rsidRDefault="0050457C" w:rsidP="0050457C">
            <w:pPr>
              <w:pStyle w:val="ListParagraph"/>
              <w:spacing w:after="120"/>
              <w:ind w:left="0"/>
              <w:contextualSpacing w:val="0"/>
              <w:jc w:val="center"/>
              <w:rPr>
                <w:b w:val="0"/>
                <w:bCs w:val="0"/>
              </w:rPr>
            </w:pPr>
            <w:r w:rsidRPr="0050457C">
              <w:rPr>
                <w:noProof/>
              </w:rPr>
              <w:drawing>
                <wp:inline distT="0" distB="0" distL="0" distR="0" wp14:anchorId="0A21F3D8" wp14:editId="369B38E4">
                  <wp:extent cx="4705525" cy="807720"/>
                  <wp:effectExtent l="0" t="0" r="0" b="0"/>
                  <wp:docPr id="1517767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7407" name=""/>
                          <pic:cNvPicPr/>
                        </pic:nvPicPr>
                        <pic:blipFill>
                          <a:blip r:embed="rId67"/>
                          <a:stretch>
                            <a:fillRect/>
                          </a:stretch>
                        </pic:blipFill>
                        <pic:spPr>
                          <a:xfrm>
                            <a:off x="0" y="0"/>
                            <a:ext cx="4803366" cy="824515"/>
                          </a:xfrm>
                          <a:prstGeom prst="rect">
                            <a:avLst/>
                          </a:prstGeom>
                        </pic:spPr>
                      </pic:pic>
                    </a:graphicData>
                  </a:graphic>
                </wp:inline>
              </w:drawing>
            </w:r>
          </w:p>
          <w:p w14:paraId="10E51E51" w14:textId="2C9E0192" w:rsidR="00E405D3" w:rsidRDefault="00E405D3" w:rsidP="0050457C">
            <w:pPr>
              <w:pStyle w:val="ListParagraph"/>
              <w:spacing w:after="120"/>
              <w:ind w:left="0"/>
              <w:contextualSpacing w:val="0"/>
              <w:jc w:val="center"/>
            </w:pPr>
            <w:r w:rsidRPr="00E405D3">
              <w:rPr>
                <w:noProof/>
              </w:rPr>
              <w:drawing>
                <wp:inline distT="0" distB="0" distL="0" distR="0" wp14:anchorId="44AF0226" wp14:editId="5F706778">
                  <wp:extent cx="4686300" cy="1486405"/>
                  <wp:effectExtent l="0" t="0" r="0" b="0"/>
                  <wp:docPr id="100916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3555" name=""/>
                          <pic:cNvPicPr/>
                        </pic:nvPicPr>
                        <pic:blipFill>
                          <a:blip r:embed="rId68"/>
                          <a:stretch>
                            <a:fillRect/>
                          </a:stretch>
                        </pic:blipFill>
                        <pic:spPr>
                          <a:xfrm>
                            <a:off x="0" y="0"/>
                            <a:ext cx="4744848" cy="1504975"/>
                          </a:xfrm>
                          <a:prstGeom prst="rect">
                            <a:avLst/>
                          </a:prstGeom>
                        </pic:spPr>
                      </pic:pic>
                    </a:graphicData>
                  </a:graphic>
                </wp:inline>
              </w:drawing>
            </w:r>
          </w:p>
        </w:tc>
      </w:tr>
      <w:tr w:rsidR="00E405D3" w14:paraId="48421CE5" w14:textId="77777777" w:rsidTr="00BF7C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500" w:type="dxa"/>
            <w:vAlign w:val="center"/>
          </w:tcPr>
          <w:p w14:paraId="6C51D3E1" w14:textId="3B51B727" w:rsidR="00030EDE" w:rsidRPr="004A65A2" w:rsidRDefault="00030EDE" w:rsidP="00BF7C8F">
            <w:pPr>
              <w:pStyle w:val="ListParagraph"/>
              <w:spacing w:after="120"/>
              <w:ind w:left="0"/>
              <w:contextualSpacing w:val="0"/>
              <w:jc w:val="left"/>
              <w:rPr>
                <w:rFonts w:ascii="Gill Sans Nova" w:hAnsi="Gill Sans Nova" w:cs="ADLaM Display"/>
                <w:b w:val="0"/>
                <w:bCs w:val="0"/>
              </w:rPr>
            </w:pPr>
            <w:r>
              <w:rPr>
                <w:rFonts w:ascii="Gill Sans Nova" w:hAnsi="Gill Sans Nova" w:cs="ADLaM Display"/>
              </w:rPr>
              <w:t xml:space="preserve">Find </w:t>
            </w:r>
            <w:r w:rsidRPr="004A65A2">
              <w:rPr>
                <w:rFonts w:ascii="Gill Sans Nova" w:hAnsi="Gill Sans Nova" w:cs="ADLaM Display"/>
                <w:b w:val="0"/>
                <w:bCs w:val="0"/>
              </w:rPr>
              <w:t>“cadena_buscar” nombre_archivo</w:t>
            </w:r>
          </w:p>
        </w:tc>
        <w:tc>
          <w:tcPr>
            <w:tcW w:w="4680" w:type="dxa"/>
            <w:vAlign w:val="center"/>
          </w:tcPr>
          <w:p w14:paraId="1A3A4910" w14:textId="43B80CE9" w:rsidR="00030EDE" w:rsidRDefault="001B4688" w:rsidP="00A253D8">
            <w:pPr>
              <w:pStyle w:val="ListParagraph"/>
              <w:spacing w:after="120"/>
              <w:ind w:left="0"/>
              <w:contextualSpacing w:val="0"/>
              <w:cnfStyle w:val="000000100000" w:firstRow="0" w:lastRow="0" w:firstColumn="0" w:lastColumn="0" w:oddVBand="0" w:evenVBand="0" w:oddHBand="1" w:evenHBand="0" w:firstRowFirstColumn="0" w:firstRowLastColumn="0" w:lastRowFirstColumn="0" w:lastRowLastColumn="0"/>
            </w:pPr>
            <w:r w:rsidRPr="001B4688">
              <w:t>Busca una cadena de texto en un archivo o archivos y muestra líneas de texto que contienen la cadena especificada.</w:t>
            </w:r>
          </w:p>
        </w:tc>
      </w:tr>
      <w:tr w:rsidR="00E31884" w14:paraId="62717DBD" w14:textId="77777777" w:rsidTr="00BF7C8F">
        <w:trPr>
          <w:trHeight w:val="432"/>
        </w:trPr>
        <w:tc>
          <w:tcPr>
            <w:cnfStyle w:val="001000000000" w:firstRow="0" w:lastRow="0" w:firstColumn="1" w:lastColumn="0" w:oddVBand="0" w:evenVBand="0" w:oddHBand="0" w:evenHBand="0" w:firstRowFirstColumn="0" w:firstRowLastColumn="0" w:lastRowFirstColumn="0" w:lastRowLastColumn="0"/>
            <w:tcW w:w="9180" w:type="dxa"/>
            <w:gridSpan w:val="2"/>
            <w:vAlign w:val="center"/>
          </w:tcPr>
          <w:p w14:paraId="2AD25772" w14:textId="6E2269D7" w:rsidR="00E31884" w:rsidRDefault="00501D1F" w:rsidP="00501D1F">
            <w:pPr>
              <w:pStyle w:val="ListParagraph"/>
              <w:spacing w:after="120"/>
              <w:ind w:left="0"/>
              <w:contextualSpacing w:val="0"/>
              <w:jc w:val="center"/>
            </w:pPr>
            <w:r w:rsidRPr="00501D1F">
              <w:rPr>
                <w:noProof/>
              </w:rPr>
              <w:drawing>
                <wp:inline distT="0" distB="0" distL="0" distR="0" wp14:anchorId="394347BB" wp14:editId="1EDFBA05">
                  <wp:extent cx="4516341" cy="1273110"/>
                  <wp:effectExtent l="0" t="0" r="0" b="3810"/>
                  <wp:docPr id="1231785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85216" name=""/>
                          <pic:cNvPicPr/>
                        </pic:nvPicPr>
                        <pic:blipFill>
                          <a:blip r:embed="rId69"/>
                          <a:stretch>
                            <a:fillRect/>
                          </a:stretch>
                        </pic:blipFill>
                        <pic:spPr>
                          <a:xfrm>
                            <a:off x="0" y="0"/>
                            <a:ext cx="4554164" cy="1283772"/>
                          </a:xfrm>
                          <a:prstGeom prst="rect">
                            <a:avLst/>
                          </a:prstGeom>
                        </pic:spPr>
                      </pic:pic>
                    </a:graphicData>
                  </a:graphic>
                </wp:inline>
              </w:drawing>
            </w:r>
          </w:p>
        </w:tc>
      </w:tr>
    </w:tbl>
    <w:p w14:paraId="4F543BD0" w14:textId="77777777" w:rsidR="00A253D8" w:rsidRDefault="00A253D8" w:rsidP="00A253D8">
      <w:pPr>
        <w:pStyle w:val="ListParagraph"/>
        <w:spacing w:before="240"/>
        <w:ind w:left="540"/>
        <w:contextualSpacing w:val="0"/>
      </w:pPr>
    </w:p>
    <w:p w14:paraId="264F1C2B" w14:textId="763E4E71" w:rsidR="00724692" w:rsidRDefault="00724692" w:rsidP="00FF644E">
      <w:pPr>
        <w:pStyle w:val="ListParagraph"/>
        <w:numPr>
          <w:ilvl w:val="0"/>
          <w:numId w:val="43"/>
        </w:numPr>
        <w:spacing w:before="240"/>
        <w:contextualSpacing w:val="0"/>
      </w:pPr>
      <w:r>
        <w:t>Conecte su memoria usb donde tiene los programas que desarrolló en la sección de Linux y ejecútelos directamente. Reporte sus observaciones sobre la ejecución de estos.</w:t>
      </w:r>
    </w:p>
    <w:p w14:paraId="5302F417" w14:textId="376349AE" w:rsidR="006A775B" w:rsidRDefault="00405E64" w:rsidP="006A775B">
      <w:pPr>
        <w:pStyle w:val="ListParagraph"/>
        <w:spacing w:before="240"/>
        <w:ind w:left="540"/>
        <w:contextualSpacing w:val="0"/>
        <w:rPr>
          <w:u w:val="single"/>
        </w:rPr>
      </w:pPr>
      <w:r w:rsidRPr="0055100E">
        <w:rPr>
          <w:u w:val="single"/>
        </w:rPr>
        <w:t xml:space="preserve">No se pueden ejecutar </w:t>
      </w:r>
      <w:r w:rsidR="0055100E" w:rsidRPr="0055100E">
        <w:rPr>
          <w:u w:val="single"/>
        </w:rPr>
        <w:t>debido a las diferencias fundamentales en la arquitectura y el sistema operativo. Los programas compilados para Linux suelen depender de bibliotecas específicas de Linux y del kernel de Linux para funcionar correctamente, mientras que Windows tiene su propio conjunto de bibliotecas y APIs.</w:t>
      </w:r>
    </w:p>
    <w:p w14:paraId="7FF9AB8D" w14:textId="77777777" w:rsidR="00A253D8" w:rsidRPr="00A253D8" w:rsidRDefault="00A253D8" w:rsidP="00A253D8">
      <w:pPr>
        <w:spacing w:before="240"/>
        <w:rPr>
          <w:u w:val="single"/>
        </w:rPr>
      </w:pPr>
    </w:p>
    <w:p w14:paraId="2B38A6C5" w14:textId="1CA2F904" w:rsidR="002601D6" w:rsidRDefault="00724692" w:rsidP="00FF644E">
      <w:pPr>
        <w:pStyle w:val="ListParagraph"/>
        <w:numPr>
          <w:ilvl w:val="0"/>
          <w:numId w:val="43"/>
        </w:numPr>
        <w:contextualSpacing w:val="0"/>
      </w:pPr>
      <w:r>
        <w:t>Busque el directorio donde está instalado Dev C o algún IDE de C que tenga como compilador a gcc.</w:t>
      </w:r>
    </w:p>
    <w:p w14:paraId="3A97E375" w14:textId="65D5B318" w:rsidR="00560A1C" w:rsidRDefault="00560A1C" w:rsidP="00560A1C">
      <w:pPr>
        <w:pStyle w:val="ListParagraph"/>
        <w:ind w:left="540"/>
        <w:contextualSpacing w:val="0"/>
      </w:pPr>
      <w:r w:rsidRPr="002601D6">
        <w:rPr>
          <w:noProof/>
        </w:rPr>
        <w:drawing>
          <wp:inline distT="0" distB="0" distL="0" distR="0" wp14:anchorId="524487CB" wp14:editId="56929562">
            <wp:extent cx="5756745" cy="2720832"/>
            <wp:effectExtent l="114300" t="95250" r="111125" b="99060"/>
            <wp:docPr id="10889566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56694" name="Imagen 1" descr="Captura de pantalla de computadora&#10;&#10;Descripción generada automáticamente"/>
                    <pic:cNvPicPr/>
                  </pic:nvPicPr>
                  <pic:blipFill>
                    <a:blip r:embed="rId70"/>
                    <a:stretch>
                      <a:fillRect/>
                    </a:stretch>
                  </pic:blipFill>
                  <pic:spPr>
                    <a:xfrm>
                      <a:off x="0" y="0"/>
                      <a:ext cx="5763479" cy="2724015"/>
                    </a:xfrm>
                    <a:prstGeom prst="rect">
                      <a:avLst/>
                    </a:prstGeom>
                    <a:effectLst>
                      <a:outerShdw blurRad="63500" sx="102000" sy="102000" algn="ctr" rotWithShape="0">
                        <a:prstClr val="black">
                          <a:alpha val="40000"/>
                        </a:prstClr>
                      </a:outerShdw>
                    </a:effectLst>
                  </pic:spPr>
                </pic:pic>
              </a:graphicData>
            </a:graphic>
          </wp:inline>
        </w:drawing>
      </w:r>
    </w:p>
    <w:p w14:paraId="141002C4" w14:textId="5549DF7F" w:rsidR="005266DD" w:rsidRDefault="005266DD" w:rsidP="005266DD">
      <w:pPr>
        <w:pStyle w:val="ListParagraph"/>
        <w:ind w:left="540"/>
        <w:contextualSpacing w:val="0"/>
        <w:jc w:val="center"/>
      </w:pPr>
      <w:r>
        <w:rPr>
          <w:i/>
          <w:iCs/>
        </w:rPr>
        <w:t xml:space="preserve">Carpeta del IDE en donde se encuentra </w:t>
      </w:r>
      <w:r w:rsidR="002A7F3C">
        <w:rPr>
          <w:i/>
          <w:iCs/>
        </w:rPr>
        <w:t>GCC</w:t>
      </w:r>
      <w:r>
        <w:t>.</w:t>
      </w:r>
    </w:p>
    <w:p w14:paraId="181AE2B3" w14:textId="77777777" w:rsidR="00A253D8" w:rsidRDefault="00A253D8" w:rsidP="005266DD">
      <w:pPr>
        <w:pStyle w:val="ListParagraph"/>
        <w:ind w:left="540"/>
        <w:contextualSpacing w:val="0"/>
        <w:jc w:val="center"/>
      </w:pPr>
    </w:p>
    <w:p w14:paraId="3CF30867" w14:textId="77777777" w:rsidR="00A253D8" w:rsidRDefault="00A253D8" w:rsidP="005266DD">
      <w:pPr>
        <w:pStyle w:val="ListParagraph"/>
        <w:ind w:left="540"/>
        <w:contextualSpacing w:val="0"/>
        <w:jc w:val="center"/>
      </w:pPr>
    </w:p>
    <w:p w14:paraId="66B0255D" w14:textId="77777777" w:rsidR="00A253D8" w:rsidRDefault="00A253D8" w:rsidP="005266DD">
      <w:pPr>
        <w:pStyle w:val="ListParagraph"/>
        <w:ind w:left="540"/>
        <w:contextualSpacing w:val="0"/>
        <w:jc w:val="center"/>
      </w:pPr>
    </w:p>
    <w:p w14:paraId="35BB2DA2" w14:textId="77777777" w:rsidR="00A253D8" w:rsidRDefault="00A253D8" w:rsidP="005266DD">
      <w:pPr>
        <w:pStyle w:val="ListParagraph"/>
        <w:ind w:left="540"/>
        <w:contextualSpacing w:val="0"/>
        <w:jc w:val="center"/>
      </w:pPr>
    </w:p>
    <w:p w14:paraId="427F6F8D" w14:textId="6D48616A" w:rsidR="00724692" w:rsidRDefault="00724692" w:rsidP="00FF644E">
      <w:pPr>
        <w:pStyle w:val="ListParagraph"/>
        <w:numPr>
          <w:ilvl w:val="0"/>
          <w:numId w:val="43"/>
        </w:numPr>
        <w:contextualSpacing w:val="0"/>
      </w:pPr>
      <w:r>
        <w:t>Desde la consola ubíquese en el directorio de Dev C, y cambie al directorio “bin”.</w:t>
      </w:r>
    </w:p>
    <w:p w14:paraId="6266B0EC" w14:textId="564E8AA0" w:rsidR="00EA185A" w:rsidRDefault="00A62195" w:rsidP="00EA185A">
      <w:pPr>
        <w:pStyle w:val="ListParagraph"/>
        <w:ind w:left="540"/>
        <w:contextualSpacing w:val="0"/>
      </w:pPr>
      <w:r w:rsidRPr="00A62195">
        <w:rPr>
          <w:noProof/>
        </w:rPr>
        <w:drawing>
          <wp:inline distT="0" distB="0" distL="0" distR="0" wp14:anchorId="1E290687" wp14:editId="11328782">
            <wp:extent cx="5730893" cy="922352"/>
            <wp:effectExtent l="133350" t="76200" r="136525" b="68580"/>
            <wp:docPr id="683071997"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1997" name="Imagen 1" descr="Una captura de pantalla de un celular&#10;&#10;Descripción generada automáticamente con confianza media"/>
                    <pic:cNvPicPr/>
                  </pic:nvPicPr>
                  <pic:blipFill rotWithShape="1">
                    <a:blip r:embed="rId71"/>
                    <a:srcRect b="22325"/>
                    <a:stretch/>
                  </pic:blipFill>
                  <pic:spPr bwMode="auto">
                    <a:xfrm>
                      <a:off x="0" y="0"/>
                      <a:ext cx="5760145" cy="9270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75734A" w14:textId="297101EC" w:rsidR="002A7F3C" w:rsidRDefault="002A7F3C" w:rsidP="002A7F3C">
      <w:pPr>
        <w:pStyle w:val="ListParagraph"/>
        <w:ind w:left="540"/>
        <w:contextualSpacing w:val="0"/>
        <w:jc w:val="center"/>
        <w:rPr>
          <w:i/>
          <w:iCs/>
        </w:rPr>
      </w:pPr>
      <w:r>
        <w:rPr>
          <w:i/>
          <w:iCs/>
        </w:rPr>
        <w:t xml:space="preserve">Cambiando de ubicación </w:t>
      </w:r>
      <w:r w:rsidR="005137D2">
        <w:rPr>
          <w:i/>
          <w:iCs/>
        </w:rPr>
        <w:t>a la carpeta bin del IDE.</w:t>
      </w:r>
    </w:p>
    <w:p w14:paraId="36EB1FB9" w14:textId="77777777" w:rsidR="003D6FBF" w:rsidRDefault="003D6FBF" w:rsidP="002A7F3C">
      <w:pPr>
        <w:pStyle w:val="ListParagraph"/>
        <w:ind w:left="540"/>
        <w:contextualSpacing w:val="0"/>
        <w:jc w:val="center"/>
      </w:pPr>
    </w:p>
    <w:p w14:paraId="67F12F8C" w14:textId="650F36A2" w:rsidR="00724692" w:rsidRDefault="00724692" w:rsidP="00FF644E">
      <w:pPr>
        <w:pStyle w:val="ListParagraph"/>
        <w:numPr>
          <w:ilvl w:val="0"/>
          <w:numId w:val="43"/>
        </w:numPr>
        <w:contextualSpacing w:val="0"/>
      </w:pPr>
      <w:r>
        <w:t>Desde ese directorio compile en la consola como se indica en el punto 6 de la sección Linux cada uno de los programas creados en esa sección y que guardó en la memoria usb. Reporte la ejecución de todos los programas.</w:t>
      </w:r>
    </w:p>
    <w:p w14:paraId="47CDCE34" w14:textId="23074634" w:rsidR="00A62195" w:rsidRDefault="00125509" w:rsidP="00572643">
      <w:pPr>
        <w:pStyle w:val="ListParagraph"/>
        <w:numPr>
          <w:ilvl w:val="1"/>
          <w:numId w:val="34"/>
        </w:numPr>
        <w:ind w:left="907"/>
        <w:contextualSpacing w:val="0"/>
      </w:pPr>
      <w:r w:rsidRPr="00125509">
        <w:t>Programa “Hola Mundo”</w:t>
      </w:r>
    </w:p>
    <w:p w14:paraId="497FF1FD" w14:textId="14711C90" w:rsidR="00125509" w:rsidRDefault="00247BED" w:rsidP="00572643">
      <w:pPr>
        <w:pStyle w:val="ListParagraph"/>
        <w:ind w:left="907"/>
        <w:contextualSpacing w:val="0"/>
      </w:pPr>
      <w:r w:rsidRPr="00247BED">
        <w:rPr>
          <w:noProof/>
        </w:rPr>
        <w:drawing>
          <wp:inline distT="0" distB="0" distL="0" distR="0" wp14:anchorId="526177FC" wp14:editId="522DA8B1">
            <wp:extent cx="5438005" cy="1089329"/>
            <wp:effectExtent l="133350" t="76200" r="125095" b="73025"/>
            <wp:docPr id="1828286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86294" name="Imagen 1" descr="Texto&#10;&#10;Descripción generada automáticamente"/>
                    <pic:cNvPicPr/>
                  </pic:nvPicPr>
                  <pic:blipFill rotWithShape="1">
                    <a:blip r:embed="rId72"/>
                    <a:srcRect b="54045"/>
                    <a:stretch/>
                  </pic:blipFill>
                  <pic:spPr bwMode="auto">
                    <a:xfrm>
                      <a:off x="0" y="0"/>
                      <a:ext cx="5456908" cy="1093116"/>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08E273" w14:textId="6F87FF79" w:rsidR="005137D2" w:rsidRDefault="00707350" w:rsidP="00707350">
      <w:pPr>
        <w:jc w:val="center"/>
        <w:rPr>
          <w:i/>
          <w:iCs/>
        </w:rPr>
      </w:pPr>
      <w:r>
        <w:rPr>
          <w:i/>
          <w:iCs/>
        </w:rPr>
        <w:t xml:space="preserve">Ejecución del </w:t>
      </w:r>
      <w:r w:rsidR="004B7DB9">
        <w:rPr>
          <w:i/>
          <w:iCs/>
        </w:rPr>
        <w:t>programa HiWorld en Windo</w:t>
      </w:r>
      <w:r w:rsidR="00885061">
        <w:rPr>
          <w:i/>
          <w:iCs/>
        </w:rPr>
        <w:t>ws</w:t>
      </w:r>
      <w:r w:rsidR="006539E0">
        <w:rPr>
          <w:i/>
          <w:iCs/>
        </w:rPr>
        <w:t>.</w:t>
      </w:r>
    </w:p>
    <w:p w14:paraId="134F75F9" w14:textId="77777777" w:rsidR="006D243D" w:rsidRDefault="006D243D" w:rsidP="00707350">
      <w:pPr>
        <w:jc w:val="center"/>
      </w:pPr>
    </w:p>
    <w:p w14:paraId="7BA95AB1" w14:textId="4FB4879F" w:rsidR="00125509" w:rsidRDefault="00125509" w:rsidP="00572643">
      <w:pPr>
        <w:pStyle w:val="ListParagraph"/>
        <w:numPr>
          <w:ilvl w:val="1"/>
          <w:numId w:val="34"/>
        </w:numPr>
        <w:ind w:left="907"/>
        <w:contextualSpacing w:val="0"/>
      </w:pPr>
      <w:r>
        <w:t>Programa Flechas</w:t>
      </w:r>
    </w:p>
    <w:p w14:paraId="7F5F942C" w14:textId="4CFAEF78" w:rsidR="00572643" w:rsidRDefault="00786C5D" w:rsidP="00572643">
      <w:pPr>
        <w:pStyle w:val="ListParagraph"/>
        <w:ind w:left="907"/>
        <w:contextualSpacing w:val="0"/>
      </w:pPr>
      <w:r>
        <w:rPr>
          <w:noProof/>
        </w:rPr>
        <w:drawing>
          <wp:inline distT="0" distB="0" distL="0" distR="0" wp14:anchorId="513FA57C" wp14:editId="7B0E6802">
            <wp:extent cx="2638425" cy="1692226"/>
            <wp:effectExtent l="76200" t="95250" r="66675" b="99060"/>
            <wp:docPr id="12070180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8029" name="Imagen 1" descr="Texto&#10;&#10;Descripción generada automáticamente"/>
                    <pic:cNvPicPr/>
                  </pic:nvPicPr>
                  <pic:blipFill rotWithShape="1">
                    <a:blip r:embed="rId73"/>
                    <a:srcRect r="21706"/>
                    <a:stretch/>
                  </pic:blipFill>
                  <pic:spPr bwMode="auto">
                    <a:xfrm>
                      <a:off x="0" y="0"/>
                      <a:ext cx="2671637" cy="171352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786C5D">
        <w:rPr>
          <w:noProof/>
        </w:rPr>
        <w:t xml:space="preserve"> </w:t>
      </w:r>
      <w:r>
        <w:rPr>
          <w:noProof/>
        </w:rPr>
        <w:drawing>
          <wp:inline distT="0" distB="0" distL="0" distR="0" wp14:anchorId="4A93DD10" wp14:editId="0C3718E9">
            <wp:extent cx="2584572" cy="1836751"/>
            <wp:effectExtent l="76200" t="95250" r="82550" b="87630"/>
            <wp:docPr id="2121781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8192" name="Imagen 1" descr="Texto&#10;&#10;Descripción generada automáticamente"/>
                    <pic:cNvPicPr/>
                  </pic:nvPicPr>
                  <pic:blipFill rotWithShape="1">
                    <a:blip r:embed="rId74"/>
                    <a:srcRect r="29339"/>
                    <a:stretch/>
                  </pic:blipFill>
                  <pic:spPr bwMode="auto">
                    <a:xfrm>
                      <a:off x="0" y="0"/>
                      <a:ext cx="2600561" cy="184811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3CC16C" w14:textId="2D35443F" w:rsidR="00885061" w:rsidRDefault="00885061" w:rsidP="00885061">
      <w:pPr>
        <w:jc w:val="center"/>
        <w:rPr>
          <w:i/>
          <w:iCs/>
        </w:rPr>
      </w:pPr>
      <w:r>
        <w:rPr>
          <w:i/>
          <w:iCs/>
        </w:rPr>
        <w:t>Ejecución de programa Flechas en Windows</w:t>
      </w:r>
      <w:r w:rsidR="006539E0">
        <w:rPr>
          <w:i/>
          <w:iCs/>
        </w:rPr>
        <w:t>.</w:t>
      </w:r>
    </w:p>
    <w:p w14:paraId="0ECEAA59" w14:textId="77777777" w:rsidR="008D1D2E" w:rsidRDefault="008D1D2E" w:rsidP="00885061">
      <w:pPr>
        <w:jc w:val="center"/>
        <w:rPr>
          <w:i/>
          <w:iCs/>
        </w:rPr>
      </w:pPr>
    </w:p>
    <w:p w14:paraId="5963A564" w14:textId="77777777" w:rsidR="008D1D2E" w:rsidRDefault="008D1D2E" w:rsidP="00885061">
      <w:pPr>
        <w:jc w:val="center"/>
        <w:rPr>
          <w:i/>
          <w:iCs/>
        </w:rPr>
      </w:pPr>
    </w:p>
    <w:p w14:paraId="704F564F" w14:textId="77777777" w:rsidR="008D1D2E" w:rsidRDefault="008D1D2E" w:rsidP="00885061">
      <w:pPr>
        <w:jc w:val="center"/>
        <w:rPr>
          <w:i/>
          <w:iCs/>
        </w:rPr>
      </w:pPr>
    </w:p>
    <w:p w14:paraId="0BBC4AF2" w14:textId="77777777" w:rsidR="008D1D2E" w:rsidRDefault="008D1D2E" w:rsidP="00885061">
      <w:pPr>
        <w:jc w:val="center"/>
        <w:rPr>
          <w:i/>
          <w:iCs/>
        </w:rPr>
      </w:pPr>
    </w:p>
    <w:p w14:paraId="32F02181" w14:textId="77777777" w:rsidR="008D1D2E" w:rsidRDefault="008D1D2E" w:rsidP="00885061">
      <w:pPr>
        <w:jc w:val="center"/>
        <w:rPr>
          <w:i/>
          <w:iCs/>
        </w:rPr>
      </w:pPr>
    </w:p>
    <w:p w14:paraId="2387BF12" w14:textId="77777777" w:rsidR="008D1D2E" w:rsidRDefault="008D1D2E" w:rsidP="00885061">
      <w:pPr>
        <w:jc w:val="center"/>
        <w:rPr>
          <w:i/>
          <w:iCs/>
        </w:rPr>
      </w:pPr>
    </w:p>
    <w:p w14:paraId="5202D1B1" w14:textId="77777777" w:rsidR="008D1D2E" w:rsidRDefault="008D1D2E" w:rsidP="00885061">
      <w:pPr>
        <w:jc w:val="center"/>
      </w:pPr>
    </w:p>
    <w:p w14:paraId="6F815466" w14:textId="4422A613" w:rsidR="00572643" w:rsidRDefault="00572643" w:rsidP="00572643">
      <w:pPr>
        <w:pStyle w:val="ListParagraph"/>
        <w:numPr>
          <w:ilvl w:val="1"/>
          <w:numId w:val="34"/>
        </w:numPr>
        <w:ind w:left="907"/>
        <w:contextualSpacing w:val="0"/>
      </w:pPr>
      <w:r>
        <w:t>Programa Torres de Hanoi</w:t>
      </w:r>
    </w:p>
    <w:p w14:paraId="30B25A37" w14:textId="54C86092" w:rsidR="00520F08" w:rsidRDefault="00F81384" w:rsidP="00F76A31">
      <w:pPr>
        <w:pStyle w:val="ListParagraph"/>
        <w:ind w:left="907"/>
        <w:contextualSpacing w:val="0"/>
        <w:jc w:val="center"/>
      </w:pPr>
      <w:r w:rsidRPr="00F81384">
        <w:drawing>
          <wp:inline distT="0" distB="0" distL="0" distR="0" wp14:anchorId="61075626" wp14:editId="40F62CF1">
            <wp:extent cx="5422409" cy="5010150"/>
            <wp:effectExtent l="133350" t="114300" r="140335" b="114300"/>
            <wp:docPr id="11263609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0948" name="Imagen 1" descr="Interfaz de usuario gráfica, Texto&#10;&#10;Descripción generada automáticamente"/>
                    <pic:cNvPicPr/>
                  </pic:nvPicPr>
                  <pic:blipFill>
                    <a:blip r:embed="rId75"/>
                    <a:stretch>
                      <a:fillRect/>
                    </a:stretch>
                  </pic:blipFill>
                  <pic:spPr>
                    <a:xfrm>
                      <a:off x="0" y="0"/>
                      <a:ext cx="5425014" cy="5012557"/>
                    </a:xfrm>
                    <a:prstGeom prst="rect">
                      <a:avLst/>
                    </a:prstGeom>
                    <a:effectLst>
                      <a:outerShdw blurRad="63500" sx="102000" sy="102000" algn="ctr" rotWithShape="0">
                        <a:prstClr val="black">
                          <a:alpha val="40000"/>
                        </a:prstClr>
                      </a:outerShdw>
                    </a:effectLst>
                  </pic:spPr>
                </pic:pic>
              </a:graphicData>
            </a:graphic>
          </wp:inline>
        </w:drawing>
      </w:r>
    </w:p>
    <w:p w14:paraId="4345D707" w14:textId="5A709C9E" w:rsidR="00C9653A" w:rsidRDefault="00C9653A" w:rsidP="00C9653A">
      <w:pPr>
        <w:jc w:val="center"/>
        <w:rPr>
          <w:i/>
          <w:iCs/>
        </w:rPr>
      </w:pPr>
      <w:r>
        <w:rPr>
          <w:i/>
          <w:iCs/>
        </w:rPr>
        <w:t>Ejecución de programa Hanoi en Windows</w:t>
      </w:r>
      <w:r w:rsidR="006539E0">
        <w:rPr>
          <w:i/>
          <w:iCs/>
        </w:rPr>
        <w:t>.</w:t>
      </w:r>
    </w:p>
    <w:p w14:paraId="4D38AC49" w14:textId="77777777" w:rsidR="006D243D" w:rsidRDefault="006D243D" w:rsidP="00C9653A">
      <w:pPr>
        <w:jc w:val="center"/>
      </w:pPr>
    </w:p>
    <w:p w14:paraId="7A4C0F51" w14:textId="1D2A2A26" w:rsidR="00520F08" w:rsidRDefault="00520F08" w:rsidP="00520F08">
      <w:pPr>
        <w:pStyle w:val="ListParagraph"/>
        <w:numPr>
          <w:ilvl w:val="1"/>
          <w:numId w:val="34"/>
        </w:numPr>
        <w:ind w:left="907"/>
        <w:contextualSpacing w:val="0"/>
      </w:pPr>
      <w:r>
        <w:t>Programa Balanceo de Paréntesis</w:t>
      </w:r>
    </w:p>
    <w:p w14:paraId="34429B49" w14:textId="1A8AF7CC" w:rsidR="00520F08" w:rsidRDefault="00084300" w:rsidP="00520F08">
      <w:pPr>
        <w:pStyle w:val="ListParagraph"/>
        <w:ind w:left="907"/>
        <w:contextualSpacing w:val="0"/>
      </w:pPr>
      <w:r w:rsidRPr="00084300">
        <w:rPr>
          <w:noProof/>
        </w:rPr>
        <w:drawing>
          <wp:inline distT="0" distB="0" distL="0" distR="0" wp14:anchorId="60512034" wp14:editId="252D5E66">
            <wp:extent cx="5381625" cy="1328536"/>
            <wp:effectExtent l="133350" t="95250" r="123825" b="100330"/>
            <wp:docPr id="3409860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86009" name="Imagen 1" descr="Texto&#10;&#10;Descripción generada automáticamente"/>
                    <pic:cNvPicPr/>
                  </pic:nvPicPr>
                  <pic:blipFill rotWithShape="1">
                    <a:blip r:embed="rId76"/>
                    <a:srcRect b="55124"/>
                    <a:stretch/>
                  </pic:blipFill>
                  <pic:spPr bwMode="auto">
                    <a:xfrm>
                      <a:off x="0" y="0"/>
                      <a:ext cx="5414464" cy="133664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28F5FD" w14:textId="26926D1C" w:rsidR="00885061" w:rsidRDefault="00885061" w:rsidP="00885061">
      <w:pPr>
        <w:jc w:val="center"/>
        <w:rPr>
          <w:i/>
          <w:iCs/>
        </w:rPr>
      </w:pPr>
      <w:r>
        <w:rPr>
          <w:i/>
          <w:iCs/>
        </w:rPr>
        <w:t>Ejecución del programa balanceoParentesis en Windows</w:t>
      </w:r>
      <w:r w:rsidR="006539E0">
        <w:rPr>
          <w:i/>
          <w:iCs/>
        </w:rPr>
        <w:t>.</w:t>
      </w:r>
    </w:p>
    <w:p w14:paraId="3A119982" w14:textId="77777777" w:rsidR="008D1D2E" w:rsidRDefault="008D1D2E" w:rsidP="00885061">
      <w:pPr>
        <w:jc w:val="center"/>
        <w:rPr>
          <w:i/>
          <w:iCs/>
        </w:rPr>
      </w:pPr>
    </w:p>
    <w:p w14:paraId="7C63C02D" w14:textId="77777777" w:rsidR="008D1D2E" w:rsidRDefault="008D1D2E" w:rsidP="00885061">
      <w:pPr>
        <w:jc w:val="center"/>
        <w:rPr>
          <w:i/>
          <w:iCs/>
        </w:rPr>
      </w:pPr>
    </w:p>
    <w:p w14:paraId="75CBCD5D" w14:textId="77777777" w:rsidR="006539E0" w:rsidRDefault="006539E0" w:rsidP="00885061">
      <w:pPr>
        <w:jc w:val="center"/>
      </w:pPr>
    </w:p>
    <w:p w14:paraId="4D854CDD" w14:textId="77777777" w:rsidR="00520F08" w:rsidRDefault="00520F08" w:rsidP="00520F08">
      <w:pPr>
        <w:pStyle w:val="ListParagraph"/>
        <w:numPr>
          <w:ilvl w:val="1"/>
          <w:numId w:val="34"/>
        </w:numPr>
        <w:ind w:left="907"/>
        <w:contextualSpacing w:val="0"/>
      </w:pPr>
      <w:r>
        <w:t>Programa Expresión Aritmética</w:t>
      </w:r>
    </w:p>
    <w:p w14:paraId="44BE2459" w14:textId="38E95391" w:rsidR="00125509" w:rsidRDefault="00804A7F" w:rsidP="00804A7F">
      <w:pPr>
        <w:pStyle w:val="ListParagraph"/>
        <w:ind w:left="907"/>
        <w:contextualSpacing w:val="0"/>
        <w:jc w:val="center"/>
      </w:pPr>
      <w:r w:rsidRPr="00804A7F">
        <w:drawing>
          <wp:inline distT="0" distB="0" distL="0" distR="0" wp14:anchorId="6D324158" wp14:editId="0A049B2E">
            <wp:extent cx="5153025" cy="1590969"/>
            <wp:effectExtent l="114300" t="95250" r="104775" b="104775"/>
            <wp:docPr id="19603464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46476" name="Imagen 1" descr="Texto&#10;&#10;Descripción generada automáticamente"/>
                    <pic:cNvPicPr/>
                  </pic:nvPicPr>
                  <pic:blipFill>
                    <a:blip r:embed="rId77"/>
                    <a:stretch>
                      <a:fillRect/>
                    </a:stretch>
                  </pic:blipFill>
                  <pic:spPr>
                    <a:xfrm>
                      <a:off x="0" y="0"/>
                      <a:ext cx="5177908" cy="1598651"/>
                    </a:xfrm>
                    <a:prstGeom prst="rect">
                      <a:avLst/>
                    </a:prstGeom>
                    <a:effectLst>
                      <a:outerShdw blurRad="63500" sx="102000" sy="102000" algn="ctr" rotWithShape="0">
                        <a:prstClr val="black">
                          <a:alpha val="40000"/>
                        </a:prstClr>
                      </a:outerShdw>
                    </a:effectLst>
                  </pic:spPr>
                </pic:pic>
              </a:graphicData>
            </a:graphic>
          </wp:inline>
        </w:drawing>
      </w:r>
    </w:p>
    <w:p w14:paraId="647EDE8C" w14:textId="4F60B5F3" w:rsidR="00C22BEC" w:rsidRDefault="00C22BEC" w:rsidP="00C22BEC">
      <w:pPr>
        <w:jc w:val="center"/>
        <w:rPr>
          <w:i/>
          <w:iCs/>
        </w:rPr>
      </w:pPr>
      <w:r>
        <w:rPr>
          <w:i/>
          <w:iCs/>
        </w:rPr>
        <w:t>Ejecución del programa evaluarExpInfija en Windows</w:t>
      </w:r>
      <w:r w:rsidR="006539E0">
        <w:rPr>
          <w:i/>
          <w:iCs/>
        </w:rPr>
        <w:t>.</w:t>
      </w:r>
    </w:p>
    <w:p w14:paraId="0ADEB4C3" w14:textId="77777777" w:rsidR="0031295A" w:rsidRDefault="0031295A" w:rsidP="00C22BEC">
      <w:pPr>
        <w:jc w:val="center"/>
      </w:pPr>
    </w:p>
    <w:p w14:paraId="04E04025" w14:textId="7502BF64" w:rsidR="0024006D" w:rsidRPr="005C2E6A" w:rsidRDefault="00724692" w:rsidP="00FF644E">
      <w:pPr>
        <w:pStyle w:val="ListParagraph"/>
        <w:numPr>
          <w:ilvl w:val="0"/>
          <w:numId w:val="43"/>
        </w:numPr>
        <w:contextualSpacing w:val="0"/>
      </w:pPr>
      <w:r>
        <w:t>Reporte las diferencias y similitudes entre los comandos de Linux y Windows, así</w:t>
      </w:r>
      <w:r w:rsidR="00A948AD">
        <w:t xml:space="preserve"> </w:t>
      </w:r>
      <w:r>
        <w:t>como la compilación y ejecución de los programas realizados, que haya encontrado.</w:t>
      </w:r>
    </w:p>
    <w:tbl>
      <w:tblPr>
        <w:tblStyle w:val="GridTable4-Accent6"/>
        <w:tblW w:w="0" w:type="auto"/>
        <w:tblInd w:w="535" w:type="dxa"/>
        <w:tblLook w:val="04A0" w:firstRow="1" w:lastRow="0" w:firstColumn="1" w:lastColumn="0" w:noHBand="0" w:noVBand="1"/>
      </w:tblPr>
      <w:tblGrid>
        <w:gridCol w:w="4572"/>
        <w:gridCol w:w="4565"/>
        <w:gridCol w:w="38"/>
      </w:tblGrid>
      <w:tr w:rsidR="003C6053" w14:paraId="535C217E" w14:textId="77777777">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9175" w:type="dxa"/>
            <w:gridSpan w:val="2"/>
          </w:tcPr>
          <w:p w14:paraId="10F99F2C" w14:textId="717AFD95" w:rsidR="003C6053" w:rsidRDefault="0047024B" w:rsidP="00F47F74">
            <w:pPr>
              <w:pStyle w:val="ListParagraph"/>
              <w:spacing w:after="120"/>
              <w:ind w:left="0"/>
              <w:contextualSpacing w:val="0"/>
              <w:jc w:val="center"/>
            </w:pPr>
            <w:r w:rsidRPr="0047024B">
              <w:rPr>
                <w:color w:val="FFFFFF" w:themeColor="background1"/>
              </w:rPr>
              <w:t>Comandos</w:t>
            </w:r>
          </w:p>
        </w:tc>
      </w:tr>
      <w:tr w:rsidR="00A63E40" w14:paraId="1B3F4769" w14:textId="77777777" w:rsidTr="00470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107DB5B2" w14:textId="2BE2F51F" w:rsidR="00A63E40" w:rsidRPr="004C4FEF" w:rsidRDefault="0047024B" w:rsidP="0047024B">
            <w:pPr>
              <w:pStyle w:val="ListParagraph"/>
              <w:spacing w:after="120"/>
              <w:ind w:left="0"/>
              <w:contextualSpacing w:val="0"/>
              <w:jc w:val="center"/>
              <w:rPr>
                <w:color w:val="2F3B48" w:themeColor="accent6" w:themeShade="80"/>
              </w:rPr>
            </w:pPr>
            <w:r w:rsidRPr="004C4FEF">
              <w:rPr>
                <w:color w:val="2F3B48" w:themeColor="accent6" w:themeShade="80"/>
              </w:rPr>
              <w:t>Diferencias</w:t>
            </w:r>
          </w:p>
        </w:tc>
        <w:tc>
          <w:tcPr>
            <w:tcW w:w="4585" w:type="dxa"/>
            <w:gridSpan w:val="2"/>
            <w:vAlign w:val="center"/>
          </w:tcPr>
          <w:p w14:paraId="41B015C0" w14:textId="080EB2B4" w:rsidR="00A63E40" w:rsidRPr="004C4FEF" w:rsidRDefault="0047024B" w:rsidP="0047024B">
            <w:pPr>
              <w:pStyle w:val="ListParagraph"/>
              <w:spacing w:after="120"/>
              <w:ind w:left="0"/>
              <w:contextualSpacing w:val="0"/>
              <w:jc w:val="center"/>
              <w:cnfStyle w:val="000000100000" w:firstRow="0" w:lastRow="0" w:firstColumn="0" w:lastColumn="0" w:oddVBand="0" w:evenVBand="0" w:oddHBand="1" w:evenHBand="0" w:firstRowFirstColumn="0" w:firstRowLastColumn="0" w:lastRowFirstColumn="0" w:lastRowLastColumn="0"/>
              <w:rPr>
                <w:color w:val="2F3B48" w:themeColor="accent6" w:themeShade="80"/>
              </w:rPr>
            </w:pPr>
            <w:r w:rsidRPr="004C4FEF">
              <w:rPr>
                <w:b/>
                <w:color w:val="2F3B48" w:themeColor="accent6" w:themeShade="80"/>
              </w:rPr>
              <w:t>Similitudes</w:t>
            </w:r>
          </w:p>
        </w:tc>
      </w:tr>
      <w:tr w:rsidR="00A63E40" w14:paraId="4574F900" w14:textId="77777777" w:rsidTr="00AD1708">
        <w:tc>
          <w:tcPr>
            <w:cnfStyle w:val="001000000000" w:firstRow="0" w:lastRow="0" w:firstColumn="1" w:lastColumn="0" w:oddVBand="0" w:evenVBand="0" w:oddHBand="0" w:evenHBand="0" w:firstRowFirstColumn="0" w:firstRowLastColumn="0" w:lastRowFirstColumn="0" w:lastRowLastColumn="0"/>
            <w:tcW w:w="4590" w:type="dxa"/>
            <w:vAlign w:val="center"/>
          </w:tcPr>
          <w:p w14:paraId="708081E5" w14:textId="77777777" w:rsidR="00250E1F" w:rsidRDefault="00250E1F" w:rsidP="00250E1F">
            <w:pPr>
              <w:pStyle w:val="ListParagraph"/>
              <w:spacing w:after="120"/>
              <w:ind w:left="69"/>
              <w:jc w:val="left"/>
            </w:pPr>
            <w:r w:rsidRPr="00250E1F">
              <w:rPr>
                <w:b w:val="0"/>
                <w:bCs w:val="0"/>
              </w:rPr>
              <w:t xml:space="preserve">Sintaxis: </w:t>
            </w:r>
          </w:p>
          <w:p w14:paraId="74A72D91" w14:textId="77777777" w:rsidR="00250E1F" w:rsidRPr="00250E1F" w:rsidRDefault="00250E1F" w:rsidP="0031295A">
            <w:pPr>
              <w:pStyle w:val="ListParagraph"/>
              <w:numPr>
                <w:ilvl w:val="0"/>
                <w:numId w:val="35"/>
              </w:numPr>
              <w:spacing w:after="120"/>
              <w:ind w:left="339" w:hanging="180"/>
              <w:rPr>
                <w:b w:val="0"/>
                <w:bCs w:val="0"/>
              </w:rPr>
            </w:pPr>
            <w:r w:rsidRPr="00250E1F">
              <w:rPr>
                <w:b w:val="0"/>
                <w:bCs w:val="0"/>
              </w:rPr>
              <w:t>En Linux, los comandos suelen ser más directos y siguen un patrón tipo comando -opciones argumentos</w:t>
            </w:r>
            <w:r>
              <w:t>.</w:t>
            </w:r>
          </w:p>
          <w:p w14:paraId="673F36DC" w14:textId="357609F7" w:rsidR="00250E1F" w:rsidRPr="00250E1F" w:rsidRDefault="00250E1F" w:rsidP="0031295A">
            <w:pPr>
              <w:pStyle w:val="ListParagraph"/>
              <w:numPr>
                <w:ilvl w:val="0"/>
                <w:numId w:val="35"/>
              </w:numPr>
              <w:ind w:left="339" w:hanging="180"/>
            </w:pPr>
            <w:r>
              <w:t>E</w:t>
            </w:r>
            <w:r w:rsidRPr="00250E1F">
              <w:t>n Windows a veces tienes que usar barras invertidas y la sintaxis puede variar más.</w:t>
            </w:r>
          </w:p>
          <w:p w14:paraId="7F288DA7" w14:textId="77777777" w:rsidR="00250E1F" w:rsidRPr="00250E1F" w:rsidRDefault="00250E1F" w:rsidP="00250E1F">
            <w:pPr>
              <w:pStyle w:val="ListParagraph"/>
              <w:ind w:left="69"/>
              <w:jc w:val="left"/>
            </w:pPr>
          </w:p>
          <w:p w14:paraId="37A5351E" w14:textId="77777777" w:rsidR="00250E1F" w:rsidRDefault="00250E1F" w:rsidP="00250E1F">
            <w:pPr>
              <w:pStyle w:val="ListParagraph"/>
              <w:spacing w:after="120"/>
              <w:ind w:left="69"/>
              <w:jc w:val="left"/>
            </w:pPr>
            <w:r w:rsidRPr="00250E1F">
              <w:rPr>
                <w:b w:val="0"/>
                <w:bCs w:val="0"/>
              </w:rPr>
              <w:t xml:space="preserve">Estructura de archivos: </w:t>
            </w:r>
          </w:p>
          <w:p w14:paraId="630EDAFA" w14:textId="77777777" w:rsidR="00250E1F" w:rsidRPr="00250E1F" w:rsidRDefault="00250E1F" w:rsidP="0031295A">
            <w:pPr>
              <w:pStyle w:val="ListParagraph"/>
              <w:numPr>
                <w:ilvl w:val="0"/>
                <w:numId w:val="36"/>
              </w:numPr>
              <w:spacing w:after="120"/>
              <w:ind w:left="339" w:hanging="180"/>
              <w:rPr>
                <w:b w:val="0"/>
                <w:bCs w:val="0"/>
              </w:rPr>
            </w:pPr>
            <w:r w:rsidRPr="00250E1F">
              <w:rPr>
                <w:b w:val="0"/>
                <w:bCs w:val="0"/>
              </w:rPr>
              <w:t>En Linux, todo está bajo el directorio raíz "/"</w:t>
            </w:r>
            <w:r>
              <w:t>.</w:t>
            </w:r>
          </w:p>
          <w:p w14:paraId="51CF49E9" w14:textId="4BF38881" w:rsidR="00250E1F" w:rsidRPr="00250E1F" w:rsidRDefault="00250E1F" w:rsidP="0031295A">
            <w:pPr>
              <w:pStyle w:val="ListParagraph"/>
              <w:numPr>
                <w:ilvl w:val="0"/>
                <w:numId w:val="36"/>
              </w:numPr>
              <w:ind w:left="339" w:hanging="180"/>
            </w:pPr>
            <w:r>
              <w:t>E</w:t>
            </w:r>
            <w:r w:rsidRPr="00250E1F">
              <w:t>n Windows cada unidad tiene su propia estructura (como "C:").</w:t>
            </w:r>
          </w:p>
          <w:p w14:paraId="18534E6E" w14:textId="77777777" w:rsidR="00250E1F" w:rsidRPr="00250E1F" w:rsidRDefault="00250E1F" w:rsidP="00250E1F">
            <w:pPr>
              <w:pStyle w:val="ListParagraph"/>
              <w:ind w:left="69"/>
              <w:jc w:val="left"/>
            </w:pPr>
          </w:p>
          <w:p w14:paraId="22082C0A" w14:textId="77777777" w:rsidR="00250E1F" w:rsidRDefault="00250E1F" w:rsidP="00250E1F">
            <w:pPr>
              <w:pStyle w:val="ListParagraph"/>
              <w:spacing w:after="120"/>
              <w:ind w:left="69"/>
              <w:contextualSpacing w:val="0"/>
              <w:jc w:val="left"/>
            </w:pPr>
            <w:r w:rsidRPr="00250E1F">
              <w:rPr>
                <w:b w:val="0"/>
                <w:bCs w:val="0"/>
              </w:rPr>
              <w:t xml:space="preserve">Comandos integrados: </w:t>
            </w:r>
          </w:p>
          <w:p w14:paraId="3A0A008E" w14:textId="77777777" w:rsidR="00250E1F" w:rsidRDefault="00250E1F" w:rsidP="0031295A">
            <w:pPr>
              <w:pStyle w:val="ListParagraph"/>
              <w:numPr>
                <w:ilvl w:val="0"/>
                <w:numId w:val="37"/>
              </w:numPr>
              <w:spacing w:after="120"/>
              <w:ind w:left="339" w:hanging="180"/>
              <w:contextualSpacing w:val="0"/>
            </w:pPr>
            <w:r w:rsidRPr="00250E1F">
              <w:rPr>
                <w:b w:val="0"/>
                <w:bCs w:val="0"/>
              </w:rPr>
              <w:t>Linux tiene una tonelada de comandos útiles integrados</w:t>
            </w:r>
            <w:r>
              <w:rPr>
                <w:b w:val="0"/>
                <w:bCs w:val="0"/>
              </w:rPr>
              <w:t>.</w:t>
            </w:r>
          </w:p>
          <w:p w14:paraId="65A346C2" w14:textId="139E1BB2" w:rsidR="00A63E40" w:rsidRDefault="00250E1F" w:rsidP="0031295A">
            <w:pPr>
              <w:pStyle w:val="ListParagraph"/>
              <w:numPr>
                <w:ilvl w:val="0"/>
                <w:numId w:val="37"/>
              </w:numPr>
              <w:spacing w:after="120"/>
              <w:ind w:left="339" w:hanging="180"/>
              <w:contextualSpacing w:val="0"/>
            </w:pPr>
            <w:r w:rsidRPr="00250E1F">
              <w:rPr>
                <w:b w:val="0"/>
                <w:bCs w:val="0"/>
              </w:rPr>
              <w:t xml:space="preserve">Windows </w:t>
            </w:r>
            <w:r w:rsidR="00AA1994">
              <w:rPr>
                <w:b w:val="0"/>
                <w:bCs w:val="0"/>
              </w:rPr>
              <w:t xml:space="preserve">hace </w:t>
            </w:r>
            <w:r w:rsidRPr="00250E1F">
              <w:rPr>
                <w:b w:val="0"/>
                <w:bCs w:val="0"/>
              </w:rPr>
              <w:t>algunas cosas más con interfaces gráficas o programas adicionales.</w:t>
            </w:r>
          </w:p>
        </w:tc>
        <w:tc>
          <w:tcPr>
            <w:tcW w:w="4585" w:type="dxa"/>
            <w:gridSpan w:val="2"/>
            <w:vAlign w:val="center"/>
          </w:tcPr>
          <w:p w14:paraId="02809830" w14:textId="77777777" w:rsidR="00022E9D" w:rsidRDefault="00022E9D" w:rsidP="0031295A">
            <w:pPr>
              <w:pStyle w:val="ListParagraph"/>
              <w:ind w:left="77"/>
              <w:cnfStyle w:val="000000000000" w:firstRow="0" w:lastRow="0" w:firstColumn="0" w:lastColumn="0" w:oddVBand="0" w:evenVBand="0" w:oddHBand="0" w:evenHBand="0" w:firstRowFirstColumn="0" w:firstRowLastColumn="0" w:lastRowFirstColumn="0" w:lastRowLastColumn="0"/>
            </w:pPr>
            <w:r>
              <w:t>Ambos sistemas tienen comandos básicos para moverte por los archivos, administrar procesos, y cosas así.</w:t>
            </w:r>
          </w:p>
          <w:p w14:paraId="1A5B272E" w14:textId="77777777" w:rsidR="00022E9D" w:rsidRDefault="00022E9D" w:rsidP="00022E9D">
            <w:pPr>
              <w:pStyle w:val="ListParagraph"/>
              <w:ind w:left="77"/>
              <w:jc w:val="left"/>
              <w:cnfStyle w:val="000000000000" w:firstRow="0" w:lastRow="0" w:firstColumn="0" w:lastColumn="0" w:oddVBand="0" w:evenVBand="0" w:oddHBand="0" w:evenHBand="0" w:firstRowFirstColumn="0" w:firstRowLastColumn="0" w:lastRowFirstColumn="0" w:lastRowLastColumn="0"/>
            </w:pPr>
          </w:p>
          <w:p w14:paraId="35FADCF7" w14:textId="26B1DD45" w:rsidR="00022E9D" w:rsidRDefault="00AD1708" w:rsidP="0031295A">
            <w:pPr>
              <w:pStyle w:val="ListParagraph"/>
              <w:ind w:left="77"/>
              <w:cnfStyle w:val="000000000000" w:firstRow="0" w:lastRow="0" w:firstColumn="0" w:lastColumn="0" w:oddVBand="0" w:evenVBand="0" w:oddHBand="0" w:evenHBand="0" w:firstRowFirstColumn="0" w:firstRowLastColumn="0" w:lastRowFirstColumn="0" w:lastRowLastColumn="0"/>
            </w:pPr>
            <w:r>
              <w:t>A</w:t>
            </w:r>
            <w:r w:rsidR="00022E9D">
              <w:t>mbos, puedes crear, copiar, mover y borrar archivos y carpetas usando la línea de comandos.</w:t>
            </w:r>
          </w:p>
          <w:p w14:paraId="73FBC49F" w14:textId="77777777" w:rsidR="00022E9D" w:rsidRDefault="00022E9D" w:rsidP="00022E9D">
            <w:pPr>
              <w:pStyle w:val="ListParagraph"/>
              <w:ind w:left="77"/>
              <w:jc w:val="left"/>
              <w:cnfStyle w:val="000000000000" w:firstRow="0" w:lastRow="0" w:firstColumn="0" w:lastColumn="0" w:oddVBand="0" w:evenVBand="0" w:oddHBand="0" w:evenHBand="0" w:firstRowFirstColumn="0" w:firstRowLastColumn="0" w:lastRowFirstColumn="0" w:lastRowLastColumn="0"/>
            </w:pPr>
          </w:p>
          <w:p w14:paraId="43DE627C" w14:textId="775AD8A9" w:rsidR="00A63E40" w:rsidRDefault="00AD1708" w:rsidP="0031295A">
            <w:pPr>
              <w:pStyle w:val="ListParagraph"/>
              <w:spacing w:after="120"/>
              <w:ind w:left="77"/>
              <w:contextualSpacing w:val="0"/>
              <w:cnfStyle w:val="000000000000" w:firstRow="0" w:lastRow="0" w:firstColumn="0" w:lastColumn="0" w:oddVBand="0" w:evenVBand="0" w:oddHBand="0" w:evenHBand="0" w:firstRowFirstColumn="0" w:firstRowLastColumn="0" w:lastRowFirstColumn="0" w:lastRowLastColumn="0"/>
            </w:pPr>
            <w:r>
              <w:t>A</w:t>
            </w:r>
            <w:r w:rsidR="00022E9D">
              <w:t>mbos puedes hacer cosas como agregar usuarios, configurar la red, y administrar servicios usando comandos de línea de comandos.</w:t>
            </w:r>
          </w:p>
        </w:tc>
      </w:tr>
      <w:tr w:rsidR="00D91BA7" w14:paraId="030D4CFC" w14:textId="77777777" w:rsidTr="00D91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tcBorders>
              <w:left w:val="single" w:sz="4" w:space="0" w:color="FFFFFF" w:themeColor="background1"/>
              <w:right w:val="single" w:sz="4" w:space="0" w:color="FFFFFF" w:themeColor="background1"/>
            </w:tcBorders>
            <w:shd w:val="clear" w:color="auto" w:fill="auto"/>
            <w:vAlign w:val="center"/>
          </w:tcPr>
          <w:p w14:paraId="44293C6D" w14:textId="77777777" w:rsidR="00D91BA7" w:rsidRDefault="00D91BA7" w:rsidP="0047024B">
            <w:pPr>
              <w:pStyle w:val="ListParagraph"/>
              <w:ind w:left="0"/>
              <w:contextualSpacing w:val="0"/>
              <w:jc w:val="left"/>
            </w:pPr>
          </w:p>
        </w:tc>
        <w:tc>
          <w:tcPr>
            <w:tcW w:w="4585" w:type="dxa"/>
            <w:gridSpan w:val="2"/>
            <w:tcBorders>
              <w:left w:val="single" w:sz="4" w:space="0" w:color="FFFFFF" w:themeColor="background1"/>
              <w:right w:val="single" w:sz="4" w:space="0" w:color="FFFFFF" w:themeColor="background1"/>
            </w:tcBorders>
            <w:shd w:val="clear" w:color="auto" w:fill="auto"/>
            <w:vAlign w:val="center"/>
          </w:tcPr>
          <w:p w14:paraId="7CFFF956" w14:textId="77777777" w:rsidR="00D91BA7" w:rsidRDefault="00D91BA7" w:rsidP="0047024B">
            <w:pPr>
              <w:pStyle w:val="ListParagraph"/>
              <w:ind w:left="0"/>
              <w:contextualSpacing w:val="0"/>
              <w:jc w:val="left"/>
              <w:cnfStyle w:val="000000100000" w:firstRow="0" w:lastRow="0" w:firstColumn="0" w:lastColumn="0" w:oddVBand="0" w:evenVBand="0" w:oddHBand="1" w:evenHBand="0" w:firstRowFirstColumn="0" w:firstRowLastColumn="0" w:lastRowFirstColumn="0" w:lastRowLastColumn="0"/>
            </w:pPr>
          </w:p>
        </w:tc>
      </w:tr>
      <w:tr w:rsidR="0047024B" w14:paraId="62D859B3" w14:textId="77777777" w:rsidTr="0047024B">
        <w:tc>
          <w:tcPr>
            <w:cnfStyle w:val="001000000000" w:firstRow="0" w:lastRow="0" w:firstColumn="1" w:lastColumn="0" w:oddVBand="0" w:evenVBand="0" w:oddHBand="0" w:evenHBand="0" w:firstRowFirstColumn="0" w:firstRowLastColumn="0" w:lastRowFirstColumn="0" w:lastRowLastColumn="0"/>
            <w:tcW w:w="9175" w:type="dxa"/>
            <w:gridSpan w:val="3"/>
            <w:shd w:val="clear" w:color="auto" w:fill="5F7791" w:themeFill="accent6"/>
          </w:tcPr>
          <w:p w14:paraId="2AA6FA2D" w14:textId="02731DAD" w:rsidR="0047024B" w:rsidRDefault="00D91BA7">
            <w:pPr>
              <w:pStyle w:val="ListParagraph"/>
              <w:spacing w:after="120"/>
              <w:ind w:left="0"/>
              <w:contextualSpacing w:val="0"/>
              <w:jc w:val="center"/>
            </w:pPr>
            <w:r>
              <w:rPr>
                <w:color w:val="FFFFFF" w:themeColor="background1"/>
              </w:rPr>
              <w:t>C</w:t>
            </w:r>
            <w:r w:rsidRPr="00D91BA7">
              <w:rPr>
                <w:color w:val="FFFFFF" w:themeColor="background1"/>
              </w:rPr>
              <w:t xml:space="preserve">ompilación y </w:t>
            </w:r>
            <w:r>
              <w:rPr>
                <w:color w:val="FFFFFF" w:themeColor="background1"/>
              </w:rPr>
              <w:t>E</w:t>
            </w:r>
            <w:r w:rsidRPr="00D91BA7">
              <w:rPr>
                <w:color w:val="FFFFFF" w:themeColor="background1"/>
              </w:rPr>
              <w:t xml:space="preserve">jecución de los </w:t>
            </w:r>
            <w:r>
              <w:rPr>
                <w:color w:val="FFFFFF" w:themeColor="background1"/>
              </w:rPr>
              <w:t>P</w:t>
            </w:r>
            <w:r w:rsidRPr="00D91BA7">
              <w:rPr>
                <w:color w:val="FFFFFF" w:themeColor="background1"/>
              </w:rPr>
              <w:t>rogramas</w:t>
            </w:r>
          </w:p>
        </w:tc>
      </w:tr>
      <w:tr w:rsidR="0047024B" w14:paraId="4757E1EE" w14:textId="77777777" w:rsidTr="00470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20F62190" w14:textId="77777777" w:rsidR="0047024B" w:rsidRPr="004C4FEF" w:rsidRDefault="0047024B">
            <w:pPr>
              <w:pStyle w:val="ListParagraph"/>
              <w:spacing w:after="120"/>
              <w:ind w:left="0"/>
              <w:contextualSpacing w:val="0"/>
              <w:jc w:val="center"/>
              <w:rPr>
                <w:color w:val="2F3B48" w:themeColor="accent6" w:themeShade="80"/>
              </w:rPr>
            </w:pPr>
            <w:r w:rsidRPr="004C4FEF">
              <w:rPr>
                <w:color w:val="2F3B48" w:themeColor="accent6" w:themeShade="80"/>
              </w:rPr>
              <w:t>Diferencias</w:t>
            </w:r>
          </w:p>
        </w:tc>
        <w:tc>
          <w:tcPr>
            <w:tcW w:w="4585" w:type="dxa"/>
            <w:gridSpan w:val="2"/>
            <w:vAlign w:val="center"/>
          </w:tcPr>
          <w:p w14:paraId="1D725C9E" w14:textId="77777777" w:rsidR="0047024B" w:rsidRPr="004C4FEF" w:rsidRDefault="0047024B">
            <w:pPr>
              <w:pStyle w:val="ListParagraph"/>
              <w:spacing w:after="120"/>
              <w:ind w:left="0"/>
              <w:contextualSpacing w:val="0"/>
              <w:jc w:val="center"/>
              <w:cnfStyle w:val="000000100000" w:firstRow="0" w:lastRow="0" w:firstColumn="0" w:lastColumn="0" w:oddVBand="0" w:evenVBand="0" w:oddHBand="1" w:evenHBand="0" w:firstRowFirstColumn="0" w:firstRowLastColumn="0" w:lastRowFirstColumn="0" w:lastRowLastColumn="0"/>
              <w:rPr>
                <w:color w:val="2F3B48" w:themeColor="accent6" w:themeShade="80"/>
              </w:rPr>
            </w:pPr>
            <w:r w:rsidRPr="004C4FEF">
              <w:rPr>
                <w:b/>
                <w:color w:val="2F3B48" w:themeColor="accent6" w:themeShade="80"/>
              </w:rPr>
              <w:t>Similitudes</w:t>
            </w:r>
          </w:p>
        </w:tc>
      </w:tr>
      <w:tr w:rsidR="00A63E40" w14:paraId="5C4E550C" w14:textId="77777777" w:rsidTr="003B34D2">
        <w:tc>
          <w:tcPr>
            <w:cnfStyle w:val="001000000000" w:firstRow="0" w:lastRow="0" w:firstColumn="1" w:lastColumn="0" w:oddVBand="0" w:evenVBand="0" w:oddHBand="0" w:evenHBand="0" w:firstRowFirstColumn="0" w:firstRowLastColumn="0" w:lastRowFirstColumn="0" w:lastRowLastColumn="0"/>
            <w:tcW w:w="4587" w:type="dxa"/>
            <w:vAlign w:val="center"/>
          </w:tcPr>
          <w:p w14:paraId="599DADA7" w14:textId="77777777" w:rsidR="0012190D" w:rsidRDefault="0012190D" w:rsidP="00267956">
            <w:pPr>
              <w:pStyle w:val="ListParagraph"/>
              <w:spacing w:after="120"/>
              <w:ind w:left="0"/>
              <w:contextualSpacing w:val="0"/>
              <w:jc w:val="left"/>
            </w:pPr>
            <w:r w:rsidRPr="0012190D">
              <w:rPr>
                <w:b w:val="0"/>
                <w:bCs w:val="0"/>
              </w:rPr>
              <w:t xml:space="preserve">Entorno de desarrollo: </w:t>
            </w:r>
          </w:p>
          <w:p w14:paraId="63ABF438" w14:textId="1FFCF454" w:rsidR="00B51A0F" w:rsidRPr="00B51A0F" w:rsidRDefault="0012190D" w:rsidP="0031295A">
            <w:pPr>
              <w:pStyle w:val="ListParagraph"/>
              <w:numPr>
                <w:ilvl w:val="0"/>
                <w:numId w:val="38"/>
              </w:numPr>
              <w:spacing w:after="120"/>
              <w:ind w:left="339" w:hanging="180"/>
              <w:contextualSpacing w:val="0"/>
              <w:rPr>
                <w:b w:val="0"/>
                <w:bCs w:val="0"/>
              </w:rPr>
            </w:pPr>
            <w:r w:rsidRPr="0012190D">
              <w:rPr>
                <w:b w:val="0"/>
                <w:bCs w:val="0"/>
              </w:rPr>
              <w:t xml:space="preserve">Linux </w:t>
            </w:r>
            <w:r w:rsidR="005F3280">
              <w:rPr>
                <w:b w:val="0"/>
                <w:bCs w:val="0"/>
              </w:rPr>
              <w:t xml:space="preserve">ya tiene </w:t>
            </w:r>
            <w:r w:rsidR="00B51A0F">
              <w:rPr>
                <w:b w:val="0"/>
                <w:bCs w:val="0"/>
              </w:rPr>
              <w:t>instalado</w:t>
            </w:r>
            <w:r w:rsidRPr="0012190D">
              <w:rPr>
                <w:b w:val="0"/>
                <w:bCs w:val="0"/>
              </w:rPr>
              <w:t xml:space="preserve"> GCC para compilar programas en C</w:t>
            </w:r>
            <w:r w:rsidR="00B51A0F">
              <w:rPr>
                <w:b w:val="0"/>
                <w:bCs w:val="0"/>
              </w:rPr>
              <w:t xml:space="preserve"> de </w:t>
            </w:r>
            <w:r w:rsidR="00BA3B5C">
              <w:rPr>
                <w:b w:val="0"/>
                <w:bCs w:val="0"/>
              </w:rPr>
              <w:t>fábrica</w:t>
            </w:r>
            <w:r w:rsidR="00B51A0F">
              <w:rPr>
                <w:b w:val="0"/>
                <w:bCs w:val="0"/>
              </w:rPr>
              <w:t>.</w:t>
            </w:r>
          </w:p>
          <w:p w14:paraId="075B4DCB" w14:textId="77777777" w:rsidR="003B34D2" w:rsidRPr="00FB4035" w:rsidRDefault="0012190D" w:rsidP="0031295A">
            <w:pPr>
              <w:pStyle w:val="ListParagraph"/>
              <w:numPr>
                <w:ilvl w:val="0"/>
                <w:numId w:val="38"/>
              </w:numPr>
              <w:spacing w:after="120"/>
              <w:ind w:left="339" w:hanging="180"/>
              <w:contextualSpacing w:val="0"/>
              <w:rPr>
                <w:b w:val="0"/>
                <w:bCs w:val="0"/>
              </w:rPr>
            </w:pPr>
            <w:r w:rsidRPr="0012190D">
              <w:rPr>
                <w:b w:val="0"/>
                <w:bCs w:val="0"/>
              </w:rPr>
              <w:t>Windows puedes usar Visual C++ de Microsoft u otras herramientas como MinGW</w:t>
            </w:r>
            <w:r w:rsidR="00BA3B5C">
              <w:rPr>
                <w:b w:val="0"/>
                <w:bCs w:val="0"/>
              </w:rPr>
              <w:t xml:space="preserve"> ya que el sistema no tiene </w:t>
            </w:r>
            <w:r w:rsidR="00FB4035">
              <w:rPr>
                <w:b w:val="0"/>
                <w:bCs w:val="0"/>
              </w:rPr>
              <w:t>GCC por defecto</w:t>
            </w:r>
            <w:r w:rsidRPr="0012190D">
              <w:rPr>
                <w:b w:val="0"/>
                <w:bCs w:val="0"/>
              </w:rPr>
              <w:t>.</w:t>
            </w:r>
          </w:p>
          <w:p w14:paraId="1D3E807E" w14:textId="77777777" w:rsidR="004C5658" w:rsidRPr="004C5658" w:rsidRDefault="004C5658" w:rsidP="00267956">
            <w:pPr>
              <w:spacing w:after="120"/>
              <w:jc w:val="left"/>
              <w:rPr>
                <w:b w:val="0"/>
                <w:bCs w:val="0"/>
              </w:rPr>
            </w:pPr>
            <w:r w:rsidRPr="004C5658">
              <w:rPr>
                <w:b w:val="0"/>
                <w:bCs w:val="0"/>
              </w:rPr>
              <w:t xml:space="preserve">Dependencias de bibliotecas: </w:t>
            </w:r>
          </w:p>
          <w:p w14:paraId="431A510F" w14:textId="28CD1110" w:rsidR="004C5658" w:rsidRPr="004C5658" w:rsidRDefault="004C5658" w:rsidP="0031295A">
            <w:pPr>
              <w:pStyle w:val="ListParagraph"/>
              <w:numPr>
                <w:ilvl w:val="0"/>
                <w:numId w:val="39"/>
              </w:numPr>
              <w:spacing w:after="120"/>
              <w:ind w:left="339" w:hanging="180"/>
              <w:contextualSpacing w:val="0"/>
              <w:rPr>
                <w:b w:val="0"/>
                <w:bCs w:val="0"/>
              </w:rPr>
            </w:pPr>
            <w:r w:rsidRPr="004C5658">
              <w:rPr>
                <w:b w:val="0"/>
                <w:bCs w:val="0"/>
              </w:rPr>
              <w:t>Los programas compilados en Linux pueden depender de bibliotecas compartidas específicas del sistema</w:t>
            </w:r>
            <w:r>
              <w:rPr>
                <w:b w:val="0"/>
                <w:bCs w:val="0"/>
              </w:rPr>
              <w:t>.</w:t>
            </w:r>
          </w:p>
          <w:p w14:paraId="22A1668F" w14:textId="68746FF5" w:rsidR="004C5658" w:rsidRPr="004C5658" w:rsidRDefault="004C5658" w:rsidP="0031295A">
            <w:pPr>
              <w:pStyle w:val="ListParagraph"/>
              <w:numPr>
                <w:ilvl w:val="0"/>
                <w:numId w:val="39"/>
              </w:numPr>
              <w:ind w:left="339" w:hanging="180"/>
              <w:contextualSpacing w:val="0"/>
            </w:pPr>
            <w:r w:rsidRPr="004C5658">
              <w:t>Windows a menudo se incluyen las bibliotecas necesarias con el programa.</w:t>
            </w:r>
          </w:p>
          <w:p w14:paraId="23065A78" w14:textId="77777777" w:rsidR="004C5658" w:rsidRDefault="004C5658" w:rsidP="00267956">
            <w:pPr>
              <w:spacing w:after="120"/>
              <w:jc w:val="left"/>
            </w:pPr>
            <w:r w:rsidRPr="004C5658">
              <w:rPr>
                <w:b w:val="0"/>
                <w:bCs w:val="0"/>
              </w:rPr>
              <w:t xml:space="preserve">Formatos de ejecutable: </w:t>
            </w:r>
          </w:p>
          <w:p w14:paraId="4B5F64B5" w14:textId="2AD33E98" w:rsidR="004C5658" w:rsidRPr="004C5658" w:rsidRDefault="004C5658" w:rsidP="0031295A">
            <w:pPr>
              <w:pStyle w:val="ListParagraph"/>
              <w:numPr>
                <w:ilvl w:val="0"/>
                <w:numId w:val="40"/>
              </w:numPr>
              <w:spacing w:after="120"/>
              <w:ind w:left="339" w:hanging="180"/>
              <w:contextualSpacing w:val="0"/>
              <w:rPr>
                <w:b w:val="0"/>
                <w:bCs w:val="0"/>
              </w:rPr>
            </w:pPr>
            <w:r w:rsidRPr="004C5658">
              <w:rPr>
                <w:b w:val="0"/>
                <w:bCs w:val="0"/>
              </w:rPr>
              <w:t>En Linux, los ejecutables suelen ser archivos binarios ELF</w:t>
            </w:r>
            <w:r w:rsidR="00D56949">
              <w:rPr>
                <w:b w:val="0"/>
                <w:bCs w:val="0"/>
              </w:rPr>
              <w:t xml:space="preserve"> </w:t>
            </w:r>
            <w:r w:rsidR="00D56949" w:rsidRPr="00D56949">
              <w:rPr>
                <w:b w:val="0"/>
                <w:bCs w:val="0"/>
              </w:rPr>
              <w:t>(Executable and Linkable Format)</w:t>
            </w:r>
            <w:r w:rsidR="00D56949">
              <w:rPr>
                <w:b w:val="0"/>
                <w:bCs w:val="0"/>
              </w:rPr>
              <w:t>.</w:t>
            </w:r>
          </w:p>
          <w:p w14:paraId="708E42A6" w14:textId="3EE473DD" w:rsidR="0012190D" w:rsidRPr="0012190D" w:rsidRDefault="004C5658" w:rsidP="0031295A">
            <w:pPr>
              <w:pStyle w:val="ListParagraph"/>
              <w:ind w:left="0"/>
              <w:contextualSpacing w:val="0"/>
            </w:pPr>
            <w:r>
              <w:rPr>
                <w:b w:val="0"/>
                <w:bCs w:val="0"/>
              </w:rPr>
              <w:t xml:space="preserve">En </w:t>
            </w:r>
            <w:r w:rsidRPr="004C5658">
              <w:rPr>
                <w:b w:val="0"/>
                <w:bCs w:val="0"/>
              </w:rPr>
              <w:t>Windows son archivos PE</w:t>
            </w:r>
            <w:r w:rsidR="004B376D">
              <w:rPr>
                <w:b w:val="0"/>
                <w:bCs w:val="0"/>
              </w:rPr>
              <w:t xml:space="preserve"> </w:t>
            </w:r>
            <w:r w:rsidR="004B376D" w:rsidRPr="004B376D">
              <w:rPr>
                <w:b w:val="0"/>
                <w:bCs w:val="0"/>
              </w:rPr>
              <w:t>(Portable Executable)</w:t>
            </w:r>
            <w:r w:rsidRPr="004C5658">
              <w:rPr>
                <w:b w:val="0"/>
                <w:bCs w:val="0"/>
              </w:rPr>
              <w:t>.</w:t>
            </w:r>
          </w:p>
        </w:tc>
        <w:tc>
          <w:tcPr>
            <w:tcW w:w="4588" w:type="dxa"/>
            <w:gridSpan w:val="2"/>
            <w:vAlign w:val="center"/>
          </w:tcPr>
          <w:p w14:paraId="1045A190" w14:textId="43736598" w:rsidR="008719E4" w:rsidRDefault="004E33D4" w:rsidP="0031295A">
            <w:pPr>
              <w:cnfStyle w:val="000000000000" w:firstRow="0" w:lastRow="0" w:firstColumn="0" w:lastColumn="0" w:oddVBand="0" w:evenVBand="0" w:oddHBand="0" w:evenHBand="0" w:firstRowFirstColumn="0" w:firstRowLastColumn="0" w:lastRowFirstColumn="0" w:lastRowLastColumn="0"/>
            </w:pPr>
            <w:r>
              <w:t>A</w:t>
            </w:r>
            <w:r w:rsidR="008719E4">
              <w:t>mbos sistemas operativos, el proceso de compilación implica convertir el código fuente en un ejecutable utilizando un compilador adecuado.</w:t>
            </w:r>
          </w:p>
          <w:p w14:paraId="5A53D9B1" w14:textId="77777777" w:rsidR="008719E4" w:rsidRDefault="008719E4" w:rsidP="008719E4">
            <w:pPr>
              <w:pStyle w:val="ListParagraph"/>
              <w:jc w:val="left"/>
              <w:cnfStyle w:val="000000000000" w:firstRow="0" w:lastRow="0" w:firstColumn="0" w:lastColumn="0" w:oddVBand="0" w:evenVBand="0" w:oddHBand="0" w:evenHBand="0" w:firstRowFirstColumn="0" w:firstRowLastColumn="0" w:lastRowFirstColumn="0" w:lastRowLastColumn="0"/>
            </w:pPr>
          </w:p>
          <w:p w14:paraId="04556D4A" w14:textId="4BFF93CA" w:rsidR="00A63E40" w:rsidRDefault="008719E4" w:rsidP="0031295A">
            <w:pPr>
              <w:pStyle w:val="ListParagraph"/>
              <w:spacing w:after="120"/>
              <w:ind w:left="0"/>
              <w:contextualSpacing w:val="0"/>
              <w:cnfStyle w:val="000000000000" w:firstRow="0" w:lastRow="0" w:firstColumn="0" w:lastColumn="0" w:oddVBand="0" w:evenVBand="0" w:oddHBand="0" w:evenHBand="0" w:firstRowFirstColumn="0" w:firstRowLastColumn="0" w:lastRowFirstColumn="0" w:lastRowLastColumn="0"/>
            </w:pPr>
            <w:r>
              <w:t>Una vez compilado, el programa se ejecuta de manera similar en ambos sistemas, ya sea desde la línea de comandos o mediante una interfaz gráfica, dependiendo del tipo de aplicación.</w:t>
            </w:r>
          </w:p>
        </w:tc>
      </w:tr>
    </w:tbl>
    <w:p w14:paraId="70211BDB" w14:textId="77777777" w:rsidR="0031295A" w:rsidRDefault="0031295A" w:rsidP="00E032F6">
      <w:pPr>
        <w:pStyle w:val="Heading1"/>
      </w:pPr>
    </w:p>
    <w:p w14:paraId="7520ADA1" w14:textId="1CC94321" w:rsidR="00034296" w:rsidRDefault="00034296" w:rsidP="00E032F6">
      <w:pPr>
        <w:pStyle w:val="Heading1"/>
      </w:pPr>
      <w:r w:rsidRPr="00034296">
        <w:t>Conclusiones</w:t>
      </w:r>
      <w:r w:rsidR="00D7232F">
        <w:t>.</w:t>
      </w:r>
    </w:p>
    <w:p w14:paraId="3454D709" w14:textId="5E230796" w:rsidR="008364DF" w:rsidRDefault="009B564B" w:rsidP="0030732B">
      <w:r w:rsidRPr="009B564B">
        <w:t>Al finalizar la práctica se ha logrado una comprensión más profunda de ambos sistemas operativos y sus entornos de línea de comandos. A través de la investigación, identificación y prueba de comandos básicos, así como el desarrollo y migración de programas en C entre Linux y Windows, se han destacado las diferencias y similitudes entre ellos.</w:t>
      </w:r>
    </w:p>
    <w:p w14:paraId="7DC229D7" w14:textId="2E1AC4D7" w:rsidR="00846BF6" w:rsidRDefault="00846BF6" w:rsidP="0030732B">
      <w:r w:rsidRPr="00846BF6">
        <w:t>La práctica destacó una barrera significativa al ejecutar programas en C en un sistema y luego intentar migrarlos al otro. Esta barrera radica en las diferencias fundamentales entre los sistemas operativos Linux y Windows en términos de su arquitectura, manejo de archivos y configuración del entorno de ejecución.</w:t>
      </w:r>
    </w:p>
    <w:p w14:paraId="245DD114" w14:textId="5A1D4E26" w:rsidR="006870C6" w:rsidRDefault="00193AFF" w:rsidP="0030732B">
      <w:r w:rsidRPr="00193AFF">
        <w:t>Este ejercicio ha permitido no solo familiariza</w:t>
      </w:r>
      <w:r>
        <w:t>rnos</w:t>
      </w:r>
      <w:r w:rsidRPr="00193AFF">
        <w:t xml:space="preserve"> con las herramientas y comandos esenciales de ambos sistemas, sino también comprender l</w:t>
      </w:r>
      <w:r w:rsidR="006870C6">
        <w:t>o</w:t>
      </w:r>
      <w:r w:rsidRPr="00193AFF">
        <w:t>s distint</w:t>
      </w:r>
      <w:r w:rsidR="006870C6">
        <w:t>o</w:t>
      </w:r>
      <w:r w:rsidRPr="00193AFF">
        <w:t>s diseño</w:t>
      </w:r>
      <w:r w:rsidR="006870C6">
        <w:t>s</w:t>
      </w:r>
      <w:r w:rsidRPr="00193AFF">
        <w:t xml:space="preserve"> y enfoques de desarrollo que </w:t>
      </w:r>
      <w:r w:rsidR="006870C6">
        <w:t xml:space="preserve">de </w:t>
      </w:r>
      <w:r w:rsidR="006870C6" w:rsidRPr="00193AFF">
        <w:t>cada</w:t>
      </w:r>
      <w:r w:rsidR="006870C6">
        <w:t xml:space="preserve"> </w:t>
      </w:r>
      <w:r w:rsidR="00846BF6">
        <w:t>sistema operativo</w:t>
      </w:r>
      <w:r w:rsidRPr="00193AFF">
        <w:t>.</w:t>
      </w:r>
    </w:p>
    <w:p w14:paraId="62D2681C" w14:textId="77777777" w:rsidR="0031295A" w:rsidRDefault="0031295A" w:rsidP="00E032F6">
      <w:pPr>
        <w:pStyle w:val="Heading1"/>
      </w:pPr>
    </w:p>
    <w:p w14:paraId="7B5A3597" w14:textId="57C95BC5" w:rsidR="008364DF" w:rsidRPr="00034296" w:rsidRDefault="008364DF" w:rsidP="00E032F6">
      <w:pPr>
        <w:pStyle w:val="Heading1"/>
      </w:pPr>
      <w:r>
        <w:t>Bibliografía</w:t>
      </w:r>
      <w:r w:rsidR="00D7232F">
        <w:t>.</w:t>
      </w:r>
    </w:p>
    <w:p w14:paraId="3A7D6EB2" w14:textId="5FD5E374" w:rsidR="00972660" w:rsidRDefault="00972660" w:rsidP="002A6165">
      <w:pPr>
        <w:pStyle w:val="ListParagraph"/>
        <w:numPr>
          <w:ilvl w:val="0"/>
          <w:numId w:val="31"/>
        </w:numPr>
        <w:contextualSpacing w:val="0"/>
        <w:jc w:val="left"/>
      </w:pPr>
      <w:r>
        <w:t xml:space="preserve">SAFA (2024). </w:t>
      </w:r>
      <w:r w:rsidRPr="00972660">
        <w:rPr>
          <w:i/>
          <w:iCs/>
        </w:rPr>
        <w:t>Tratamiento Informático de la Información SAFA - Sistema operativo Windows.</w:t>
      </w:r>
      <w:r>
        <w:t xml:space="preserve"> Google.com. </w:t>
      </w:r>
      <w:hyperlink r:id="rId78" w:history="1">
        <w:r>
          <w:rPr>
            <w:rStyle w:val="Hyperlink"/>
          </w:rPr>
          <w:t>Sistema operativo Windows</w:t>
        </w:r>
      </w:hyperlink>
      <w:r>
        <w:t xml:space="preserve"> </w:t>
      </w:r>
    </w:p>
    <w:p w14:paraId="06C1E251" w14:textId="7E33777D" w:rsidR="00CD3940" w:rsidRDefault="00C81D40" w:rsidP="002A6165">
      <w:pPr>
        <w:pStyle w:val="ListParagraph"/>
        <w:numPr>
          <w:ilvl w:val="0"/>
          <w:numId w:val="31"/>
        </w:numPr>
        <w:contextualSpacing w:val="0"/>
        <w:jc w:val="left"/>
      </w:pPr>
      <w:r>
        <w:t>Microsoft</w:t>
      </w:r>
      <w:r w:rsidR="00CD3940">
        <w:t xml:space="preserve">. (2023, </w:t>
      </w:r>
      <w:r w:rsidR="00F03E4F">
        <w:t>junio</w:t>
      </w:r>
      <w:r w:rsidR="00CD3940">
        <w:t xml:space="preserve"> 19). </w:t>
      </w:r>
      <w:r w:rsidR="00CD3940" w:rsidRPr="00C81D40">
        <w:rPr>
          <w:i/>
          <w:iCs/>
        </w:rPr>
        <w:t>Sistema operativo de fábrica</w:t>
      </w:r>
      <w:r w:rsidR="00CD3940">
        <w:t xml:space="preserve">. Microsoft.com. </w:t>
      </w:r>
      <w:hyperlink r:id="rId79" w:history="1">
        <w:r>
          <w:rPr>
            <w:rStyle w:val="Hyperlink"/>
          </w:rPr>
          <w:t>Sistema operativo de fábrica de Windows</w:t>
        </w:r>
      </w:hyperlink>
      <w:r>
        <w:t xml:space="preserve"> </w:t>
      </w:r>
    </w:p>
    <w:p w14:paraId="2CB9ED09" w14:textId="6F895C2C" w:rsidR="00F3625F" w:rsidRDefault="00F3625F" w:rsidP="002A6165">
      <w:pPr>
        <w:pStyle w:val="ListParagraph"/>
        <w:numPr>
          <w:ilvl w:val="0"/>
          <w:numId w:val="31"/>
        </w:numPr>
        <w:contextualSpacing w:val="0"/>
        <w:jc w:val="left"/>
      </w:pPr>
      <w:r w:rsidRPr="004E33D4">
        <w:rPr>
          <w:lang w:val="en-US"/>
        </w:rPr>
        <w:t xml:space="preserve">Rouse, M. (2017). </w:t>
      </w:r>
      <w:r w:rsidRPr="004E33D4">
        <w:rPr>
          <w:i/>
          <w:lang w:val="en-US"/>
        </w:rPr>
        <w:t>Microsoft Windows</w:t>
      </w:r>
      <w:r w:rsidRPr="004E33D4">
        <w:rPr>
          <w:lang w:val="en-US"/>
        </w:rPr>
        <w:t xml:space="preserve">. ComputerWeekly.es; TechTarget. </w:t>
      </w:r>
      <w:hyperlink r:id="rId80" w:history="1">
        <w:r>
          <w:rPr>
            <w:rStyle w:val="Hyperlink"/>
          </w:rPr>
          <w:t>Microsoft Windows</w:t>
        </w:r>
      </w:hyperlink>
      <w:r>
        <w:t xml:space="preserve"> </w:t>
      </w:r>
    </w:p>
    <w:p w14:paraId="73F31745" w14:textId="4731F90F" w:rsidR="001F3074" w:rsidRDefault="001F3074" w:rsidP="002A6165">
      <w:pPr>
        <w:pStyle w:val="ListParagraph"/>
        <w:numPr>
          <w:ilvl w:val="0"/>
          <w:numId w:val="31"/>
        </w:numPr>
        <w:contextualSpacing w:val="0"/>
        <w:jc w:val="left"/>
      </w:pPr>
      <w:r w:rsidRPr="001F3074">
        <w:rPr>
          <w:i/>
          <w:iCs/>
        </w:rPr>
        <w:t>¿Qué es Linux?</w:t>
      </w:r>
      <w:r>
        <w:t xml:space="preserve"> (2021). Oracle.com. </w:t>
      </w:r>
      <w:hyperlink r:id="rId81" w:history="1">
        <w:r>
          <w:rPr>
            <w:rStyle w:val="Hyperlink"/>
          </w:rPr>
          <w:t xml:space="preserve">¿Qué es Linux? </w:t>
        </w:r>
      </w:hyperlink>
      <w:r>
        <w:t xml:space="preserve"> </w:t>
      </w:r>
    </w:p>
    <w:p w14:paraId="39DE1E78" w14:textId="3AE7494D" w:rsidR="001638F6" w:rsidRDefault="00CD3940" w:rsidP="002A6165">
      <w:pPr>
        <w:pStyle w:val="ListParagraph"/>
        <w:numPr>
          <w:ilvl w:val="0"/>
          <w:numId w:val="31"/>
        </w:numPr>
        <w:contextualSpacing w:val="0"/>
        <w:jc w:val="left"/>
      </w:pPr>
      <w:r w:rsidRPr="002A6165">
        <w:rPr>
          <w:rFonts w:hint="eastAsia"/>
          <w:i/>
          <w:iCs/>
        </w:rPr>
        <w:t>‌</w:t>
      </w:r>
      <w:r w:rsidR="002A6165" w:rsidRPr="002A6165">
        <w:rPr>
          <w:i/>
          <w:iCs/>
        </w:rPr>
        <w:t>Sistema operativo familia LINUX.</w:t>
      </w:r>
      <w:r w:rsidR="002A6165">
        <w:t xml:space="preserve"> (2024). Unam.mx. </w:t>
      </w:r>
      <w:hyperlink r:id="rId82" w:history="1">
        <w:r w:rsidR="002A6165">
          <w:rPr>
            <w:rStyle w:val="Hyperlink"/>
          </w:rPr>
          <w:t>Sistema operativo familia LINUX</w:t>
        </w:r>
      </w:hyperlink>
      <w:r w:rsidR="002A6165">
        <w:t xml:space="preserve"> </w:t>
      </w:r>
    </w:p>
    <w:p w14:paraId="06361F80" w14:textId="46B7AD24" w:rsidR="001638F6" w:rsidRDefault="00F472A2" w:rsidP="000408C8">
      <w:pPr>
        <w:pStyle w:val="ListParagraph"/>
        <w:numPr>
          <w:ilvl w:val="0"/>
          <w:numId w:val="31"/>
        </w:numPr>
        <w:contextualSpacing w:val="0"/>
        <w:jc w:val="left"/>
      </w:pPr>
      <w:r>
        <w:t xml:space="preserve">robinharwood. (2023, </w:t>
      </w:r>
      <w:r w:rsidR="00F03E4F">
        <w:t>abril</w:t>
      </w:r>
      <w:r>
        <w:t xml:space="preserve"> 25). </w:t>
      </w:r>
      <w:r w:rsidRPr="00F472A2">
        <w:rPr>
          <w:i/>
          <w:iCs/>
        </w:rPr>
        <w:t>Comandos de Windows.</w:t>
      </w:r>
      <w:r>
        <w:t xml:space="preserve"> Microsoft.com. </w:t>
      </w:r>
      <w:hyperlink r:id="rId83" w:history="1">
        <w:r>
          <w:rPr>
            <w:rStyle w:val="Hyperlink"/>
          </w:rPr>
          <w:t>Comandos de Windows</w:t>
        </w:r>
      </w:hyperlink>
      <w:r>
        <w:t xml:space="preserve"> </w:t>
      </w:r>
    </w:p>
    <w:p w14:paraId="75C90C6E" w14:textId="542BC345" w:rsidR="00D7444D" w:rsidRDefault="0006632D" w:rsidP="000408C8">
      <w:pPr>
        <w:pStyle w:val="ListParagraph"/>
        <w:numPr>
          <w:ilvl w:val="0"/>
          <w:numId w:val="31"/>
        </w:numPr>
        <w:contextualSpacing w:val="0"/>
        <w:jc w:val="left"/>
      </w:pPr>
      <w:r w:rsidRPr="0006632D">
        <w:t xml:space="preserve">Equipo editorial de IONOS. (2022, 15 agosto). EndeavourOS. IONOS Digital Guide. </w:t>
      </w:r>
      <w:hyperlink r:id="rId84" w:history="1">
        <w:r w:rsidRPr="00872088">
          <w:rPr>
            <w:rStyle w:val="Hyperlink"/>
          </w:rPr>
          <w:t>https://www.ionos.mx/digitalguide/servidores/configuracion/endeavouros/</w:t>
        </w:r>
      </w:hyperlink>
    </w:p>
    <w:p w14:paraId="3B9BE90C" w14:textId="4CBB9353" w:rsidR="0006632D" w:rsidRDefault="00797E2B" w:rsidP="000408C8">
      <w:pPr>
        <w:pStyle w:val="ListParagraph"/>
        <w:numPr>
          <w:ilvl w:val="0"/>
          <w:numId w:val="31"/>
        </w:numPr>
        <w:contextualSpacing w:val="0"/>
        <w:jc w:val="left"/>
      </w:pPr>
      <w:r w:rsidRPr="00797E2B">
        <w:t xml:space="preserve">Qué es Linux y sus distintas distribuciones. (s. f.). </w:t>
      </w:r>
      <w:hyperlink r:id="rId85" w:history="1">
        <w:r w:rsidRPr="00872088">
          <w:rPr>
            <w:rStyle w:val="Hyperlink"/>
          </w:rPr>
          <w:t>https://www.pyaservices.com/que-es-linux-y-sus-distintas-distribuciones/</w:t>
        </w:r>
      </w:hyperlink>
    </w:p>
    <w:p w14:paraId="69B64286" w14:textId="4FAE0857" w:rsidR="00797E2B" w:rsidRDefault="00A05034" w:rsidP="000408C8">
      <w:pPr>
        <w:pStyle w:val="ListParagraph"/>
        <w:numPr>
          <w:ilvl w:val="0"/>
          <w:numId w:val="31"/>
        </w:numPr>
        <w:contextualSpacing w:val="0"/>
        <w:jc w:val="left"/>
      </w:pPr>
      <w:r w:rsidRPr="00A05034">
        <w:t xml:space="preserve">Equipo editorial de IONOS. (2022b, agosto 16). Distribuciones Linux: los 25 mejores sistemas operativos. IONOS Digital Guide. </w:t>
      </w:r>
      <w:hyperlink r:id="rId86" w:history="1">
        <w:r w:rsidRPr="00872088">
          <w:rPr>
            <w:rStyle w:val="Hyperlink"/>
          </w:rPr>
          <w:t>https://www.ionos.mx/digitalguide/servidores/configuracion/distribuciones-linux/</w:t>
        </w:r>
      </w:hyperlink>
    </w:p>
    <w:p w14:paraId="6743123A" w14:textId="7D5AEF08" w:rsidR="00A05034" w:rsidRDefault="00CF04CD" w:rsidP="000408C8">
      <w:pPr>
        <w:pStyle w:val="ListParagraph"/>
        <w:numPr>
          <w:ilvl w:val="0"/>
          <w:numId w:val="31"/>
        </w:numPr>
        <w:contextualSpacing w:val="0"/>
        <w:jc w:val="left"/>
      </w:pPr>
      <w:r w:rsidRPr="00CF04CD">
        <w:t xml:space="preserve">Alejandro. (2018, 15 noviembre). ¿Cuántas distribuciones de Linux existen? El listado definitivo. Proteger Mi PC. </w:t>
      </w:r>
      <w:hyperlink r:id="rId87" w:history="1">
        <w:r w:rsidRPr="00872088">
          <w:rPr>
            <w:rStyle w:val="Hyperlink"/>
          </w:rPr>
          <w:t>https://protegermipc.net/2018/11/28/cuantas-distribuciones-de-linux-existen-listado/</w:t>
        </w:r>
      </w:hyperlink>
    </w:p>
    <w:p w14:paraId="776F6913" w14:textId="77777777" w:rsidR="00CF04CD" w:rsidRPr="00034296" w:rsidRDefault="00CF04CD" w:rsidP="00CF04CD">
      <w:pPr>
        <w:pStyle w:val="ListParagraph"/>
        <w:jc w:val="left"/>
      </w:pPr>
    </w:p>
    <w:sectPr w:rsidR="00CF04CD" w:rsidRPr="00034296" w:rsidSect="00CB1561">
      <w:headerReference w:type="default" r:id="rId88"/>
      <w:footerReference w:type="even" r:id="rId89"/>
      <w:footerReference w:type="default" r:id="rId90"/>
      <w:headerReference w:type="first" r:id="rId91"/>
      <w:footerReference w:type="first" r:id="rId92"/>
      <w:pgSz w:w="11906" w:h="16838" w:code="9"/>
      <w:pgMar w:top="1440" w:right="1106" w:bottom="1440" w:left="1080" w:header="720" w:footer="91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CFC32" w14:textId="77777777" w:rsidR="00E97070" w:rsidRDefault="00E97070">
      <w:pPr>
        <w:spacing w:before="0" w:after="0"/>
      </w:pPr>
      <w:r>
        <w:separator/>
      </w:r>
    </w:p>
  </w:endnote>
  <w:endnote w:type="continuationSeparator" w:id="0">
    <w:p w14:paraId="6608EB42" w14:textId="77777777" w:rsidR="00E97070" w:rsidRDefault="00E97070">
      <w:pPr>
        <w:spacing w:before="0" w:after="0"/>
      </w:pPr>
      <w:r>
        <w:continuationSeparator/>
      </w:r>
    </w:p>
  </w:endnote>
  <w:endnote w:type="continuationNotice" w:id="1">
    <w:p w14:paraId="5F127503" w14:textId="77777777" w:rsidR="00E97070" w:rsidRDefault="00E9707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Avenir Next LT Pro">
    <w:altName w:val="Calibri"/>
    <w:charset w:val="00"/>
    <w:family w:val="swiss"/>
    <w:pitch w:val="variable"/>
    <w:sig w:usb0="800000EF" w:usb1="5000204A" w:usb2="00000000" w:usb3="00000000" w:csb0="00000093" w:csb1="00000000"/>
  </w:font>
  <w:font w:name="Monotype Corsiva">
    <w:charset w:val="00"/>
    <w:family w:val="script"/>
    <w:pitch w:val="variable"/>
    <w:sig w:usb0="00000287" w:usb1="00000000" w:usb2="00000000" w:usb3="00000000" w:csb0="0000009F" w:csb1="00000000"/>
  </w:font>
  <w:font w:name="ADLaM Display">
    <w:altName w:val="Calibri"/>
    <w:charset w:val="00"/>
    <w:family w:val="auto"/>
    <w:pitch w:val="variable"/>
    <w:sig w:usb0="8000206F" w:usb1="42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ill Sans Nova">
    <w:altName w:val="Calibri"/>
    <w:charset w:val="00"/>
    <w:family w:val="swiss"/>
    <w:pitch w:val="variable"/>
    <w:sig w:usb0="80000287" w:usb1="00000002" w:usb2="00000000" w:usb3="00000000" w:csb0="0000009F" w:csb1="00000000"/>
  </w:font>
  <w:font w:name="Gisha">
    <w:charset w:val="B1"/>
    <w:family w:val="swiss"/>
    <w:pitch w:val="variable"/>
    <w:sig w:usb0="80000807" w:usb1="40000042" w:usb2="00000000" w:usb3="00000000" w:csb0="00000021" w:csb1="00000000"/>
  </w:font>
  <w:font w:name="Lora">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3CF62" w14:textId="46A75344" w:rsidR="00350C75" w:rsidRDefault="00350C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B3821" w14:textId="7AE60A5C" w:rsidR="001638F6" w:rsidRPr="00984670" w:rsidRDefault="001638F6" w:rsidP="00984670">
    <w:pPr>
      <w:pStyle w:val="Foote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842DA" w14:textId="4C0435C2" w:rsidR="00AE1D18" w:rsidRDefault="006D3027">
    <w:pPr>
      <w:pStyle w:val="Footer"/>
    </w:pPr>
    <w:r w:rsidRPr="00AF49EE">
      <w:rPr>
        <w:rFonts w:eastAsiaTheme="majorEastAsia"/>
        <w:sz w:val="18"/>
        <w:szCs w:val="18"/>
        <w:lang w:val="es-MX"/>
      </w:rPr>
      <w:t>Domingo, 03 de marzo de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BA658" w14:textId="77777777" w:rsidR="00E97070" w:rsidRDefault="00E97070">
      <w:pPr>
        <w:spacing w:before="0" w:after="0"/>
      </w:pPr>
      <w:r>
        <w:separator/>
      </w:r>
    </w:p>
  </w:footnote>
  <w:footnote w:type="continuationSeparator" w:id="0">
    <w:p w14:paraId="777C3E06" w14:textId="77777777" w:rsidR="00E97070" w:rsidRDefault="00E97070">
      <w:pPr>
        <w:spacing w:before="0" w:after="0"/>
      </w:pPr>
      <w:r>
        <w:continuationSeparator/>
      </w:r>
    </w:p>
  </w:footnote>
  <w:footnote w:type="continuationNotice" w:id="1">
    <w:p w14:paraId="4C1D37A8" w14:textId="77777777" w:rsidR="00E97070" w:rsidRDefault="00E9707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sz w:val="18"/>
        <w:szCs w:val="18"/>
      </w:rPr>
      <w:id w:val="-672718434"/>
      <w:docPartObj>
        <w:docPartGallery w:val="Page Numbers (Top of Page)"/>
        <w:docPartUnique/>
      </w:docPartObj>
    </w:sdtPr>
    <w:sdtEndPr>
      <w:rPr>
        <w:b/>
        <w:bCs/>
        <w:color w:val="262626" w:themeColor="text1" w:themeTint="D9"/>
        <w:spacing w:val="0"/>
      </w:rPr>
    </w:sdtEndPr>
    <w:sdtContent>
      <w:p w14:paraId="06F12F34" w14:textId="42B67004" w:rsidR="00984670" w:rsidRPr="009548F0" w:rsidRDefault="00984670">
        <w:pPr>
          <w:pStyle w:val="Header"/>
          <w:pBdr>
            <w:bottom w:val="single" w:sz="4" w:space="1" w:color="D9D9D9" w:themeColor="background1" w:themeShade="D9"/>
          </w:pBdr>
          <w:jc w:val="right"/>
          <w:rPr>
            <w:b/>
            <w:bCs/>
            <w:sz w:val="18"/>
            <w:szCs w:val="18"/>
          </w:rPr>
        </w:pPr>
        <w:r w:rsidRPr="009548F0">
          <w:rPr>
            <w:color w:val="7F7F7F" w:themeColor="background1" w:themeShade="7F"/>
            <w:spacing w:val="60"/>
            <w:sz w:val="18"/>
            <w:szCs w:val="18"/>
          </w:rPr>
          <w:t>Página</w:t>
        </w:r>
        <w:r w:rsidRPr="009548F0">
          <w:rPr>
            <w:sz w:val="18"/>
            <w:szCs w:val="18"/>
          </w:rPr>
          <w:t xml:space="preserve"> | </w:t>
        </w:r>
        <w:r w:rsidRPr="009548F0">
          <w:rPr>
            <w:sz w:val="18"/>
            <w:szCs w:val="18"/>
          </w:rPr>
          <w:fldChar w:fldCharType="begin"/>
        </w:r>
        <w:r w:rsidRPr="009548F0">
          <w:rPr>
            <w:sz w:val="18"/>
            <w:szCs w:val="18"/>
          </w:rPr>
          <w:instrText>PAGE   \* MERGEFORMAT</w:instrText>
        </w:r>
        <w:r w:rsidRPr="009548F0">
          <w:rPr>
            <w:sz w:val="18"/>
            <w:szCs w:val="18"/>
          </w:rPr>
          <w:fldChar w:fldCharType="separate"/>
        </w:r>
        <w:r w:rsidRPr="009548F0">
          <w:rPr>
            <w:b/>
            <w:bCs/>
            <w:sz w:val="18"/>
            <w:szCs w:val="18"/>
          </w:rPr>
          <w:t>2</w:t>
        </w:r>
        <w:r w:rsidRPr="009548F0">
          <w:rPr>
            <w:b/>
            <w:bCs/>
            <w:sz w:val="18"/>
            <w:szCs w:val="18"/>
          </w:rPr>
          <w:fldChar w:fldCharType="end"/>
        </w:r>
      </w:p>
    </w:sdtContent>
  </w:sdt>
  <w:p w14:paraId="35369540" w14:textId="77777777" w:rsidR="00984670" w:rsidRDefault="009846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3AC48" w14:textId="75B30CC9" w:rsidR="00CF761F" w:rsidRDefault="000418B8" w:rsidP="00CF761F">
    <w:pPr>
      <w:pStyle w:val="Header"/>
      <w:jc w:val="center"/>
    </w:pPr>
    <w:r>
      <w:rPr>
        <w:rFonts w:ascii="Lora" w:hAnsi="Lora"/>
        <w:noProof/>
        <w:color w:val="000000"/>
        <w:bdr w:val="none" w:sz="0" w:space="0" w:color="auto" w:frame="1"/>
      </w:rPr>
      <w:drawing>
        <wp:anchor distT="0" distB="0" distL="114300" distR="114300" simplePos="0" relativeHeight="251658240" behindDoc="0" locked="0" layoutInCell="1" allowOverlap="1" wp14:anchorId="20ED6F36" wp14:editId="3C336011">
          <wp:simplePos x="0" y="0"/>
          <wp:positionH relativeFrom="margin">
            <wp:align>right</wp:align>
          </wp:positionH>
          <wp:positionV relativeFrom="paragraph">
            <wp:posOffset>11430</wp:posOffset>
          </wp:positionV>
          <wp:extent cx="866775" cy="675640"/>
          <wp:effectExtent l="0" t="0" r="9525" b="0"/>
          <wp:wrapNone/>
          <wp:docPr id="170807413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0542" name="Imagen 2"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675640"/>
                  </a:xfrm>
                  <a:prstGeom prst="rect">
                    <a:avLst/>
                  </a:prstGeom>
                  <a:noFill/>
                  <a:ln>
                    <a:noFill/>
                  </a:ln>
                </pic:spPr>
              </pic:pic>
            </a:graphicData>
          </a:graphic>
        </wp:anchor>
      </w:drawing>
    </w:r>
    <w:r>
      <w:rPr>
        <w:rFonts w:ascii="Lora" w:hAnsi="Lora"/>
        <w:noProof/>
        <w:color w:val="000000"/>
        <w:bdr w:val="none" w:sz="0" w:space="0" w:color="auto" w:frame="1"/>
      </w:rPr>
      <w:drawing>
        <wp:anchor distT="0" distB="0" distL="114300" distR="114300" simplePos="0" relativeHeight="251658241" behindDoc="1" locked="0" layoutInCell="1" allowOverlap="1" wp14:anchorId="1E54F765" wp14:editId="388FF6FB">
          <wp:simplePos x="0" y="0"/>
          <wp:positionH relativeFrom="margin">
            <wp:align>left</wp:align>
          </wp:positionH>
          <wp:positionV relativeFrom="paragraph">
            <wp:posOffset>-51628</wp:posOffset>
          </wp:positionV>
          <wp:extent cx="588175" cy="825981"/>
          <wp:effectExtent l="0" t="0" r="0" b="0"/>
          <wp:wrapNone/>
          <wp:docPr id="2091269468"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106" name="Imagen 1" descr="Dibujo en blanco y negro&#10;&#10;Descripción generada automáticamente con confianza baja"/>
                  <pic:cNvPicPr>
                    <a:picLocks noChangeAspect="1" noChangeArrowheads="1"/>
                  </pic:cNvPicPr>
                </pic:nvPicPr>
                <pic:blipFill rotWithShape="1">
                  <a:blip r:embed="rId2">
                    <a:extLst>
                      <a:ext uri="{28A0092B-C50C-407E-A947-70E740481C1C}">
                        <a14:useLocalDpi xmlns:a14="http://schemas.microsoft.com/office/drawing/2010/main" val="0"/>
                      </a:ext>
                    </a:extLst>
                  </a:blip>
                  <a:srcRect l="24493" r="25146"/>
                  <a:stretch/>
                </pic:blipFill>
                <pic:spPr bwMode="auto">
                  <a:xfrm>
                    <a:off x="0" y="0"/>
                    <a:ext cx="588175" cy="8259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C9F01A" w14:textId="40396A62" w:rsidR="00CF761F" w:rsidRPr="00DE3183" w:rsidRDefault="00CF761F" w:rsidP="0058326A">
    <w:pPr>
      <w:pStyle w:val="Header"/>
      <w:spacing w:before="120" w:after="120"/>
      <w:jc w:val="center"/>
      <w:rPr>
        <w:b/>
        <w:bCs/>
        <w:smallCaps/>
        <w:color w:val="404040" w:themeColor="text1" w:themeTint="BF"/>
      </w:rPr>
    </w:pPr>
    <w:r w:rsidRPr="00DE3183">
      <w:rPr>
        <w:b/>
        <w:bCs/>
        <w:smallCaps/>
        <w:color w:val="404040" w:themeColor="text1" w:themeTint="BF"/>
      </w:rPr>
      <w:t>Instituto Politécnico Nacional</w:t>
    </w:r>
  </w:p>
  <w:p w14:paraId="617CB32A" w14:textId="20C4536B" w:rsidR="00CF761F" w:rsidRPr="00AF49EE" w:rsidRDefault="00CF761F" w:rsidP="00AF49EE">
    <w:pPr>
      <w:pStyle w:val="Header"/>
      <w:spacing w:before="120" w:after="120"/>
      <w:jc w:val="center"/>
      <w:rPr>
        <w:smallCaps/>
        <w:color w:val="404040" w:themeColor="text1" w:themeTint="BF"/>
      </w:rPr>
    </w:pPr>
    <w:r w:rsidRPr="00DE3183">
      <w:rPr>
        <w:smallCaps/>
        <w:color w:val="404040" w:themeColor="text1" w:themeTint="BF"/>
      </w:rPr>
      <w:t>Escuela Superior de C</w:t>
    </w:r>
    <w:r w:rsidR="00F03408">
      <w:rPr>
        <w:smallCaps/>
        <w:color w:val="404040" w:themeColor="text1" w:themeTint="BF"/>
      </w:rPr>
      <w:t>ó</w:t>
    </w:r>
    <w:r w:rsidRPr="00DE3183">
      <w:rPr>
        <w:smallCaps/>
        <w:color w:val="404040" w:themeColor="text1" w:themeTint="BF"/>
      </w:rPr>
      <w:t>mputo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C05BDB"/>
    <w:multiLevelType w:val="hybridMultilevel"/>
    <w:tmpl w:val="3C32C6A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9BE7702"/>
    <w:multiLevelType w:val="hybridMultilevel"/>
    <w:tmpl w:val="9F38CA46"/>
    <w:lvl w:ilvl="0" w:tplc="774AAD80">
      <w:start w:val="1"/>
      <w:numFmt w:val="bullet"/>
      <w:lvlText w:val=""/>
      <w:lvlJc w:val="left"/>
      <w:pPr>
        <w:ind w:left="858" w:hanging="360"/>
      </w:pPr>
      <w:rPr>
        <w:rFonts w:ascii="Symbol" w:hAnsi="Symbol" w:hint="default"/>
        <w:sz w:val="18"/>
        <w:szCs w:val="18"/>
      </w:rPr>
    </w:lvl>
    <w:lvl w:ilvl="1" w:tplc="080A0003" w:tentative="1">
      <w:start w:val="1"/>
      <w:numFmt w:val="bullet"/>
      <w:lvlText w:val="o"/>
      <w:lvlJc w:val="left"/>
      <w:pPr>
        <w:ind w:left="1509" w:hanging="360"/>
      </w:pPr>
      <w:rPr>
        <w:rFonts w:ascii="Courier New" w:hAnsi="Courier New" w:cs="Courier New" w:hint="default"/>
      </w:rPr>
    </w:lvl>
    <w:lvl w:ilvl="2" w:tplc="080A0005" w:tentative="1">
      <w:start w:val="1"/>
      <w:numFmt w:val="bullet"/>
      <w:lvlText w:val=""/>
      <w:lvlJc w:val="left"/>
      <w:pPr>
        <w:ind w:left="2229" w:hanging="360"/>
      </w:pPr>
      <w:rPr>
        <w:rFonts w:ascii="Wingdings" w:hAnsi="Wingdings" w:hint="default"/>
      </w:rPr>
    </w:lvl>
    <w:lvl w:ilvl="3" w:tplc="080A0001" w:tentative="1">
      <w:start w:val="1"/>
      <w:numFmt w:val="bullet"/>
      <w:lvlText w:val=""/>
      <w:lvlJc w:val="left"/>
      <w:pPr>
        <w:ind w:left="2949" w:hanging="360"/>
      </w:pPr>
      <w:rPr>
        <w:rFonts w:ascii="Symbol" w:hAnsi="Symbol" w:hint="default"/>
      </w:rPr>
    </w:lvl>
    <w:lvl w:ilvl="4" w:tplc="080A0003" w:tentative="1">
      <w:start w:val="1"/>
      <w:numFmt w:val="bullet"/>
      <w:lvlText w:val="o"/>
      <w:lvlJc w:val="left"/>
      <w:pPr>
        <w:ind w:left="3669" w:hanging="360"/>
      </w:pPr>
      <w:rPr>
        <w:rFonts w:ascii="Courier New" w:hAnsi="Courier New" w:cs="Courier New" w:hint="default"/>
      </w:rPr>
    </w:lvl>
    <w:lvl w:ilvl="5" w:tplc="080A0005" w:tentative="1">
      <w:start w:val="1"/>
      <w:numFmt w:val="bullet"/>
      <w:lvlText w:val=""/>
      <w:lvlJc w:val="left"/>
      <w:pPr>
        <w:ind w:left="4389" w:hanging="360"/>
      </w:pPr>
      <w:rPr>
        <w:rFonts w:ascii="Wingdings" w:hAnsi="Wingdings" w:hint="default"/>
      </w:rPr>
    </w:lvl>
    <w:lvl w:ilvl="6" w:tplc="080A0001" w:tentative="1">
      <w:start w:val="1"/>
      <w:numFmt w:val="bullet"/>
      <w:lvlText w:val=""/>
      <w:lvlJc w:val="left"/>
      <w:pPr>
        <w:ind w:left="5109" w:hanging="360"/>
      </w:pPr>
      <w:rPr>
        <w:rFonts w:ascii="Symbol" w:hAnsi="Symbol" w:hint="default"/>
      </w:rPr>
    </w:lvl>
    <w:lvl w:ilvl="7" w:tplc="080A0003" w:tentative="1">
      <w:start w:val="1"/>
      <w:numFmt w:val="bullet"/>
      <w:lvlText w:val="o"/>
      <w:lvlJc w:val="left"/>
      <w:pPr>
        <w:ind w:left="5829" w:hanging="360"/>
      </w:pPr>
      <w:rPr>
        <w:rFonts w:ascii="Courier New" w:hAnsi="Courier New" w:cs="Courier New" w:hint="default"/>
      </w:rPr>
    </w:lvl>
    <w:lvl w:ilvl="8" w:tplc="080A0005" w:tentative="1">
      <w:start w:val="1"/>
      <w:numFmt w:val="bullet"/>
      <w:lvlText w:val=""/>
      <w:lvlJc w:val="left"/>
      <w:pPr>
        <w:ind w:left="6549" w:hanging="360"/>
      </w:pPr>
      <w:rPr>
        <w:rFonts w:ascii="Wingdings" w:hAnsi="Wingdings" w:hint="default"/>
      </w:rPr>
    </w:lvl>
  </w:abstractNum>
  <w:abstractNum w:abstractNumId="13" w15:restartNumberingAfterBreak="0">
    <w:nsid w:val="0A2022ED"/>
    <w:multiLevelType w:val="hybridMultilevel"/>
    <w:tmpl w:val="9C4CA3B6"/>
    <w:lvl w:ilvl="0" w:tplc="080A000D">
      <w:start w:val="1"/>
      <w:numFmt w:val="bullet"/>
      <w:lvlText w:val=""/>
      <w:lvlJc w:val="left"/>
      <w:pPr>
        <w:ind w:left="1530" w:hanging="360"/>
      </w:pPr>
      <w:rPr>
        <w:rFonts w:ascii="Wingdings" w:hAnsi="Wingdings" w:hint="default"/>
      </w:r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4" w15:restartNumberingAfterBreak="0">
    <w:nsid w:val="0C000A09"/>
    <w:multiLevelType w:val="hybridMultilevel"/>
    <w:tmpl w:val="23A278D2"/>
    <w:lvl w:ilvl="0" w:tplc="774AAD80">
      <w:start w:val="1"/>
      <w:numFmt w:val="bullet"/>
      <w:lvlText w:val=""/>
      <w:lvlJc w:val="left"/>
      <w:pPr>
        <w:ind w:left="789" w:hanging="360"/>
      </w:pPr>
      <w:rPr>
        <w:rFonts w:ascii="Symbol" w:hAnsi="Symbol" w:hint="default"/>
        <w:sz w:val="18"/>
        <w:szCs w:val="18"/>
      </w:rPr>
    </w:lvl>
    <w:lvl w:ilvl="1" w:tplc="080A0003" w:tentative="1">
      <w:start w:val="1"/>
      <w:numFmt w:val="bullet"/>
      <w:lvlText w:val="o"/>
      <w:lvlJc w:val="left"/>
      <w:pPr>
        <w:ind w:left="1509" w:hanging="360"/>
      </w:pPr>
      <w:rPr>
        <w:rFonts w:ascii="Courier New" w:hAnsi="Courier New" w:cs="Courier New" w:hint="default"/>
      </w:rPr>
    </w:lvl>
    <w:lvl w:ilvl="2" w:tplc="080A0005" w:tentative="1">
      <w:start w:val="1"/>
      <w:numFmt w:val="bullet"/>
      <w:lvlText w:val=""/>
      <w:lvlJc w:val="left"/>
      <w:pPr>
        <w:ind w:left="2229" w:hanging="360"/>
      </w:pPr>
      <w:rPr>
        <w:rFonts w:ascii="Wingdings" w:hAnsi="Wingdings" w:hint="default"/>
      </w:rPr>
    </w:lvl>
    <w:lvl w:ilvl="3" w:tplc="080A0001" w:tentative="1">
      <w:start w:val="1"/>
      <w:numFmt w:val="bullet"/>
      <w:lvlText w:val=""/>
      <w:lvlJc w:val="left"/>
      <w:pPr>
        <w:ind w:left="2949" w:hanging="360"/>
      </w:pPr>
      <w:rPr>
        <w:rFonts w:ascii="Symbol" w:hAnsi="Symbol" w:hint="default"/>
      </w:rPr>
    </w:lvl>
    <w:lvl w:ilvl="4" w:tplc="080A0003" w:tentative="1">
      <w:start w:val="1"/>
      <w:numFmt w:val="bullet"/>
      <w:lvlText w:val="o"/>
      <w:lvlJc w:val="left"/>
      <w:pPr>
        <w:ind w:left="3669" w:hanging="360"/>
      </w:pPr>
      <w:rPr>
        <w:rFonts w:ascii="Courier New" w:hAnsi="Courier New" w:cs="Courier New" w:hint="default"/>
      </w:rPr>
    </w:lvl>
    <w:lvl w:ilvl="5" w:tplc="080A0005" w:tentative="1">
      <w:start w:val="1"/>
      <w:numFmt w:val="bullet"/>
      <w:lvlText w:val=""/>
      <w:lvlJc w:val="left"/>
      <w:pPr>
        <w:ind w:left="4389" w:hanging="360"/>
      </w:pPr>
      <w:rPr>
        <w:rFonts w:ascii="Wingdings" w:hAnsi="Wingdings" w:hint="default"/>
      </w:rPr>
    </w:lvl>
    <w:lvl w:ilvl="6" w:tplc="080A0001" w:tentative="1">
      <w:start w:val="1"/>
      <w:numFmt w:val="bullet"/>
      <w:lvlText w:val=""/>
      <w:lvlJc w:val="left"/>
      <w:pPr>
        <w:ind w:left="5109" w:hanging="360"/>
      </w:pPr>
      <w:rPr>
        <w:rFonts w:ascii="Symbol" w:hAnsi="Symbol" w:hint="default"/>
      </w:rPr>
    </w:lvl>
    <w:lvl w:ilvl="7" w:tplc="080A0003" w:tentative="1">
      <w:start w:val="1"/>
      <w:numFmt w:val="bullet"/>
      <w:lvlText w:val="o"/>
      <w:lvlJc w:val="left"/>
      <w:pPr>
        <w:ind w:left="5829" w:hanging="360"/>
      </w:pPr>
      <w:rPr>
        <w:rFonts w:ascii="Courier New" w:hAnsi="Courier New" w:cs="Courier New" w:hint="default"/>
      </w:rPr>
    </w:lvl>
    <w:lvl w:ilvl="8" w:tplc="080A0005" w:tentative="1">
      <w:start w:val="1"/>
      <w:numFmt w:val="bullet"/>
      <w:lvlText w:val=""/>
      <w:lvlJc w:val="left"/>
      <w:pPr>
        <w:ind w:left="6549" w:hanging="360"/>
      </w:pPr>
      <w:rPr>
        <w:rFonts w:ascii="Wingdings" w:hAnsi="Wingdings" w:hint="default"/>
      </w:rPr>
    </w:lvl>
  </w:abstractNum>
  <w:abstractNum w:abstractNumId="15" w15:restartNumberingAfterBreak="0">
    <w:nsid w:val="14007975"/>
    <w:multiLevelType w:val="hybridMultilevel"/>
    <w:tmpl w:val="FBE41C10"/>
    <w:lvl w:ilvl="0" w:tplc="0C1E395E">
      <w:start w:val="1"/>
      <w:numFmt w:val="bullet"/>
      <w:lvlText w:val=""/>
      <w:lvlJc w:val="left"/>
      <w:pPr>
        <w:ind w:left="1260" w:hanging="360"/>
      </w:pPr>
      <w:rPr>
        <w:rFonts w:ascii="Symbol" w:hAnsi="Symbol" w:hint="default"/>
        <w:color w:val="000000" w:themeColor="text1"/>
      </w:rPr>
    </w:lvl>
    <w:lvl w:ilvl="1" w:tplc="080A0003" w:tentative="1">
      <w:start w:val="1"/>
      <w:numFmt w:val="bullet"/>
      <w:lvlText w:val="o"/>
      <w:lvlJc w:val="left"/>
      <w:pPr>
        <w:ind w:left="1987" w:hanging="360"/>
      </w:pPr>
      <w:rPr>
        <w:rFonts w:ascii="Courier New" w:hAnsi="Courier New" w:cs="Courier New" w:hint="default"/>
      </w:rPr>
    </w:lvl>
    <w:lvl w:ilvl="2" w:tplc="080A0005" w:tentative="1">
      <w:start w:val="1"/>
      <w:numFmt w:val="bullet"/>
      <w:lvlText w:val=""/>
      <w:lvlJc w:val="left"/>
      <w:pPr>
        <w:ind w:left="2707" w:hanging="360"/>
      </w:pPr>
      <w:rPr>
        <w:rFonts w:ascii="Wingdings" w:hAnsi="Wingdings" w:hint="default"/>
      </w:rPr>
    </w:lvl>
    <w:lvl w:ilvl="3" w:tplc="080A0001" w:tentative="1">
      <w:start w:val="1"/>
      <w:numFmt w:val="bullet"/>
      <w:lvlText w:val=""/>
      <w:lvlJc w:val="left"/>
      <w:pPr>
        <w:ind w:left="3427" w:hanging="360"/>
      </w:pPr>
      <w:rPr>
        <w:rFonts w:ascii="Symbol" w:hAnsi="Symbol" w:hint="default"/>
      </w:rPr>
    </w:lvl>
    <w:lvl w:ilvl="4" w:tplc="080A0003" w:tentative="1">
      <w:start w:val="1"/>
      <w:numFmt w:val="bullet"/>
      <w:lvlText w:val="o"/>
      <w:lvlJc w:val="left"/>
      <w:pPr>
        <w:ind w:left="4147" w:hanging="360"/>
      </w:pPr>
      <w:rPr>
        <w:rFonts w:ascii="Courier New" w:hAnsi="Courier New" w:cs="Courier New" w:hint="default"/>
      </w:rPr>
    </w:lvl>
    <w:lvl w:ilvl="5" w:tplc="080A0005" w:tentative="1">
      <w:start w:val="1"/>
      <w:numFmt w:val="bullet"/>
      <w:lvlText w:val=""/>
      <w:lvlJc w:val="left"/>
      <w:pPr>
        <w:ind w:left="4867" w:hanging="360"/>
      </w:pPr>
      <w:rPr>
        <w:rFonts w:ascii="Wingdings" w:hAnsi="Wingdings" w:hint="default"/>
      </w:rPr>
    </w:lvl>
    <w:lvl w:ilvl="6" w:tplc="080A0001" w:tentative="1">
      <w:start w:val="1"/>
      <w:numFmt w:val="bullet"/>
      <w:lvlText w:val=""/>
      <w:lvlJc w:val="left"/>
      <w:pPr>
        <w:ind w:left="5587" w:hanging="360"/>
      </w:pPr>
      <w:rPr>
        <w:rFonts w:ascii="Symbol" w:hAnsi="Symbol" w:hint="default"/>
      </w:rPr>
    </w:lvl>
    <w:lvl w:ilvl="7" w:tplc="080A0003" w:tentative="1">
      <w:start w:val="1"/>
      <w:numFmt w:val="bullet"/>
      <w:lvlText w:val="o"/>
      <w:lvlJc w:val="left"/>
      <w:pPr>
        <w:ind w:left="6307" w:hanging="360"/>
      </w:pPr>
      <w:rPr>
        <w:rFonts w:ascii="Courier New" w:hAnsi="Courier New" w:cs="Courier New" w:hint="default"/>
      </w:rPr>
    </w:lvl>
    <w:lvl w:ilvl="8" w:tplc="080A0005" w:tentative="1">
      <w:start w:val="1"/>
      <w:numFmt w:val="bullet"/>
      <w:lvlText w:val=""/>
      <w:lvlJc w:val="left"/>
      <w:pPr>
        <w:ind w:left="7027" w:hanging="360"/>
      </w:pPr>
      <w:rPr>
        <w:rFonts w:ascii="Wingdings" w:hAnsi="Wingdings" w:hint="default"/>
      </w:rPr>
    </w:lvl>
  </w:abstractNum>
  <w:abstractNum w:abstractNumId="16" w15:restartNumberingAfterBreak="0">
    <w:nsid w:val="1ADC123F"/>
    <w:multiLevelType w:val="hybridMultilevel"/>
    <w:tmpl w:val="2E0854A0"/>
    <w:lvl w:ilvl="0" w:tplc="080A000F">
      <w:start w:val="1"/>
      <w:numFmt w:val="decimal"/>
      <w:lvlText w:val="%1."/>
      <w:lvlJc w:val="left"/>
      <w:pPr>
        <w:ind w:left="54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B071385"/>
    <w:multiLevelType w:val="hybridMultilevel"/>
    <w:tmpl w:val="646C18FA"/>
    <w:lvl w:ilvl="0" w:tplc="0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F5B63"/>
    <w:multiLevelType w:val="multilevel"/>
    <w:tmpl w:val="1CD6B866"/>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37E4185"/>
    <w:multiLevelType w:val="hybridMultilevel"/>
    <w:tmpl w:val="9AC2A57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A3440CC"/>
    <w:multiLevelType w:val="multilevel"/>
    <w:tmpl w:val="B5CE5722"/>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2DC34291"/>
    <w:multiLevelType w:val="hybridMultilevel"/>
    <w:tmpl w:val="EAE27F24"/>
    <w:lvl w:ilvl="0" w:tplc="74044970">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04C11D7"/>
    <w:multiLevelType w:val="hybridMultilevel"/>
    <w:tmpl w:val="2778A320"/>
    <w:lvl w:ilvl="0" w:tplc="74044970">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1FB276E"/>
    <w:multiLevelType w:val="hybridMultilevel"/>
    <w:tmpl w:val="A81CB8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90C3737"/>
    <w:multiLevelType w:val="hybridMultilevel"/>
    <w:tmpl w:val="CBC863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C29383D"/>
    <w:multiLevelType w:val="hybridMultilevel"/>
    <w:tmpl w:val="96105130"/>
    <w:lvl w:ilvl="0" w:tplc="774AAD80">
      <w:start w:val="1"/>
      <w:numFmt w:val="bullet"/>
      <w:lvlText w:val=""/>
      <w:lvlJc w:val="left"/>
      <w:pPr>
        <w:ind w:left="789" w:hanging="360"/>
      </w:pPr>
      <w:rPr>
        <w:rFonts w:ascii="Symbol" w:hAnsi="Symbol" w:hint="default"/>
        <w:sz w:val="18"/>
        <w:szCs w:val="18"/>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F3C2CE4"/>
    <w:multiLevelType w:val="hybridMultilevel"/>
    <w:tmpl w:val="DF5C4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F9F6AF7"/>
    <w:multiLevelType w:val="hybridMultilevel"/>
    <w:tmpl w:val="C4407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6CF2BC3"/>
    <w:multiLevelType w:val="hybridMultilevel"/>
    <w:tmpl w:val="BF7C6C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2DD41DD"/>
    <w:multiLevelType w:val="hybridMultilevel"/>
    <w:tmpl w:val="E506D0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56E3276"/>
    <w:multiLevelType w:val="hybridMultilevel"/>
    <w:tmpl w:val="47DAC9D4"/>
    <w:lvl w:ilvl="0" w:tplc="774AAD80">
      <w:start w:val="1"/>
      <w:numFmt w:val="bullet"/>
      <w:lvlText w:val=""/>
      <w:lvlJc w:val="left"/>
      <w:pPr>
        <w:ind w:left="789" w:hanging="360"/>
      </w:pPr>
      <w:rPr>
        <w:rFonts w:ascii="Symbol" w:hAnsi="Symbol" w:hint="default"/>
        <w:sz w:val="18"/>
        <w:szCs w:val="18"/>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618165E"/>
    <w:multiLevelType w:val="multilevel"/>
    <w:tmpl w:val="A23EB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8D2377"/>
    <w:multiLevelType w:val="multilevel"/>
    <w:tmpl w:val="ACD84990"/>
    <w:lvl w:ilvl="0">
      <w:start w:val="1"/>
      <w:numFmt w:val="bullet"/>
      <w:lvlText w:val=""/>
      <w:lvlJc w:val="left"/>
      <w:pPr>
        <w:tabs>
          <w:tab w:val="num" w:pos="1170"/>
        </w:tabs>
        <w:ind w:left="1170" w:hanging="360"/>
      </w:pPr>
      <w:rPr>
        <w:rFonts w:ascii="Symbol" w:hAnsi="Symbol" w:hint="default"/>
      </w:r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34" w15:restartNumberingAfterBreak="0">
    <w:nsid w:val="56F5404C"/>
    <w:multiLevelType w:val="hybridMultilevel"/>
    <w:tmpl w:val="DF7AF388"/>
    <w:lvl w:ilvl="0" w:tplc="774AAD80">
      <w:start w:val="1"/>
      <w:numFmt w:val="bullet"/>
      <w:lvlText w:val=""/>
      <w:lvlJc w:val="left"/>
      <w:pPr>
        <w:ind w:left="858" w:hanging="360"/>
      </w:pPr>
      <w:rPr>
        <w:rFonts w:ascii="Symbol" w:hAnsi="Symbol" w:hint="default"/>
        <w:sz w:val="18"/>
        <w:szCs w:val="18"/>
      </w:rPr>
    </w:lvl>
    <w:lvl w:ilvl="1" w:tplc="080A0003" w:tentative="1">
      <w:start w:val="1"/>
      <w:numFmt w:val="bullet"/>
      <w:lvlText w:val="o"/>
      <w:lvlJc w:val="left"/>
      <w:pPr>
        <w:ind w:left="1509" w:hanging="360"/>
      </w:pPr>
      <w:rPr>
        <w:rFonts w:ascii="Courier New" w:hAnsi="Courier New" w:cs="Courier New" w:hint="default"/>
      </w:rPr>
    </w:lvl>
    <w:lvl w:ilvl="2" w:tplc="080A0005" w:tentative="1">
      <w:start w:val="1"/>
      <w:numFmt w:val="bullet"/>
      <w:lvlText w:val=""/>
      <w:lvlJc w:val="left"/>
      <w:pPr>
        <w:ind w:left="2229" w:hanging="360"/>
      </w:pPr>
      <w:rPr>
        <w:rFonts w:ascii="Wingdings" w:hAnsi="Wingdings" w:hint="default"/>
      </w:rPr>
    </w:lvl>
    <w:lvl w:ilvl="3" w:tplc="080A0001" w:tentative="1">
      <w:start w:val="1"/>
      <w:numFmt w:val="bullet"/>
      <w:lvlText w:val=""/>
      <w:lvlJc w:val="left"/>
      <w:pPr>
        <w:ind w:left="2949" w:hanging="360"/>
      </w:pPr>
      <w:rPr>
        <w:rFonts w:ascii="Symbol" w:hAnsi="Symbol" w:hint="default"/>
      </w:rPr>
    </w:lvl>
    <w:lvl w:ilvl="4" w:tplc="080A0003" w:tentative="1">
      <w:start w:val="1"/>
      <w:numFmt w:val="bullet"/>
      <w:lvlText w:val="o"/>
      <w:lvlJc w:val="left"/>
      <w:pPr>
        <w:ind w:left="3669" w:hanging="360"/>
      </w:pPr>
      <w:rPr>
        <w:rFonts w:ascii="Courier New" w:hAnsi="Courier New" w:cs="Courier New" w:hint="default"/>
      </w:rPr>
    </w:lvl>
    <w:lvl w:ilvl="5" w:tplc="080A0005" w:tentative="1">
      <w:start w:val="1"/>
      <w:numFmt w:val="bullet"/>
      <w:lvlText w:val=""/>
      <w:lvlJc w:val="left"/>
      <w:pPr>
        <w:ind w:left="4389" w:hanging="360"/>
      </w:pPr>
      <w:rPr>
        <w:rFonts w:ascii="Wingdings" w:hAnsi="Wingdings" w:hint="default"/>
      </w:rPr>
    </w:lvl>
    <w:lvl w:ilvl="6" w:tplc="080A0001" w:tentative="1">
      <w:start w:val="1"/>
      <w:numFmt w:val="bullet"/>
      <w:lvlText w:val=""/>
      <w:lvlJc w:val="left"/>
      <w:pPr>
        <w:ind w:left="5109" w:hanging="360"/>
      </w:pPr>
      <w:rPr>
        <w:rFonts w:ascii="Symbol" w:hAnsi="Symbol" w:hint="default"/>
      </w:rPr>
    </w:lvl>
    <w:lvl w:ilvl="7" w:tplc="080A0003" w:tentative="1">
      <w:start w:val="1"/>
      <w:numFmt w:val="bullet"/>
      <w:lvlText w:val="o"/>
      <w:lvlJc w:val="left"/>
      <w:pPr>
        <w:ind w:left="5829" w:hanging="360"/>
      </w:pPr>
      <w:rPr>
        <w:rFonts w:ascii="Courier New" w:hAnsi="Courier New" w:cs="Courier New" w:hint="default"/>
      </w:rPr>
    </w:lvl>
    <w:lvl w:ilvl="8" w:tplc="080A0005" w:tentative="1">
      <w:start w:val="1"/>
      <w:numFmt w:val="bullet"/>
      <w:lvlText w:val=""/>
      <w:lvlJc w:val="left"/>
      <w:pPr>
        <w:ind w:left="6549" w:hanging="360"/>
      </w:pPr>
      <w:rPr>
        <w:rFonts w:ascii="Wingdings" w:hAnsi="Wingdings" w:hint="default"/>
      </w:rPr>
    </w:lvl>
  </w:abstractNum>
  <w:abstractNum w:abstractNumId="35" w15:restartNumberingAfterBreak="0">
    <w:nsid w:val="587547BC"/>
    <w:multiLevelType w:val="hybridMultilevel"/>
    <w:tmpl w:val="49CC6B00"/>
    <w:lvl w:ilvl="0" w:tplc="080A000F">
      <w:start w:val="1"/>
      <w:numFmt w:val="decimal"/>
      <w:lvlText w:val="%1."/>
      <w:lvlJc w:val="left"/>
      <w:pPr>
        <w:ind w:left="540" w:hanging="360"/>
      </w:pPr>
      <w:rPr>
        <w:rFonts w:hint="default"/>
      </w:rPr>
    </w:lvl>
    <w:lvl w:ilvl="1" w:tplc="080A0019" w:tentative="1">
      <w:start w:val="1"/>
      <w:numFmt w:val="lowerLetter"/>
      <w:lvlText w:val="%2."/>
      <w:lvlJc w:val="left"/>
      <w:pPr>
        <w:ind w:left="1350" w:hanging="360"/>
      </w:pPr>
    </w:lvl>
    <w:lvl w:ilvl="2" w:tplc="080A001B" w:tentative="1">
      <w:start w:val="1"/>
      <w:numFmt w:val="lowerRoman"/>
      <w:lvlText w:val="%3."/>
      <w:lvlJc w:val="right"/>
      <w:pPr>
        <w:ind w:left="2070" w:hanging="180"/>
      </w:pPr>
    </w:lvl>
    <w:lvl w:ilvl="3" w:tplc="080A000F" w:tentative="1">
      <w:start w:val="1"/>
      <w:numFmt w:val="decimal"/>
      <w:lvlText w:val="%4."/>
      <w:lvlJc w:val="left"/>
      <w:pPr>
        <w:ind w:left="2790" w:hanging="360"/>
      </w:pPr>
    </w:lvl>
    <w:lvl w:ilvl="4" w:tplc="080A0019" w:tentative="1">
      <w:start w:val="1"/>
      <w:numFmt w:val="lowerLetter"/>
      <w:lvlText w:val="%5."/>
      <w:lvlJc w:val="left"/>
      <w:pPr>
        <w:ind w:left="3510" w:hanging="360"/>
      </w:pPr>
    </w:lvl>
    <w:lvl w:ilvl="5" w:tplc="080A001B" w:tentative="1">
      <w:start w:val="1"/>
      <w:numFmt w:val="lowerRoman"/>
      <w:lvlText w:val="%6."/>
      <w:lvlJc w:val="right"/>
      <w:pPr>
        <w:ind w:left="4230" w:hanging="180"/>
      </w:pPr>
    </w:lvl>
    <w:lvl w:ilvl="6" w:tplc="080A000F" w:tentative="1">
      <w:start w:val="1"/>
      <w:numFmt w:val="decimal"/>
      <w:lvlText w:val="%7."/>
      <w:lvlJc w:val="left"/>
      <w:pPr>
        <w:ind w:left="4950" w:hanging="360"/>
      </w:pPr>
    </w:lvl>
    <w:lvl w:ilvl="7" w:tplc="080A0019" w:tentative="1">
      <w:start w:val="1"/>
      <w:numFmt w:val="lowerLetter"/>
      <w:lvlText w:val="%8."/>
      <w:lvlJc w:val="left"/>
      <w:pPr>
        <w:ind w:left="5670" w:hanging="360"/>
      </w:pPr>
    </w:lvl>
    <w:lvl w:ilvl="8" w:tplc="080A001B" w:tentative="1">
      <w:start w:val="1"/>
      <w:numFmt w:val="lowerRoman"/>
      <w:lvlText w:val="%9."/>
      <w:lvlJc w:val="right"/>
      <w:pPr>
        <w:ind w:left="6390" w:hanging="180"/>
      </w:pPr>
    </w:lvl>
  </w:abstractNum>
  <w:abstractNum w:abstractNumId="36" w15:restartNumberingAfterBreak="0">
    <w:nsid w:val="60D10E69"/>
    <w:multiLevelType w:val="hybridMultilevel"/>
    <w:tmpl w:val="C4D6FBC0"/>
    <w:lvl w:ilvl="0" w:tplc="080A0001">
      <w:start w:val="1"/>
      <w:numFmt w:val="bullet"/>
      <w:lvlText w:val=""/>
      <w:lvlJc w:val="left"/>
      <w:pPr>
        <w:ind w:left="1267" w:hanging="360"/>
      </w:pPr>
      <w:rPr>
        <w:rFonts w:ascii="Symbol" w:hAnsi="Symbol" w:hint="default"/>
      </w:rPr>
    </w:lvl>
    <w:lvl w:ilvl="1" w:tplc="080A0003" w:tentative="1">
      <w:start w:val="1"/>
      <w:numFmt w:val="bullet"/>
      <w:lvlText w:val="o"/>
      <w:lvlJc w:val="left"/>
      <w:pPr>
        <w:ind w:left="1987" w:hanging="360"/>
      </w:pPr>
      <w:rPr>
        <w:rFonts w:ascii="Courier New" w:hAnsi="Courier New" w:cs="Courier New" w:hint="default"/>
      </w:rPr>
    </w:lvl>
    <w:lvl w:ilvl="2" w:tplc="080A0005" w:tentative="1">
      <w:start w:val="1"/>
      <w:numFmt w:val="bullet"/>
      <w:lvlText w:val=""/>
      <w:lvlJc w:val="left"/>
      <w:pPr>
        <w:ind w:left="2707" w:hanging="360"/>
      </w:pPr>
      <w:rPr>
        <w:rFonts w:ascii="Wingdings" w:hAnsi="Wingdings" w:hint="default"/>
      </w:rPr>
    </w:lvl>
    <w:lvl w:ilvl="3" w:tplc="080A0001" w:tentative="1">
      <w:start w:val="1"/>
      <w:numFmt w:val="bullet"/>
      <w:lvlText w:val=""/>
      <w:lvlJc w:val="left"/>
      <w:pPr>
        <w:ind w:left="3427" w:hanging="360"/>
      </w:pPr>
      <w:rPr>
        <w:rFonts w:ascii="Symbol" w:hAnsi="Symbol" w:hint="default"/>
      </w:rPr>
    </w:lvl>
    <w:lvl w:ilvl="4" w:tplc="080A0003" w:tentative="1">
      <w:start w:val="1"/>
      <w:numFmt w:val="bullet"/>
      <w:lvlText w:val="o"/>
      <w:lvlJc w:val="left"/>
      <w:pPr>
        <w:ind w:left="4147" w:hanging="360"/>
      </w:pPr>
      <w:rPr>
        <w:rFonts w:ascii="Courier New" w:hAnsi="Courier New" w:cs="Courier New" w:hint="default"/>
      </w:rPr>
    </w:lvl>
    <w:lvl w:ilvl="5" w:tplc="080A0005" w:tentative="1">
      <w:start w:val="1"/>
      <w:numFmt w:val="bullet"/>
      <w:lvlText w:val=""/>
      <w:lvlJc w:val="left"/>
      <w:pPr>
        <w:ind w:left="4867" w:hanging="360"/>
      </w:pPr>
      <w:rPr>
        <w:rFonts w:ascii="Wingdings" w:hAnsi="Wingdings" w:hint="default"/>
      </w:rPr>
    </w:lvl>
    <w:lvl w:ilvl="6" w:tplc="080A0001" w:tentative="1">
      <w:start w:val="1"/>
      <w:numFmt w:val="bullet"/>
      <w:lvlText w:val=""/>
      <w:lvlJc w:val="left"/>
      <w:pPr>
        <w:ind w:left="5587" w:hanging="360"/>
      </w:pPr>
      <w:rPr>
        <w:rFonts w:ascii="Symbol" w:hAnsi="Symbol" w:hint="default"/>
      </w:rPr>
    </w:lvl>
    <w:lvl w:ilvl="7" w:tplc="080A0003" w:tentative="1">
      <w:start w:val="1"/>
      <w:numFmt w:val="bullet"/>
      <w:lvlText w:val="o"/>
      <w:lvlJc w:val="left"/>
      <w:pPr>
        <w:ind w:left="6307" w:hanging="360"/>
      </w:pPr>
      <w:rPr>
        <w:rFonts w:ascii="Courier New" w:hAnsi="Courier New" w:cs="Courier New" w:hint="default"/>
      </w:rPr>
    </w:lvl>
    <w:lvl w:ilvl="8" w:tplc="080A0005" w:tentative="1">
      <w:start w:val="1"/>
      <w:numFmt w:val="bullet"/>
      <w:lvlText w:val=""/>
      <w:lvlJc w:val="left"/>
      <w:pPr>
        <w:ind w:left="7027" w:hanging="360"/>
      </w:pPr>
      <w:rPr>
        <w:rFonts w:ascii="Wingdings" w:hAnsi="Wingdings" w:hint="default"/>
      </w:rPr>
    </w:lvl>
  </w:abstractNum>
  <w:abstractNum w:abstractNumId="37" w15:restartNumberingAfterBreak="0">
    <w:nsid w:val="63F60DEA"/>
    <w:multiLevelType w:val="hybridMultilevel"/>
    <w:tmpl w:val="EF321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5BC2713"/>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6941290"/>
    <w:multiLevelType w:val="hybridMultilevel"/>
    <w:tmpl w:val="8CEE3378"/>
    <w:lvl w:ilvl="0" w:tplc="774AAD80">
      <w:start w:val="1"/>
      <w:numFmt w:val="bullet"/>
      <w:lvlText w:val=""/>
      <w:lvlJc w:val="left"/>
      <w:pPr>
        <w:ind w:left="789" w:hanging="360"/>
      </w:pPr>
      <w:rPr>
        <w:rFonts w:ascii="Symbol" w:hAnsi="Symbol" w:hint="default"/>
        <w:sz w:val="18"/>
        <w:szCs w:val="18"/>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BE0360C"/>
    <w:multiLevelType w:val="multilevel"/>
    <w:tmpl w:val="2E969558"/>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6E0F1657"/>
    <w:multiLevelType w:val="hybridMultilevel"/>
    <w:tmpl w:val="5F944CA4"/>
    <w:lvl w:ilvl="0" w:tplc="D6007E6C">
      <w:start w:val="1"/>
      <w:numFmt w:val="bullet"/>
      <w:lvlText w:val=""/>
      <w:lvlJc w:val="left"/>
      <w:pPr>
        <w:ind w:left="1260" w:hanging="360"/>
      </w:pPr>
      <w:rPr>
        <w:rFonts w:ascii="Symbol" w:hAnsi="Symbol" w:hint="default"/>
        <w:color w:val="000000" w:themeColor="text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9114E8D"/>
    <w:multiLevelType w:val="hybridMultilevel"/>
    <w:tmpl w:val="7F7AE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93B1486"/>
    <w:multiLevelType w:val="hybridMultilevel"/>
    <w:tmpl w:val="DB9C8446"/>
    <w:lvl w:ilvl="0" w:tplc="D6007E6C">
      <w:start w:val="1"/>
      <w:numFmt w:val="bullet"/>
      <w:lvlText w:val=""/>
      <w:lvlJc w:val="left"/>
      <w:pPr>
        <w:ind w:left="1260" w:hanging="360"/>
      </w:pPr>
      <w:rPr>
        <w:rFonts w:ascii="Symbol" w:hAnsi="Symbol" w:hint="default"/>
        <w:color w:val="000000" w:themeColor="text1"/>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num w:numId="1" w16cid:durableId="423459805">
    <w:abstractNumId w:val="9"/>
  </w:num>
  <w:num w:numId="2" w16cid:durableId="2026176708">
    <w:abstractNumId w:val="9"/>
  </w:num>
  <w:num w:numId="3" w16cid:durableId="1231039818">
    <w:abstractNumId w:val="8"/>
  </w:num>
  <w:num w:numId="4" w16cid:durableId="1869832505">
    <w:abstractNumId w:val="8"/>
  </w:num>
  <w:num w:numId="5" w16cid:durableId="644285383">
    <w:abstractNumId w:val="9"/>
  </w:num>
  <w:num w:numId="6" w16cid:durableId="741679399">
    <w:abstractNumId w:val="8"/>
  </w:num>
  <w:num w:numId="7" w16cid:durableId="944849502">
    <w:abstractNumId w:val="18"/>
  </w:num>
  <w:num w:numId="8" w16cid:durableId="956062470">
    <w:abstractNumId w:val="11"/>
  </w:num>
  <w:num w:numId="9" w16cid:durableId="1750077877">
    <w:abstractNumId w:val="21"/>
  </w:num>
  <w:num w:numId="10" w16cid:durableId="1817409267">
    <w:abstractNumId w:val="19"/>
  </w:num>
  <w:num w:numId="11" w16cid:durableId="1105537311">
    <w:abstractNumId w:val="40"/>
  </w:num>
  <w:num w:numId="12" w16cid:durableId="850340787">
    <w:abstractNumId w:val="38"/>
  </w:num>
  <w:num w:numId="13" w16cid:durableId="950212211">
    <w:abstractNumId w:val="7"/>
  </w:num>
  <w:num w:numId="14" w16cid:durableId="226378433">
    <w:abstractNumId w:val="6"/>
  </w:num>
  <w:num w:numId="15" w16cid:durableId="2003583197">
    <w:abstractNumId w:val="5"/>
  </w:num>
  <w:num w:numId="16" w16cid:durableId="604382434">
    <w:abstractNumId w:val="4"/>
  </w:num>
  <w:num w:numId="17" w16cid:durableId="2091273416">
    <w:abstractNumId w:val="3"/>
  </w:num>
  <w:num w:numId="18" w16cid:durableId="1246837722">
    <w:abstractNumId w:val="2"/>
  </w:num>
  <w:num w:numId="19" w16cid:durableId="1405644036">
    <w:abstractNumId w:val="1"/>
  </w:num>
  <w:num w:numId="20" w16cid:durableId="178278134">
    <w:abstractNumId w:val="0"/>
  </w:num>
  <w:num w:numId="21" w16cid:durableId="1453598132">
    <w:abstractNumId w:val="23"/>
  </w:num>
  <w:num w:numId="22" w16cid:durableId="496189098">
    <w:abstractNumId w:val="22"/>
  </w:num>
  <w:num w:numId="23" w16cid:durableId="2072387667">
    <w:abstractNumId w:val="28"/>
  </w:num>
  <w:num w:numId="24" w16cid:durableId="1702781766">
    <w:abstractNumId w:val="25"/>
  </w:num>
  <w:num w:numId="25" w16cid:durableId="182522049">
    <w:abstractNumId w:val="42"/>
  </w:num>
  <w:num w:numId="26" w16cid:durableId="209390396">
    <w:abstractNumId w:val="17"/>
  </w:num>
  <w:num w:numId="27" w16cid:durableId="1138957624">
    <w:abstractNumId w:val="20"/>
  </w:num>
  <w:num w:numId="28" w16cid:durableId="621379539">
    <w:abstractNumId w:val="10"/>
  </w:num>
  <w:num w:numId="29" w16cid:durableId="1066952045">
    <w:abstractNumId w:val="30"/>
  </w:num>
  <w:num w:numId="30" w16cid:durableId="685517161">
    <w:abstractNumId w:val="37"/>
  </w:num>
  <w:num w:numId="31" w16cid:durableId="1616477607">
    <w:abstractNumId w:val="24"/>
  </w:num>
  <w:num w:numId="32" w16cid:durableId="888033709">
    <w:abstractNumId w:val="16"/>
  </w:num>
  <w:num w:numId="33" w16cid:durableId="92360494">
    <w:abstractNumId w:val="36"/>
  </w:num>
  <w:num w:numId="34" w16cid:durableId="312490680">
    <w:abstractNumId w:val="29"/>
  </w:num>
  <w:num w:numId="35" w16cid:durableId="1049379227">
    <w:abstractNumId w:val="14"/>
  </w:num>
  <w:num w:numId="36" w16cid:durableId="378676580">
    <w:abstractNumId w:val="12"/>
  </w:num>
  <w:num w:numId="37" w16cid:durableId="342122926">
    <w:abstractNumId w:val="34"/>
  </w:num>
  <w:num w:numId="38" w16cid:durableId="127864577">
    <w:abstractNumId w:val="31"/>
  </w:num>
  <w:num w:numId="39" w16cid:durableId="1335306260">
    <w:abstractNumId w:val="39"/>
  </w:num>
  <w:num w:numId="40" w16cid:durableId="1245728447">
    <w:abstractNumId w:val="26"/>
  </w:num>
  <w:num w:numId="41" w16cid:durableId="820341673">
    <w:abstractNumId w:val="33"/>
  </w:num>
  <w:num w:numId="42" w16cid:durableId="1394111864">
    <w:abstractNumId w:val="27"/>
  </w:num>
  <w:num w:numId="43" w16cid:durableId="1346056220">
    <w:abstractNumId w:val="35"/>
  </w:num>
  <w:num w:numId="44" w16cid:durableId="2031759800">
    <w:abstractNumId w:val="15"/>
  </w:num>
  <w:num w:numId="45" w16cid:durableId="683022959">
    <w:abstractNumId w:val="13"/>
  </w:num>
  <w:num w:numId="46" w16cid:durableId="638151266">
    <w:abstractNumId w:val="43"/>
  </w:num>
  <w:num w:numId="47" w16cid:durableId="336158658">
    <w:abstractNumId w:val="41"/>
  </w:num>
  <w:num w:numId="48" w16cid:durableId="139940096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61F"/>
    <w:rsid w:val="00010E68"/>
    <w:rsid w:val="0001446B"/>
    <w:rsid w:val="00022E9D"/>
    <w:rsid w:val="00025E53"/>
    <w:rsid w:val="00027052"/>
    <w:rsid w:val="00030E15"/>
    <w:rsid w:val="00030EDE"/>
    <w:rsid w:val="00031EF9"/>
    <w:rsid w:val="00031F51"/>
    <w:rsid w:val="00032208"/>
    <w:rsid w:val="000341BD"/>
    <w:rsid w:val="00034296"/>
    <w:rsid w:val="00034C24"/>
    <w:rsid w:val="000408C8"/>
    <w:rsid w:val="000418B8"/>
    <w:rsid w:val="000422DE"/>
    <w:rsid w:val="00044352"/>
    <w:rsid w:val="00056C08"/>
    <w:rsid w:val="00060BD0"/>
    <w:rsid w:val="00064158"/>
    <w:rsid w:val="0006449F"/>
    <w:rsid w:val="0006555C"/>
    <w:rsid w:val="0006632D"/>
    <w:rsid w:val="00070981"/>
    <w:rsid w:val="00070EBC"/>
    <w:rsid w:val="000748AA"/>
    <w:rsid w:val="00075883"/>
    <w:rsid w:val="000824FE"/>
    <w:rsid w:val="00084300"/>
    <w:rsid w:val="00084CD5"/>
    <w:rsid w:val="00086512"/>
    <w:rsid w:val="0008747F"/>
    <w:rsid w:val="000911BE"/>
    <w:rsid w:val="00094149"/>
    <w:rsid w:val="00095248"/>
    <w:rsid w:val="000A3411"/>
    <w:rsid w:val="000A5230"/>
    <w:rsid w:val="000A5241"/>
    <w:rsid w:val="000A7AC7"/>
    <w:rsid w:val="000B2CF1"/>
    <w:rsid w:val="000B76C8"/>
    <w:rsid w:val="000C45A7"/>
    <w:rsid w:val="000C65F0"/>
    <w:rsid w:val="000C6876"/>
    <w:rsid w:val="000C74EE"/>
    <w:rsid w:val="000D20FF"/>
    <w:rsid w:val="000D23AB"/>
    <w:rsid w:val="000E5595"/>
    <w:rsid w:val="000E565F"/>
    <w:rsid w:val="000F62C0"/>
    <w:rsid w:val="000F745B"/>
    <w:rsid w:val="000F7A08"/>
    <w:rsid w:val="001015E9"/>
    <w:rsid w:val="00102537"/>
    <w:rsid w:val="00110790"/>
    <w:rsid w:val="001209E0"/>
    <w:rsid w:val="0012190D"/>
    <w:rsid w:val="00122882"/>
    <w:rsid w:val="0012344B"/>
    <w:rsid w:val="00124A16"/>
    <w:rsid w:val="00125509"/>
    <w:rsid w:val="0012717E"/>
    <w:rsid w:val="00130554"/>
    <w:rsid w:val="00146F54"/>
    <w:rsid w:val="001506B1"/>
    <w:rsid w:val="00150C80"/>
    <w:rsid w:val="00151DE8"/>
    <w:rsid w:val="00152BBF"/>
    <w:rsid w:val="001536B7"/>
    <w:rsid w:val="00155CFB"/>
    <w:rsid w:val="00155E5B"/>
    <w:rsid w:val="00156D9E"/>
    <w:rsid w:val="00161462"/>
    <w:rsid w:val="001638F6"/>
    <w:rsid w:val="00165477"/>
    <w:rsid w:val="00165D32"/>
    <w:rsid w:val="00166FE6"/>
    <w:rsid w:val="00167DFF"/>
    <w:rsid w:val="00170DBC"/>
    <w:rsid w:val="00172070"/>
    <w:rsid w:val="00172E56"/>
    <w:rsid w:val="00173B74"/>
    <w:rsid w:val="0017688E"/>
    <w:rsid w:val="00183269"/>
    <w:rsid w:val="00185995"/>
    <w:rsid w:val="00193AFF"/>
    <w:rsid w:val="001A06F7"/>
    <w:rsid w:val="001A2000"/>
    <w:rsid w:val="001A4EEA"/>
    <w:rsid w:val="001A5410"/>
    <w:rsid w:val="001B01B3"/>
    <w:rsid w:val="001B13E0"/>
    <w:rsid w:val="001B4688"/>
    <w:rsid w:val="001B6718"/>
    <w:rsid w:val="001B76FE"/>
    <w:rsid w:val="001C56F0"/>
    <w:rsid w:val="001C6B21"/>
    <w:rsid w:val="001C6EB4"/>
    <w:rsid w:val="001C75A4"/>
    <w:rsid w:val="001D6BE7"/>
    <w:rsid w:val="001E2E34"/>
    <w:rsid w:val="001E4A19"/>
    <w:rsid w:val="001F023A"/>
    <w:rsid w:val="001F3074"/>
    <w:rsid w:val="001F38F7"/>
    <w:rsid w:val="001F7DD8"/>
    <w:rsid w:val="00201E6A"/>
    <w:rsid w:val="00205705"/>
    <w:rsid w:val="00206C1C"/>
    <w:rsid w:val="00214DC8"/>
    <w:rsid w:val="00216B1F"/>
    <w:rsid w:val="00220157"/>
    <w:rsid w:val="00220BAE"/>
    <w:rsid w:val="00220EA6"/>
    <w:rsid w:val="00223E60"/>
    <w:rsid w:val="0023211D"/>
    <w:rsid w:val="002376F2"/>
    <w:rsid w:val="0024006D"/>
    <w:rsid w:val="00247BED"/>
    <w:rsid w:val="00250E1F"/>
    <w:rsid w:val="0025434D"/>
    <w:rsid w:val="0025727C"/>
    <w:rsid w:val="002572DC"/>
    <w:rsid w:val="002601D6"/>
    <w:rsid w:val="00267956"/>
    <w:rsid w:val="002679D7"/>
    <w:rsid w:val="00270833"/>
    <w:rsid w:val="00276CBF"/>
    <w:rsid w:val="00280471"/>
    <w:rsid w:val="002820D0"/>
    <w:rsid w:val="002852C1"/>
    <w:rsid w:val="00286388"/>
    <w:rsid w:val="002906F9"/>
    <w:rsid w:val="002A04EB"/>
    <w:rsid w:val="002A1E91"/>
    <w:rsid w:val="002A2FE8"/>
    <w:rsid w:val="002A3F7B"/>
    <w:rsid w:val="002A442C"/>
    <w:rsid w:val="002A4B1C"/>
    <w:rsid w:val="002A6165"/>
    <w:rsid w:val="002A7F3C"/>
    <w:rsid w:val="002B076C"/>
    <w:rsid w:val="002C0CBC"/>
    <w:rsid w:val="002C5D3A"/>
    <w:rsid w:val="002C5EDB"/>
    <w:rsid w:val="002D0046"/>
    <w:rsid w:val="002D33D0"/>
    <w:rsid w:val="002D405B"/>
    <w:rsid w:val="002D7657"/>
    <w:rsid w:val="002E3360"/>
    <w:rsid w:val="002E5B07"/>
    <w:rsid w:val="002E5F01"/>
    <w:rsid w:val="002E79C8"/>
    <w:rsid w:val="002F0631"/>
    <w:rsid w:val="002F07DE"/>
    <w:rsid w:val="002F45D7"/>
    <w:rsid w:val="002F5AF9"/>
    <w:rsid w:val="002F6104"/>
    <w:rsid w:val="002F76EB"/>
    <w:rsid w:val="003059BB"/>
    <w:rsid w:val="0030732B"/>
    <w:rsid w:val="003110C6"/>
    <w:rsid w:val="00311580"/>
    <w:rsid w:val="00311B26"/>
    <w:rsid w:val="0031295A"/>
    <w:rsid w:val="00314678"/>
    <w:rsid w:val="0031616E"/>
    <w:rsid w:val="0031695B"/>
    <w:rsid w:val="003209D6"/>
    <w:rsid w:val="00320BE3"/>
    <w:rsid w:val="00321808"/>
    <w:rsid w:val="003221B4"/>
    <w:rsid w:val="00322D27"/>
    <w:rsid w:val="003265F2"/>
    <w:rsid w:val="00327927"/>
    <w:rsid w:val="00334A73"/>
    <w:rsid w:val="00341079"/>
    <w:rsid w:val="003422FF"/>
    <w:rsid w:val="00345082"/>
    <w:rsid w:val="00346C42"/>
    <w:rsid w:val="00350C75"/>
    <w:rsid w:val="00351D78"/>
    <w:rsid w:val="00353221"/>
    <w:rsid w:val="003536BD"/>
    <w:rsid w:val="00357BFB"/>
    <w:rsid w:val="003670D6"/>
    <w:rsid w:val="003706D6"/>
    <w:rsid w:val="00371FE7"/>
    <w:rsid w:val="0037371C"/>
    <w:rsid w:val="00374E68"/>
    <w:rsid w:val="003775E0"/>
    <w:rsid w:val="0037792C"/>
    <w:rsid w:val="00380A2A"/>
    <w:rsid w:val="003857C0"/>
    <w:rsid w:val="0039245A"/>
    <w:rsid w:val="003950D5"/>
    <w:rsid w:val="003957CA"/>
    <w:rsid w:val="00396A73"/>
    <w:rsid w:val="003A1F5C"/>
    <w:rsid w:val="003B1DAE"/>
    <w:rsid w:val="003B34D2"/>
    <w:rsid w:val="003B4D8A"/>
    <w:rsid w:val="003B6012"/>
    <w:rsid w:val="003B785E"/>
    <w:rsid w:val="003C5010"/>
    <w:rsid w:val="003C51A4"/>
    <w:rsid w:val="003C6053"/>
    <w:rsid w:val="003C7E7B"/>
    <w:rsid w:val="003D0EE3"/>
    <w:rsid w:val="003D2DFA"/>
    <w:rsid w:val="003D458C"/>
    <w:rsid w:val="003D6FBF"/>
    <w:rsid w:val="003E1760"/>
    <w:rsid w:val="003E2BA6"/>
    <w:rsid w:val="003E3913"/>
    <w:rsid w:val="003E3EFF"/>
    <w:rsid w:val="003F101D"/>
    <w:rsid w:val="0040075F"/>
    <w:rsid w:val="004020F6"/>
    <w:rsid w:val="00403DD3"/>
    <w:rsid w:val="004050EF"/>
    <w:rsid w:val="00405E64"/>
    <w:rsid w:val="00407A30"/>
    <w:rsid w:val="00410676"/>
    <w:rsid w:val="004107C0"/>
    <w:rsid w:val="004109E8"/>
    <w:rsid w:val="0041202A"/>
    <w:rsid w:val="00415300"/>
    <w:rsid w:val="00415C82"/>
    <w:rsid w:val="004248F3"/>
    <w:rsid w:val="00425A63"/>
    <w:rsid w:val="00427032"/>
    <w:rsid w:val="00446300"/>
    <w:rsid w:val="004466A1"/>
    <w:rsid w:val="004551BC"/>
    <w:rsid w:val="0045545C"/>
    <w:rsid w:val="00455A2A"/>
    <w:rsid w:val="0045790B"/>
    <w:rsid w:val="0046150B"/>
    <w:rsid w:val="004638BE"/>
    <w:rsid w:val="0046435B"/>
    <w:rsid w:val="00465C41"/>
    <w:rsid w:val="0047024B"/>
    <w:rsid w:val="00472592"/>
    <w:rsid w:val="00472E08"/>
    <w:rsid w:val="0047363B"/>
    <w:rsid w:val="004749F5"/>
    <w:rsid w:val="00476EB7"/>
    <w:rsid w:val="00483532"/>
    <w:rsid w:val="00483766"/>
    <w:rsid w:val="00483AFB"/>
    <w:rsid w:val="00491215"/>
    <w:rsid w:val="004912C6"/>
    <w:rsid w:val="0049393D"/>
    <w:rsid w:val="004952C4"/>
    <w:rsid w:val="004A370F"/>
    <w:rsid w:val="004A5F9F"/>
    <w:rsid w:val="004A65A2"/>
    <w:rsid w:val="004B0FFB"/>
    <w:rsid w:val="004B264B"/>
    <w:rsid w:val="004B376D"/>
    <w:rsid w:val="004B4CE3"/>
    <w:rsid w:val="004B7DB9"/>
    <w:rsid w:val="004B7FE8"/>
    <w:rsid w:val="004C4FEF"/>
    <w:rsid w:val="004C5234"/>
    <w:rsid w:val="004C5658"/>
    <w:rsid w:val="004C5BB7"/>
    <w:rsid w:val="004D1951"/>
    <w:rsid w:val="004D283D"/>
    <w:rsid w:val="004E1BE3"/>
    <w:rsid w:val="004E33D4"/>
    <w:rsid w:val="004E7ED4"/>
    <w:rsid w:val="004F1C60"/>
    <w:rsid w:val="004F59DA"/>
    <w:rsid w:val="00501D1F"/>
    <w:rsid w:val="00502648"/>
    <w:rsid w:val="0050457C"/>
    <w:rsid w:val="00512BC7"/>
    <w:rsid w:val="005137D2"/>
    <w:rsid w:val="00520114"/>
    <w:rsid w:val="00520F08"/>
    <w:rsid w:val="005221BF"/>
    <w:rsid w:val="00525135"/>
    <w:rsid w:val="005266DD"/>
    <w:rsid w:val="0052705F"/>
    <w:rsid w:val="00527302"/>
    <w:rsid w:val="00532A7B"/>
    <w:rsid w:val="00533C6F"/>
    <w:rsid w:val="00535FF3"/>
    <w:rsid w:val="005360BA"/>
    <w:rsid w:val="0054019B"/>
    <w:rsid w:val="00540577"/>
    <w:rsid w:val="00540F85"/>
    <w:rsid w:val="00542EF1"/>
    <w:rsid w:val="0054396F"/>
    <w:rsid w:val="0054754D"/>
    <w:rsid w:val="0055100E"/>
    <w:rsid w:val="00553BA7"/>
    <w:rsid w:val="00557831"/>
    <w:rsid w:val="00560A1C"/>
    <w:rsid w:val="00564269"/>
    <w:rsid w:val="00565457"/>
    <w:rsid w:val="00566CB2"/>
    <w:rsid w:val="00572643"/>
    <w:rsid w:val="00573158"/>
    <w:rsid w:val="00577778"/>
    <w:rsid w:val="0058326A"/>
    <w:rsid w:val="00584426"/>
    <w:rsid w:val="00585646"/>
    <w:rsid w:val="005900C7"/>
    <w:rsid w:val="00593B57"/>
    <w:rsid w:val="00594390"/>
    <w:rsid w:val="00595C0A"/>
    <w:rsid w:val="0059636E"/>
    <w:rsid w:val="005A0599"/>
    <w:rsid w:val="005A11BF"/>
    <w:rsid w:val="005A1C5A"/>
    <w:rsid w:val="005A2877"/>
    <w:rsid w:val="005A63E7"/>
    <w:rsid w:val="005A7A0A"/>
    <w:rsid w:val="005B09D5"/>
    <w:rsid w:val="005B3450"/>
    <w:rsid w:val="005B37E3"/>
    <w:rsid w:val="005B5554"/>
    <w:rsid w:val="005B5B2C"/>
    <w:rsid w:val="005B7C09"/>
    <w:rsid w:val="005C12AD"/>
    <w:rsid w:val="005C1977"/>
    <w:rsid w:val="005C2E6A"/>
    <w:rsid w:val="005C32CC"/>
    <w:rsid w:val="005C44F1"/>
    <w:rsid w:val="005C493C"/>
    <w:rsid w:val="005D5886"/>
    <w:rsid w:val="005E23F0"/>
    <w:rsid w:val="005F010C"/>
    <w:rsid w:val="005F3280"/>
    <w:rsid w:val="005F5B3E"/>
    <w:rsid w:val="005F728A"/>
    <w:rsid w:val="00600A05"/>
    <w:rsid w:val="00604A3D"/>
    <w:rsid w:val="00606855"/>
    <w:rsid w:val="00610C8C"/>
    <w:rsid w:val="0061136D"/>
    <w:rsid w:val="00614120"/>
    <w:rsid w:val="00615226"/>
    <w:rsid w:val="0061768A"/>
    <w:rsid w:val="00624321"/>
    <w:rsid w:val="00630E25"/>
    <w:rsid w:val="00631889"/>
    <w:rsid w:val="00636572"/>
    <w:rsid w:val="006539E0"/>
    <w:rsid w:val="00656688"/>
    <w:rsid w:val="00661A16"/>
    <w:rsid w:val="00666E09"/>
    <w:rsid w:val="00666EF2"/>
    <w:rsid w:val="00670AEC"/>
    <w:rsid w:val="006714E4"/>
    <w:rsid w:val="00672543"/>
    <w:rsid w:val="00673361"/>
    <w:rsid w:val="006775EF"/>
    <w:rsid w:val="006867A2"/>
    <w:rsid w:val="006870C6"/>
    <w:rsid w:val="00687916"/>
    <w:rsid w:val="00690EFD"/>
    <w:rsid w:val="00691D0C"/>
    <w:rsid w:val="00692881"/>
    <w:rsid w:val="00693A51"/>
    <w:rsid w:val="00693D60"/>
    <w:rsid w:val="00694407"/>
    <w:rsid w:val="006A03B3"/>
    <w:rsid w:val="006A125F"/>
    <w:rsid w:val="006A1669"/>
    <w:rsid w:val="006A22DD"/>
    <w:rsid w:val="006A3FCA"/>
    <w:rsid w:val="006A775B"/>
    <w:rsid w:val="006B4AEA"/>
    <w:rsid w:val="006B5F79"/>
    <w:rsid w:val="006B6043"/>
    <w:rsid w:val="006B626F"/>
    <w:rsid w:val="006C0F48"/>
    <w:rsid w:val="006C7DE3"/>
    <w:rsid w:val="006D243D"/>
    <w:rsid w:val="006D2E3C"/>
    <w:rsid w:val="006D3027"/>
    <w:rsid w:val="006D40F6"/>
    <w:rsid w:val="006D77B4"/>
    <w:rsid w:val="006E3020"/>
    <w:rsid w:val="006E47F5"/>
    <w:rsid w:val="006E58B2"/>
    <w:rsid w:val="006F4413"/>
    <w:rsid w:val="007021DE"/>
    <w:rsid w:val="00705507"/>
    <w:rsid w:val="00707350"/>
    <w:rsid w:val="007076F7"/>
    <w:rsid w:val="0071033E"/>
    <w:rsid w:val="0071392F"/>
    <w:rsid w:val="007154B5"/>
    <w:rsid w:val="00717711"/>
    <w:rsid w:val="0072065F"/>
    <w:rsid w:val="00724692"/>
    <w:rsid w:val="007259ED"/>
    <w:rsid w:val="00732607"/>
    <w:rsid w:val="00734DA3"/>
    <w:rsid w:val="00736E53"/>
    <w:rsid w:val="0074712A"/>
    <w:rsid w:val="00756200"/>
    <w:rsid w:val="00760563"/>
    <w:rsid w:val="007645EF"/>
    <w:rsid w:val="00765A1C"/>
    <w:rsid w:val="00765C43"/>
    <w:rsid w:val="00765CCD"/>
    <w:rsid w:val="007752CC"/>
    <w:rsid w:val="0078002E"/>
    <w:rsid w:val="0078068D"/>
    <w:rsid w:val="0078539A"/>
    <w:rsid w:val="00786A86"/>
    <w:rsid w:val="00786C5D"/>
    <w:rsid w:val="00786E75"/>
    <w:rsid w:val="0079079E"/>
    <w:rsid w:val="00791903"/>
    <w:rsid w:val="0079355F"/>
    <w:rsid w:val="00797E2B"/>
    <w:rsid w:val="007A1426"/>
    <w:rsid w:val="007A1683"/>
    <w:rsid w:val="007A5124"/>
    <w:rsid w:val="007B141D"/>
    <w:rsid w:val="007B2AB8"/>
    <w:rsid w:val="007B6648"/>
    <w:rsid w:val="007B6AC6"/>
    <w:rsid w:val="007C132F"/>
    <w:rsid w:val="007C2D50"/>
    <w:rsid w:val="007C586C"/>
    <w:rsid w:val="007C61F2"/>
    <w:rsid w:val="007C72D5"/>
    <w:rsid w:val="007C79B6"/>
    <w:rsid w:val="007D097D"/>
    <w:rsid w:val="007D0CE6"/>
    <w:rsid w:val="007D0DB7"/>
    <w:rsid w:val="007D158C"/>
    <w:rsid w:val="007D1DFA"/>
    <w:rsid w:val="007D4BE1"/>
    <w:rsid w:val="007D6555"/>
    <w:rsid w:val="007D758C"/>
    <w:rsid w:val="007E37B0"/>
    <w:rsid w:val="007E6E0A"/>
    <w:rsid w:val="007F2420"/>
    <w:rsid w:val="007F560B"/>
    <w:rsid w:val="007F7BA0"/>
    <w:rsid w:val="00801667"/>
    <w:rsid w:val="00804A7F"/>
    <w:rsid w:val="00804DDE"/>
    <w:rsid w:val="0080713A"/>
    <w:rsid w:val="00811E6B"/>
    <w:rsid w:val="00813568"/>
    <w:rsid w:val="00814E05"/>
    <w:rsid w:val="00820CB6"/>
    <w:rsid w:val="00821BE3"/>
    <w:rsid w:val="0082347F"/>
    <w:rsid w:val="0082398D"/>
    <w:rsid w:val="00830119"/>
    <w:rsid w:val="00830E04"/>
    <w:rsid w:val="008336A5"/>
    <w:rsid w:val="008364DF"/>
    <w:rsid w:val="00836E03"/>
    <w:rsid w:val="00837903"/>
    <w:rsid w:val="00840DEF"/>
    <w:rsid w:val="00842A5A"/>
    <w:rsid w:val="00844483"/>
    <w:rsid w:val="00846BF6"/>
    <w:rsid w:val="008471F2"/>
    <w:rsid w:val="008472D6"/>
    <w:rsid w:val="00850A21"/>
    <w:rsid w:val="00851FA5"/>
    <w:rsid w:val="0085340D"/>
    <w:rsid w:val="008537F7"/>
    <w:rsid w:val="00856428"/>
    <w:rsid w:val="00857E73"/>
    <w:rsid w:val="008611D1"/>
    <w:rsid w:val="00867AC9"/>
    <w:rsid w:val="008719E4"/>
    <w:rsid w:val="00871A16"/>
    <w:rsid w:val="00872434"/>
    <w:rsid w:val="008755A2"/>
    <w:rsid w:val="00880544"/>
    <w:rsid w:val="008808D5"/>
    <w:rsid w:val="00881000"/>
    <w:rsid w:val="0088425C"/>
    <w:rsid w:val="008842E1"/>
    <w:rsid w:val="00885061"/>
    <w:rsid w:val="008865E1"/>
    <w:rsid w:val="0088669B"/>
    <w:rsid w:val="008868B2"/>
    <w:rsid w:val="0088697F"/>
    <w:rsid w:val="00891D32"/>
    <w:rsid w:val="0089316C"/>
    <w:rsid w:val="008A7C91"/>
    <w:rsid w:val="008B1413"/>
    <w:rsid w:val="008B3F54"/>
    <w:rsid w:val="008B643A"/>
    <w:rsid w:val="008B7E2E"/>
    <w:rsid w:val="008C04BE"/>
    <w:rsid w:val="008C531B"/>
    <w:rsid w:val="008C7A8E"/>
    <w:rsid w:val="008D10F4"/>
    <w:rsid w:val="008D1D2E"/>
    <w:rsid w:val="008D5B5A"/>
    <w:rsid w:val="008D5DB7"/>
    <w:rsid w:val="008D791F"/>
    <w:rsid w:val="008E1934"/>
    <w:rsid w:val="008E355E"/>
    <w:rsid w:val="008E6DC3"/>
    <w:rsid w:val="008E6F09"/>
    <w:rsid w:val="008F37F9"/>
    <w:rsid w:val="008F3DF7"/>
    <w:rsid w:val="008F4AA0"/>
    <w:rsid w:val="008F64D1"/>
    <w:rsid w:val="0090105E"/>
    <w:rsid w:val="00902E6F"/>
    <w:rsid w:val="00904177"/>
    <w:rsid w:val="00905903"/>
    <w:rsid w:val="00905947"/>
    <w:rsid w:val="00910B6B"/>
    <w:rsid w:val="00920836"/>
    <w:rsid w:val="00921901"/>
    <w:rsid w:val="00921925"/>
    <w:rsid w:val="00922584"/>
    <w:rsid w:val="00922A40"/>
    <w:rsid w:val="009241EC"/>
    <w:rsid w:val="00925CE5"/>
    <w:rsid w:val="00927044"/>
    <w:rsid w:val="00927B08"/>
    <w:rsid w:val="00933384"/>
    <w:rsid w:val="00934F1C"/>
    <w:rsid w:val="00940B34"/>
    <w:rsid w:val="009435EF"/>
    <w:rsid w:val="00946305"/>
    <w:rsid w:val="009464FF"/>
    <w:rsid w:val="00953408"/>
    <w:rsid w:val="009548F0"/>
    <w:rsid w:val="00954A28"/>
    <w:rsid w:val="00955FC6"/>
    <w:rsid w:val="0096020B"/>
    <w:rsid w:val="00966AF6"/>
    <w:rsid w:val="00966FDC"/>
    <w:rsid w:val="00972660"/>
    <w:rsid w:val="009729C2"/>
    <w:rsid w:val="0097341C"/>
    <w:rsid w:val="00974B7C"/>
    <w:rsid w:val="00984670"/>
    <w:rsid w:val="009A0CA0"/>
    <w:rsid w:val="009A1E88"/>
    <w:rsid w:val="009A276D"/>
    <w:rsid w:val="009A610A"/>
    <w:rsid w:val="009B4B36"/>
    <w:rsid w:val="009B564B"/>
    <w:rsid w:val="009C0A2E"/>
    <w:rsid w:val="009C0B2E"/>
    <w:rsid w:val="009C0CA2"/>
    <w:rsid w:val="009C2D78"/>
    <w:rsid w:val="009C4863"/>
    <w:rsid w:val="009D08C1"/>
    <w:rsid w:val="009D1150"/>
    <w:rsid w:val="009D151C"/>
    <w:rsid w:val="009D211A"/>
    <w:rsid w:val="009D2231"/>
    <w:rsid w:val="009D3A8A"/>
    <w:rsid w:val="009D40B9"/>
    <w:rsid w:val="009D7AF8"/>
    <w:rsid w:val="009E3B8E"/>
    <w:rsid w:val="009E423F"/>
    <w:rsid w:val="009F0E58"/>
    <w:rsid w:val="009F2E8F"/>
    <w:rsid w:val="009F6100"/>
    <w:rsid w:val="00A012B1"/>
    <w:rsid w:val="00A023CD"/>
    <w:rsid w:val="00A05034"/>
    <w:rsid w:val="00A06FFC"/>
    <w:rsid w:val="00A07EAE"/>
    <w:rsid w:val="00A116E5"/>
    <w:rsid w:val="00A11F5E"/>
    <w:rsid w:val="00A122DB"/>
    <w:rsid w:val="00A21029"/>
    <w:rsid w:val="00A23047"/>
    <w:rsid w:val="00A2355E"/>
    <w:rsid w:val="00A24555"/>
    <w:rsid w:val="00A24FE9"/>
    <w:rsid w:val="00A251DF"/>
    <w:rsid w:val="00A253D8"/>
    <w:rsid w:val="00A261B5"/>
    <w:rsid w:val="00A30174"/>
    <w:rsid w:val="00A3064A"/>
    <w:rsid w:val="00A32976"/>
    <w:rsid w:val="00A35951"/>
    <w:rsid w:val="00A36366"/>
    <w:rsid w:val="00A413C4"/>
    <w:rsid w:val="00A41EC1"/>
    <w:rsid w:val="00A42768"/>
    <w:rsid w:val="00A560D2"/>
    <w:rsid w:val="00A6097D"/>
    <w:rsid w:val="00A62195"/>
    <w:rsid w:val="00A63E40"/>
    <w:rsid w:val="00A71134"/>
    <w:rsid w:val="00A726B0"/>
    <w:rsid w:val="00A855F6"/>
    <w:rsid w:val="00A85E30"/>
    <w:rsid w:val="00A948AD"/>
    <w:rsid w:val="00A97685"/>
    <w:rsid w:val="00A97A07"/>
    <w:rsid w:val="00AA08DD"/>
    <w:rsid w:val="00AA1994"/>
    <w:rsid w:val="00AA5752"/>
    <w:rsid w:val="00AB0BD0"/>
    <w:rsid w:val="00AB2DD0"/>
    <w:rsid w:val="00AB4D48"/>
    <w:rsid w:val="00AB54E3"/>
    <w:rsid w:val="00AB6F4E"/>
    <w:rsid w:val="00AC0709"/>
    <w:rsid w:val="00AC2C52"/>
    <w:rsid w:val="00AC2D55"/>
    <w:rsid w:val="00AD08B8"/>
    <w:rsid w:val="00AD165F"/>
    <w:rsid w:val="00AD1708"/>
    <w:rsid w:val="00AD41CA"/>
    <w:rsid w:val="00AD6880"/>
    <w:rsid w:val="00AD74DB"/>
    <w:rsid w:val="00AE1D18"/>
    <w:rsid w:val="00AE5B45"/>
    <w:rsid w:val="00AE6B37"/>
    <w:rsid w:val="00AF49EE"/>
    <w:rsid w:val="00AF6708"/>
    <w:rsid w:val="00B02FB0"/>
    <w:rsid w:val="00B11B97"/>
    <w:rsid w:val="00B15A28"/>
    <w:rsid w:val="00B20400"/>
    <w:rsid w:val="00B21C0F"/>
    <w:rsid w:val="00B2335B"/>
    <w:rsid w:val="00B2384C"/>
    <w:rsid w:val="00B24A46"/>
    <w:rsid w:val="00B2523C"/>
    <w:rsid w:val="00B26E98"/>
    <w:rsid w:val="00B26F8B"/>
    <w:rsid w:val="00B27749"/>
    <w:rsid w:val="00B30662"/>
    <w:rsid w:val="00B30BF1"/>
    <w:rsid w:val="00B31580"/>
    <w:rsid w:val="00B31BD1"/>
    <w:rsid w:val="00B31FD5"/>
    <w:rsid w:val="00B4005D"/>
    <w:rsid w:val="00B40CA5"/>
    <w:rsid w:val="00B41734"/>
    <w:rsid w:val="00B427FD"/>
    <w:rsid w:val="00B44144"/>
    <w:rsid w:val="00B465F4"/>
    <w:rsid w:val="00B470B5"/>
    <w:rsid w:val="00B47122"/>
    <w:rsid w:val="00B477CC"/>
    <w:rsid w:val="00B47B7A"/>
    <w:rsid w:val="00B51A0F"/>
    <w:rsid w:val="00B52B73"/>
    <w:rsid w:val="00B535B7"/>
    <w:rsid w:val="00B5784F"/>
    <w:rsid w:val="00B6329A"/>
    <w:rsid w:val="00B6416E"/>
    <w:rsid w:val="00B646B8"/>
    <w:rsid w:val="00B67442"/>
    <w:rsid w:val="00B71258"/>
    <w:rsid w:val="00B73121"/>
    <w:rsid w:val="00B739C3"/>
    <w:rsid w:val="00B75DA6"/>
    <w:rsid w:val="00B778F7"/>
    <w:rsid w:val="00B83989"/>
    <w:rsid w:val="00B8447D"/>
    <w:rsid w:val="00B93FCA"/>
    <w:rsid w:val="00B95364"/>
    <w:rsid w:val="00B961DC"/>
    <w:rsid w:val="00B96875"/>
    <w:rsid w:val="00BA2CD9"/>
    <w:rsid w:val="00BA357F"/>
    <w:rsid w:val="00BA3B5C"/>
    <w:rsid w:val="00BA4049"/>
    <w:rsid w:val="00BA5492"/>
    <w:rsid w:val="00BA7069"/>
    <w:rsid w:val="00BB4EE1"/>
    <w:rsid w:val="00BB6DEB"/>
    <w:rsid w:val="00BC246C"/>
    <w:rsid w:val="00BC2753"/>
    <w:rsid w:val="00BC58D7"/>
    <w:rsid w:val="00BC7BF4"/>
    <w:rsid w:val="00BD0948"/>
    <w:rsid w:val="00BD3AA1"/>
    <w:rsid w:val="00BD3B58"/>
    <w:rsid w:val="00BD5040"/>
    <w:rsid w:val="00BD633F"/>
    <w:rsid w:val="00BD67FB"/>
    <w:rsid w:val="00BD79A0"/>
    <w:rsid w:val="00BE0996"/>
    <w:rsid w:val="00BE1D90"/>
    <w:rsid w:val="00BE46F4"/>
    <w:rsid w:val="00BE6771"/>
    <w:rsid w:val="00BE7B32"/>
    <w:rsid w:val="00BF7C8F"/>
    <w:rsid w:val="00C01187"/>
    <w:rsid w:val="00C114C7"/>
    <w:rsid w:val="00C13511"/>
    <w:rsid w:val="00C15157"/>
    <w:rsid w:val="00C173D6"/>
    <w:rsid w:val="00C22BEC"/>
    <w:rsid w:val="00C23DED"/>
    <w:rsid w:val="00C249A9"/>
    <w:rsid w:val="00C24C5E"/>
    <w:rsid w:val="00C24DC1"/>
    <w:rsid w:val="00C25D7F"/>
    <w:rsid w:val="00C32BA0"/>
    <w:rsid w:val="00C34046"/>
    <w:rsid w:val="00C356DB"/>
    <w:rsid w:val="00C42F5E"/>
    <w:rsid w:val="00C43798"/>
    <w:rsid w:val="00C47B6F"/>
    <w:rsid w:val="00C575D8"/>
    <w:rsid w:val="00C612B3"/>
    <w:rsid w:val="00C62255"/>
    <w:rsid w:val="00C625A2"/>
    <w:rsid w:val="00C62B2B"/>
    <w:rsid w:val="00C62B3E"/>
    <w:rsid w:val="00C66363"/>
    <w:rsid w:val="00C6653F"/>
    <w:rsid w:val="00C67CC5"/>
    <w:rsid w:val="00C71138"/>
    <w:rsid w:val="00C7123E"/>
    <w:rsid w:val="00C7199B"/>
    <w:rsid w:val="00C721D0"/>
    <w:rsid w:val="00C80314"/>
    <w:rsid w:val="00C80BD4"/>
    <w:rsid w:val="00C80F5F"/>
    <w:rsid w:val="00C81C51"/>
    <w:rsid w:val="00C81D40"/>
    <w:rsid w:val="00C81EC7"/>
    <w:rsid w:val="00C82602"/>
    <w:rsid w:val="00C836F7"/>
    <w:rsid w:val="00C90692"/>
    <w:rsid w:val="00C90A84"/>
    <w:rsid w:val="00C926A8"/>
    <w:rsid w:val="00C92B60"/>
    <w:rsid w:val="00C93B6F"/>
    <w:rsid w:val="00C9653A"/>
    <w:rsid w:val="00C97C60"/>
    <w:rsid w:val="00CA4C52"/>
    <w:rsid w:val="00CA626F"/>
    <w:rsid w:val="00CB0EBC"/>
    <w:rsid w:val="00CB1561"/>
    <w:rsid w:val="00CB7748"/>
    <w:rsid w:val="00CC2253"/>
    <w:rsid w:val="00CC4262"/>
    <w:rsid w:val="00CC59FC"/>
    <w:rsid w:val="00CC79A9"/>
    <w:rsid w:val="00CD3940"/>
    <w:rsid w:val="00CD7F6A"/>
    <w:rsid w:val="00CE0580"/>
    <w:rsid w:val="00CE27A9"/>
    <w:rsid w:val="00CE340B"/>
    <w:rsid w:val="00CE342E"/>
    <w:rsid w:val="00CE7809"/>
    <w:rsid w:val="00CF04CD"/>
    <w:rsid w:val="00CF19C0"/>
    <w:rsid w:val="00CF3A42"/>
    <w:rsid w:val="00CF761F"/>
    <w:rsid w:val="00CF7E06"/>
    <w:rsid w:val="00D0258E"/>
    <w:rsid w:val="00D03A79"/>
    <w:rsid w:val="00D0748B"/>
    <w:rsid w:val="00D07D2B"/>
    <w:rsid w:val="00D104BB"/>
    <w:rsid w:val="00D13C3D"/>
    <w:rsid w:val="00D13C42"/>
    <w:rsid w:val="00D14890"/>
    <w:rsid w:val="00D16F05"/>
    <w:rsid w:val="00D212A0"/>
    <w:rsid w:val="00D253A3"/>
    <w:rsid w:val="00D3661E"/>
    <w:rsid w:val="00D4214D"/>
    <w:rsid w:val="00D4278C"/>
    <w:rsid w:val="00D42D8D"/>
    <w:rsid w:val="00D438D3"/>
    <w:rsid w:val="00D45057"/>
    <w:rsid w:val="00D473E3"/>
    <w:rsid w:val="00D47DD8"/>
    <w:rsid w:val="00D50766"/>
    <w:rsid w:val="00D52F73"/>
    <w:rsid w:val="00D5413C"/>
    <w:rsid w:val="00D56949"/>
    <w:rsid w:val="00D576BD"/>
    <w:rsid w:val="00D6018D"/>
    <w:rsid w:val="00D700A2"/>
    <w:rsid w:val="00D70ADA"/>
    <w:rsid w:val="00D72021"/>
    <w:rsid w:val="00D7232F"/>
    <w:rsid w:val="00D7444D"/>
    <w:rsid w:val="00D75D36"/>
    <w:rsid w:val="00D76A6A"/>
    <w:rsid w:val="00D81920"/>
    <w:rsid w:val="00D82644"/>
    <w:rsid w:val="00D8336C"/>
    <w:rsid w:val="00D912AF"/>
    <w:rsid w:val="00D91BA7"/>
    <w:rsid w:val="00D9237A"/>
    <w:rsid w:val="00D957E7"/>
    <w:rsid w:val="00DB0E00"/>
    <w:rsid w:val="00DC07A3"/>
    <w:rsid w:val="00DC0950"/>
    <w:rsid w:val="00DC0F4D"/>
    <w:rsid w:val="00DC1635"/>
    <w:rsid w:val="00DC2F2D"/>
    <w:rsid w:val="00DC4EB0"/>
    <w:rsid w:val="00DC605D"/>
    <w:rsid w:val="00DC7613"/>
    <w:rsid w:val="00DD4545"/>
    <w:rsid w:val="00DD45F2"/>
    <w:rsid w:val="00DD509F"/>
    <w:rsid w:val="00DE3183"/>
    <w:rsid w:val="00DE5081"/>
    <w:rsid w:val="00DF4D04"/>
    <w:rsid w:val="00DF572F"/>
    <w:rsid w:val="00DF6624"/>
    <w:rsid w:val="00E01C47"/>
    <w:rsid w:val="00E032F6"/>
    <w:rsid w:val="00E03B9C"/>
    <w:rsid w:val="00E052C9"/>
    <w:rsid w:val="00E11B8A"/>
    <w:rsid w:val="00E175C3"/>
    <w:rsid w:val="00E22BD8"/>
    <w:rsid w:val="00E24653"/>
    <w:rsid w:val="00E31884"/>
    <w:rsid w:val="00E31C35"/>
    <w:rsid w:val="00E35EB6"/>
    <w:rsid w:val="00E37A17"/>
    <w:rsid w:val="00E405D3"/>
    <w:rsid w:val="00E456AE"/>
    <w:rsid w:val="00E479EE"/>
    <w:rsid w:val="00E50A34"/>
    <w:rsid w:val="00E50B90"/>
    <w:rsid w:val="00E53071"/>
    <w:rsid w:val="00E5370A"/>
    <w:rsid w:val="00E60D70"/>
    <w:rsid w:val="00E646D1"/>
    <w:rsid w:val="00E65307"/>
    <w:rsid w:val="00E70097"/>
    <w:rsid w:val="00E704C0"/>
    <w:rsid w:val="00E72191"/>
    <w:rsid w:val="00E73804"/>
    <w:rsid w:val="00E73D62"/>
    <w:rsid w:val="00E772E6"/>
    <w:rsid w:val="00E77F68"/>
    <w:rsid w:val="00E81E8F"/>
    <w:rsid w:val="00E81F24"/>
    <w:rsid w:val="00E8279C"/>
    <w:rsid w:val="00E8593E"/>
    <w:rsid w:val="00E90389"/>
    <w:rsid w:val="00E946B0"/>
    <w:rsid w:val="00E94FFB"/>
    <w:rsid w:val="00E958A8"/>
    <w:rsid w:val="00E968B1"/>
    <w:rsid w:val="00E97070"/>
    <w:rsid w:val="00E976B2"/>
    <w:rsid w:val="00EA185A"/>
    <w:rsid w:val="00EB0EC9"/>
    <w:rsid w:val="00EB175B"/>
    <w:rsid w:val="00EB26EC"/>
    <w:rsid w:val="00EB4225"/>
    <w:rsid w:val="00EB4A00"/>
    <w:rsid w:val="00EC0733"/>
    <w:rsid w:val="00EC0994"/>
    <w:rsid w:val="00EC58A3"/>
    <w:rsid w:val="00EC71EC"/>
    <w:rsid w:val="00ED0757"/>
    <w:rsid w:val="00ED094D"/>
    <w:rsid w:val="00ED2356"/>
    <w:rsid w:val="00ED3202"/>
    <w:rsid w:val="00ED4C62"/>
    <w:rsid w:val="00ED6008"/>
    <w:rsid w:val="00ED7F1F"/>
    <w:rsid w:val="00EE4CF5"/>
    <w:rsid w:val="00EE65A0"/>
    <w:rsid w:val="00EF0042"/>
    <w:rsid w:val="00EF63AE"/>
    <w:rsid w:val="00F02A96"/>
    <w:rsid w:val="00F03408"/>
    <w:rsid w:val="00F038AE"/>
    <w:rsid w:val="00F03E4F"/>
    <w:rsid w:val="00F169DB"/>
    <w:rsid w:val="00F21411"/>
    <w:rsid w:val="00F26856"/>
    <w:rsid w:val="00F3130E"/>
    <w:rsid w:val="00F31ED1"/>
    <w:rsid w:val="00F32B69"/>
    <w:rsid w:val="00F34FB5"/>
    <w:rsid w:val="00F356F7"/>
    <w:rsid w:val="00F3625F"/>
    <w:rsid w:val="00F405C2"/>
    <w:rsid w:val="00F46461"/>
    <w:rsid w:val="00F46A30"/>
    <w:rsid w:val="00F472A2"/>
    <w:rsid w:val="00F47F74"/>
    <w:rsid w:val="00F5110C"/>
    <w:rsid w:val="00F54C9D"/>
    <w:rsid w:val="00F677F9"/>
    <w:rsid w:val="00F71629"/>
    <w:rsid w:val="00F75356"/>
    <w:rsid w:val="00F76A31"/>
    <w:rsid w:val="00F77848"/>
    <w:rsid w:val="00F77936"/>
    <w:rsid w:val="00F80EB6"/>
    <w:rsid w:val="00F81384"/>
    <w:rsid w:val="00F825F1"/>
    <w:rsid w:val="00F85FC7"/>
    <w:rsid w:val="00F86492"/>
    <w:rsid w:val="00F90582"/>
    <w:rsid w:val="00F928FF"/>
    <w:rsid w:val="00F96CBE"/>
    <w:rsid w:val="00FA1278"/>
    <w:rsid w:val="00FA5E33"/>
    <w:rsid w:val="00FA7FDF"/>
    <w:rsid w:val="00FB0D43"/>
    <w:rsid w:val="00FB4035"/>
    <w:rsid w:val="00FB6202"/>
    <w:rsid w:val="00FB631D"/>
    <w:rsid w:val="00FB67AE"/>
    <w:rsid w:val="00FB708A"/>
    <w:rsid w:val="00FC2311"/>
    <w:rsid w:val="00FC4CA0"/>
    <w:rsid w:val="00FC4DDC"/>
    <w:rsid w:val="00FC67F7"/>
    <w:rsid w:val="00FD1186"/>
    <w:rsid w:val="00FD1504"/>
    <w:rsid w:val="00FD1A6D"/>
    <w:rsid w:val="00FD20E4"/>
    <w:rsid w:val="00FD5CFD"/>
    <w:rsid w:val="00FD791D"/>
    <w:rsid w:val="00FE5E8A"/>
    <w:rsid w:val="00FE7A15"/>
    <w:rsid w:val="00FF644E"/>
    <w:rsid w:val="00FF7807"/>
    <w:rsid w:val="12B4E7D1"/>
    <w:rsid w:val="1E047E11"/>
    <w:rsid w:val="520E3BA6"/>
    <w:rsid w:val="6ACC0568"/>
    <w:rsid w:val="6DA05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334045"/>
  <w15:chartTrackingRefBased/>
  <w15:docId w15:val="{96860216-52A1-41EF-A16A-62FBCC802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D322D" w:themeColor="text2"/>
        <w:sz w:val="22"/>
        <w:szCs w:val="22"/>
        <w:lang w:val="es-ES"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6B2"/>
    <w:rPr>
      <w:rFonts w:ascii="Avenir Next LT Pro" w:hAnsi="Avenir Next LT Pro"/>
      <w:color w:val="262626" w:themeColor="text1" w:themeTint="D9"/>
    </w:rPr>
  </w:style>
  <w:style w:type="paragraph" w:styleId="Heading1">
    <w:name w:val="heading 1"/>
    <w:basedOn w:val="Normal"/>
    <w:next w:val="Normal"/>
    <w:link w:val="Heading1Char"/>
    <w:autoRedefine/>
    <w:uiPriority w:val="4"/>
    <w:qFormat/>
    <w:rsid w:val="00F75356"/>
    <w:pPr>
      <w:keepNext/>
      <w:keepLines/>
      <w:spacing w:before="240" w:after="60"/>
      <w:outlineLvl w:val="0"/>
    </w:pPr>
    <w:rPr>
      <w:rFonts w:ascii="Monotype Corsiva" w:eastAsiaTheme="majorEastAsia" w:hAnsi="Monotype Corsiva" w:cstheme="majorBidi"/>
      <w:color w:val="404040" w:themeColor="text1" w:themeTint="BF"/>
      <w:sz w:val="32"/>
      <w:szCs w:val="30"/>
      <w:lang w:val="es-MX"/>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4"/>
    <w:semiHidden/>
    <w:unhideWhenUsed/>
    <w:qFormat/>
    <w:rsid w:val="00BE0996"/>
    <w:pPr>
      <w:keepNext/>
      <w:keepLines/>
      <w:spacing w:before="40" w:after="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E032F6"/>
    <w:rPr>
      <w:rFonts w:ascii="Monotype Corsiva" w:eastAsiaTheme="majorEastAsia" w:hAnsi="Monotype Corsiva" w:cstheme="majorBidi"/>
      <w:color w:val="404040" w:themeColor="text1" w:themeTint="BF"/>
      <w:sz w:val="32"/>
      <w:szCs w:val="30"/>
      <w:lang w:val="es-MX"/>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AF49EE"/>
    <w:pPr>
      <w:spacing w:before="0" w:after="0"/>
      <w:contextualSpacing/>
      <w:jc w:val="center"/>
    </w:pPr>
    <w:rPr>
      <w:rFonts w:asciiTheme="majorHAnsi" w:eastAsiaTheme="majorEastAsia" w:hAnsiTheme="majorHAnsi" w:cstheme="majorBidi"/>
      <w:kern w:val="28"/>
      <w:sz w:val="60"/>
      <w:szCs w:val="60"/>
    </w:rPr>
  </w:style>
  <w:style w:type="character" w:customStyle="1" w:styleId="TitleChar">
    <w:name w:val="Title Char"/>
    <w:basedOn w:val="DefaultParagraphFont"/>
    <w:link w:val="Title"/>
    <w:uiPriority w:val="2"/>
    <w:rsid w:val="00AF49EE"/>
    <w:rPr>
      <w:rFonts w:asciiTheme="majorHAnsi" w:eastAsiaTheme="majorEastAsia" w:hAnsiTheme="majorHAnsi" w:cstheme="majorBidi"/>
      <w:color w:val="262626" w:themeColor="text1" w:themeTint="D9"/>
      <w:kern w:val="28"/>
      <w:sz w:val="60"/>
      <w:szCs w:val="60"/>
    </w:rPr>
  </w:style>
  <w:style w:type="paragraph" w:styleId="Subtitle">
    <w:name w:val="Subtitle"/>
    <w:basedOn w:val="Normal"/>
    <w:link w:val="SubtitleChar"/>
    <w:uiPriority w:val="3"/>
    <w:unhideWhenUsed/>
    <w:qFormat/>
    <w:rsid w:val="00AA08DD"/>
    <w:pPr>
      <w:numPr>
        <w:ilvl w:val="1"/>
      </w:numPr>
      <w:spacing w:before="300" w:after="40"/>
      <w:contextualSpacing/>
      <w:jc w:val="left"/>
    </w:pPr>
    <w:rPr>
      <w:rFonts w:ascii="ADLaM Display" w:eastAsiaTheme="majorEastAsia" w:hAnsi="ADLaM Display" w:cstheme="majorBidi"/>
      <w:caps/>
      <w:sz w:val="26"/>
      <w:szCs w:val="26"/>
    </w:rPr>
  </w:style>
  <w:style w:type="character" w:customStyle="1" w:styleId="SubtitleChar">
    <w:name w:val="Subtitle Char"/>
    <w:basedOn w:val="DefaultParagraphFont"/>
    <w:link w:val="Subtitle"/>
    <w:uiPriority w:val="3"/>
    <w:rsid w:val="00AA08DD"/>
    <w:rPr>
      <w:rFonts w:ascii="ADLaM Display" w:eastAsiaTheme="majorEastAsia" w:hAnsi="ADLaM Display" w:cstheme="majorBidi"/>
      <w:caps/>
      <w:color w:val="262626" w:themeColor="text1" w:themeTint="D9"/>
      <w:sz w:val="26"/>
      <w:szCs w:val="26"/>
    </w:rPr>
  </w:style>
  <w:style w:type="paragraph" w:customStyle="1" w:styleId="Foto">
    <w:name w:val="F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E8593E"/>
    <w:pPr>
      <w:spacing w:before="0"/>
    </w:pPr>
    <w:rPr>
      <w:i/>
      <w:iCs/>
      <w:sz w:val="18"/>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outlineLvl w:val="9"/>
    </w:pPr>
  </w:style>
  <w:style w:type="paragraph" w:styleId="Footer">
    <w:name w:val="footer"/>
    <w:basedOn w:val="Normal"/>
    <w:link w:val="FooterChar"/>
    <w:uiPriority w:val="99"/>
    <w:unhideWhenUsed/>
    <w:rsid w:val="003422FF"/>
    <w:pPr>
      <w:spacing w:before="0" w:after="0"/>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rPr>
      <w:szCs w:val="16"/>
    </w:rPr>
  </w:style>
  <w:style w:type="table" w:customStyle="1" w:styleId="Tabladeinforme">
    <w:name w:val="Tabla de informe"/>
    <w:basedOn w:val="TableNormal"/>
    <w:uiPriority w:val="99"/>
    <w:pPr>
      <w:spacing w:before="60" w:after="60"/>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ListParagraph">
    <w:name w:val="List Paragraph"/>
    <w:basedOn w:val="Normal"/>
    <w:uiPriority w:val="34"/>
    <w:qFormat/>
    <w:rsid w:val="00CF761F"/>
    <w:pPr>
      <w:ind w:left="720"/>
      <w:contextualSpacing/>
    </w:pPr>
  </w:style>
  <w:style w:type="paragraph" w:styleId="NormalWeb">
    <w:name w:val="Normal (Web)"/>
    <w:basedOn w:val="Normal"/>
    <w:uiPriority w:val="99"/>
    <w:unhideWhenUsed/>
    <w:rsid w:val="00C15157"/>
    <w:pPr>
      <w:spacing w:before="100" w:beforeAutospacing="1" w:after="100" w:afterAutospacing="1"/>
    </w:pPr>
    <w:rPr>
      <w:rFonts w:ascii="Times New Roman" w:eastAsia="Times New Roman" w:hAnsi="Times New Roman" w:cs="Times New Roman"/>
      <w:color w:val="auto"/>
      <w:sz w:val="24"/>
      <w:szCs w:val="24"/>
      <w:lang w:val="es-MX" w:eastAsia="es-MX"/>
    </w:rPr>
  </w:style>
  <w:style w:type="character" w:customStyle="1" w:styleId="Heading4Char">
    <w:name w:val="Heading 4 Char"/>
    <w:basedOn w:val="DefaultParagraphFont"/>
    <w:link w:val="Heading4"/>
    <w:uiPriority w:val="4"/>
    <w:semiHidden/>
    <w:rsid w:val="00BE0996"/>
    <w:rPr>
      <w:rFonts w:asciiTheme="majorHAnsi" w:eastAsiaTheme="majorEastAsia" w:hAnsiTheme="majorHAnsi" w:cstheme="majorBidi"/>
      <w:i/>
      <w:iCs/>
      <w:color w:val="2F1B15" w:themeColor="accent1" w:themeShade="BF"/>
    </w:rPr>
  </w:style>
  <w:style w:type="character" w:styleId="Hyperlink">
    <w:name w:val="Hyperlink"/>
    <w:basedOn w:val="DefaultParagraphFont"/>
    <w:uiPriority w:val="99"/>
    <w:unhideWhenUsed/>
    <w:rsid w:val="00972660"/>
    <w:rPr>
      <w:color w:val="993E21" w:themeColor="hyperlink"/>
      <w:u w:val="single"/>
    </w:rPr>
  </w:style>
  <w:style w:type="character" w:styleId="UnresolvedMention">
    <w:name w:val="Unresolved Mention"/>
    <w:basedOn w:val="DefaultParagraphFont"/>
    <w:uiPriority w:val="99"/>
    <w:semiHidden/>
    <w:unhideWhenUsed/>
    <w:rsid w:val="00972660"/>
    <w:rPr>
      <w:color w:val="605E5C"/>
      <w:shd w:val="clear" w:color="auto" w:fill="E1DFDD"/>
    </w:rPr>
  </w:style>
  <w:style w:type="table" w:styleId="GridTable6Colorful-Accent6">
    <w:name w:val="Grid Table 6 Colorful Accent 6"/>
    <w:basedOn w:val="TableNormal"/>
    <w:uiPriority w:val="51"/>
    <w:rsid w:val="00734DA3"/>
    <w:pPr>
      <w:spacing w:after="0"/>
    </w:pPr>
    <w:rPr>
      <w:color w:val="47596C" w:themeColor="accent6" w:themeShade="BF"/>
    </w:r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rPr>
      <w:tblPr/>
      <w:tcPr>
        <w:tcBorders>
          <w:bottom w:val="single" w:sz="12" w:space="0" w:color="9DADBF" w:themeColor="accent6" w:themeTint="99"/>
        </w:tcBorders>
      </w:tcPr>
    </w:tblStylePr>
    <w:tblStylePr w:type="lastRow">
      <w:rPr>
        <w:b/>
        <w:bCs/>
      </w:rPr>
      <w:tblPr/>
      <w:tcPr>
        <w:tcBorders>
          <w:top w:val="double" w:sz="4" w:space="0" w:color="9DADBF" w:themeColor="accent6" w:themeTint="99"/>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 w:type="table" w:styleId="ListTable4-Accent5">
    <w:name w:val="List Table 4 Accent 5"/>
    <w:basedOn w:val="TableNormal"/>
    <w:uiPriority w:val="49"/>
    <w:rsid w:val="003C6053"/>
    <w:pPr>
      <w:spacing w:after="0"/>
    </w:p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tblBorders>
    </w:tblPr>
    <w:tblStylePr w:type="firstRow">
      <w:rPr>
        <w:b/>
        <w:bCs/>
        <w:color w:val="FFFFFF" w:themeColor="background1"/>
      </w:rPr>
      <w:tblPr/>
      <w:tcPr>
        <w:tcBorders>
          <w:top w:val="single" w:sz="4" w:space="0" w:color="864F3D" w:themeColor="accent5"/>
          <w:left w:val="single" w:sz="4" w:space="0" w:color="864F3D" w:themeColor="accent5"/>
          <w:bottom w:val="single" w:sz="4" w:space="0" w:color="864F3D" w:themeColor="accent5"/>
          <w:right w:val="single" w:sz="4" w:space="0" w:color="864F3D" w:themeColor="accent5"/>
          <w:insideH w:val="nil"/>
        </w:tcBorders>
        <w:shd w:val="clear" w:color="auto" w:fill="864F3D" w:themeFill="accent5"/>
      </w:tcPr>
    </w:tblStylePr>
    <w:tblStylePr w:type="lastRow">
      <w:rPr>
        <w:b/>
        <w:bCs/>
      </w:rPr>
      <w:tblPr/>
      <w:tcPr>
        <w:tcBorders>
          <w:top w:val="double" w:sz="4" w:space="0" w:color="C38E7D" w:themeColor="accent5" w:themeTint="99"/>
        </w:tcBorders>
      </w:tcPr>
    </w:tblStylePr>
    <w:tblStylePr w:type="firstCol">
      <w:rPr>
        <w:b/>
        <w:bCs/>
      </w:rPr>
    </w:tblStylePr>
    <w:tblStylePr w:type="lastCol">
      <w:rPr>
        <w:b/>
        <w:bCs/>
      </w:rPr>
    </w:tblStylePr>
    <w:tblStylePr w:type="band1Vert">
      <w:tblPr/>
      <w:tcPr>
        <w:shd w:val="clear" w:color="auto" w:fill="EBD9D3" w:themeFill="accent5" w:themeFillTint="33"/>
      </w:tcPr>
    </w:tblStylePr>
    <w:tblStylePr w:type="band1Horz">
      <w:tblPr/>
      <w:tcPr>
        <w:shd w:val="clear" w:color="auto" w:fill="EBD9D3" w:themeFill="accent5" w:themeFillTint="33"/>
      </w:tcPr>
    </w:tblStylePr>
  </w:style>
  <w:style w:type="table" w:styleId="GridTable4-Accent4">
    <w:name w:val="Grid Table 4 Accent 4"/>
    <w:basedOn w:val="TableNormal"/>
    <w:uiPriority w:val="49"/>
    <w:rsid w:val="003C6053"/>
    <w:pPr>
      <w:spacing w:after="0"/>
    </w:pPr>
    <w:tblPr>
      <w:tblStyleRowBandSize w:val="1"/>
      <w:tblStyleColBandSize w:val="1"/>
      <w:tblBorders>
        <w:top w:val="single" w:sz="4" w:space="0" w:color="FFC144" w:themeColor="accent4" w:themeTint="99"/>
        <w:left w:val="single" w:sz="4" w:space="0" w:color="FFC144" w:themeColor="accent4" w:themeTint="99"/>
        <w:bottom w:val="single" w:sz="4" w:space="0" w:color="FFC144" w:themeColor="accent4" w:themeTint="99"/>
        <w:right w:val="single" w:sz="4" w:space="0" w:color="FFC144" w:themeColor="accent4" w:themeTint="99"/>
        <w:insideH w:val="single" w:sz="4" w:space="0" w:color="FFC144" w:themeColor="accent4" w:themeTint="99"/>
        <w:insideV w:val="single" w:sz="4" w:space="0" w:color="FFC144" w:themeColor="accent4" w:themeTint="99"/>
      </w:tblBorders>
    </w:tblPr>
    <w:tblStylePr w:type="firstRow">
      <w:rPr>
        <w:b/>
        <w:bCs/>
        <w:color w:val="FFFFFF" w:themeColor="background1"/>
      </w:rPr>
      <w:tblPr/>
      <w:tcPr>
        <w:tcBorders>
          <w:top w:val="single" w:sz="4" w:space="0" w:color="C78600" w:themeColor="accent4"/>
          <w:left w:val="single" w:sz="4" w:space="0" w:color="C78600" w:themeColor="accent4"/>
          <w:bottom w:val="single" w:sz="4" w:space="0" w:color="C78600" w:themeColor="accent4"/>
          <w:right w:val="single" w:sz="4" w:space="0" w:color="C78600" w:themeColor="accent4"/>
          <w:insideH w:val="nil"/>
          <w:insideV w:val="nil"/>
        </w:tcBorders>
        <w:shd w:val="clear" w:color="auto" w:fill="C78600" w:themeFill="accent4"/>
      </w:tcPr>
    </w:tblStylePr>
    <w:tblStylePr w:type="lastRow">
      <w:rPr>
        <w:b/>
        <w:bCs/>
      </w:rPr>
      <w:tblPr/>
      <w:tcPr>
        <w:tcBorders>
          <w:top w:val="double" w:sz="4" w:space="0" w:color="C78600" w:themeColor="accent4"/>
        </w:tcBorders>
      </w:tcPr>
    </w:tblStylePr>
    <w:tblStylePr w:type="firstCol">
      <w:rPr>
        <w:b/>
        <w:bCs/>
      </w:rPr>
    </w:tblStylePr>
    <w:tblStylePr w:type="lastCol">
      <w:rPr>
        <w:b/>
        <w:bCs/>
      </w:rPr>
    </w:tblStylePr>
    <w:tblStylePr w:type="band1Vert">
      <w:tblPr/>
      <w:tcPr>
        <w:shd w:val="clear" w:color="auto" w:fill="FFEAC0" w:themeFill="accent4" w:themeFillTint="33"/>
      </w:tcPr>
    </w:tblStylePr>
    <w:tblStylePr w:type="band1Horz">
      <w:tblPr/>
      <w:tcPr>
        <w:shd w:val="clear" w:color="auto" w:fill="FFEAC0" w:themeFill="accent4" w:themeFillTint="33"/>
      </w:tcPr>
    </w:tblStylePr>
  </w:style>
  <w:style w:type="table" w:styleId="GridTable4-Accent6">
    <w:name w:val="Grid Table 4 Accent 6"/>
    <w:basedOn w:val="TableNormal"/>
    <w:uiPriority w:val="49"/>
    <w:rsid w:val="003C6053"/>
    <w:pPr>
      <w:spacing w:after="0"/>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color w:val="FFFFFF" w:themeColor="background1"/>
      </w:rPr>
      <w:tblPr/>
      <w:tcPr>
        <w:tcBorders>
          <w:top w:val="single" w:sz="4" w:space="0" w:color="5F7791" w:themeColor="accent6"/>
          <w:left w:val="single" w:sz="4" w:space="0" w:color="5F7791" w:themeColor="accent6"/>
          <w:bottom w:val="single" w:sz="4" w:space="0" w:color="5F7791" w:themeColor="accent6"/>
          <w:right w:val="single" w:sz="4" w:space="0" w:color="5F7791" w:themeColor="accent6"/>
          <w:insideH w:val="nil"/>
          <w:insideV w:val="nil"/>
        </w:tcBorders>
        <w:shd w:val="clear" w:color="auto" w:fill="5F7791" w:themeFill="accent6"/>
      </w:tcPr>
    </w:tblStylePr>
    <w:tblStylePr w:type="lastRow">
      <w:rPr>
        <w:b/>
        <w:bCs/>
      </w:rPr>
      <w:tblPr/>
      <w:tcPr>
        <w:tcBorders>
          <w:top w:val="double" w:sz="4" w:space="0" w:color="5F7791" w:themeColor="accent6"/>
        </w:tcBorders>
      </w:tcPr>
    </w:tblStylePr>
    <w:tblStylePr w:type="firstCol">
      <w:rPr>
        <w:b/>
        <w:bCs/>
      </w:rPr>
    </w:tblStylePr>
    <w:tblStylePr w:type="lastCol">
      <w:rPr>
        <w:b/>
        <w:bCs/>
      </w:rPr>
    </w:tblStylePr>
    <w:tblStylePr w:type="band1Vert">
      <w:tblPr/>
      <w:tcPr>
        <w:shd w:val="clear" w:color="auto" w:fill="DEE3E9" w:themeFill="accent6" w:themeFillTint="33"/>
      </w:tcPr>
    </w:tblStylePr>
    <w:tblStylePr w:type="band1Horz">
      <w:tblPr/>
      <w:tcPr>
        <w:shd w:val="clear" w:color="auto" w:fill="DEE3E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8429">
      <w:bodyDiv w:val="1"/>
      <w:marLeft w:val="0"/>
      <w:marRight w:val="0"/>
      <w:marTop w:val="0"/>
      <w:marBottom w:val="0"/>
      <w:divBdr>
        <w:top w:val="none" w:sz="0" w:space="0" w:color="auto"/>
        <w:left w:val="none" w:sz="0" w:space="0" w:color="auto"/>
        <w:bottom w:val="none" w:sz="0" w:space="0" w:color="auto"/>
        <w:right w:val="none" w:sz="0" w:space="0" w:color="auto"/>
      </w:divBdr>
    </w:div>
    <w:div w:id="185825262">
      <w:bodyDiv w:val="1"/>
      <w:marLeft w:val="0"/>
      <w:marRight w:val="0"/>
      <w:marTop w:val="0"/>
      <w:marBottom w:val="0"/>
      <w:divBdr>
        <w:top w:val="none" w:sz="0" w:space="0" w:color="auto"/>
        <w:left w:val="none" w:sz="0" w:space="0" w:color="auto"/>
        <w:bottom w:val="none" w:sz="0" w:space="0" w:color="auto"/>
        <w:right w:val="none" w:sz="0" w:space="0" w:color="auto"/>
      </w:divBdr>
    </w:div>
    <w:div w:id="227233345">
      <w:bodyDiv w:val="1"/>
      <w:marLeft w:val="0"/>
      <w:marRight w:val="0"/>
      <w:marTop w:val="0"/>
      <w:marBottom w:val="0"/>
      <w:divBdr>
        <w:top w:val="none" w:sz="0" w:space="0" w:color="auto"/>
        <w:left w:val="none" w:sz="0" w:space="0" w:color="auto"/>
        <w:bottom w:val="none" w:sz="0" w:space="0" w:color="auto"/>
        <w:right w:val="none" w:sz="0" w:space="0" w:color="auto"/>
      </w:divBdr>
      <w:divsChild>
        <w:div w:id="1427308788">
          <w:marLeft w:val="-720"/>
          <w:marRight w:val="0"/>
          <w:marTop w:val="0"/>
          <w:marBottom w:val="0"/>
          <w:divBdr>
            <w:top w:val="none" w:sz="0" w:space="0" w:color="auto"/>
            <w:left w:val="none" w:sz="0" w:space="0" w:color="auto"/>
            <w:bottom w:val="none" w:sz="0" w:space="0" w:color="auto"/>
            <w:right w:val="none" w:sz="0" w:space="0" w:color="auto"/>
          </w:divBdr>
        </w:div>
      </w:divsChild>
    </w:div>
    <w:div w:id="270406046">
      <w:bodyDiv w:val="1"/>
      <w:marLeft w:val="0"/>
      <w:marRight w:val="0"/>
      <w:marTop w:val="0"/>
      <w:marBottom w:val="0"/>
      <w:divBdr>
        <w:top w:val="none" w:sz="0" w:space="0" w:color="auto"/>
        <w:left w:val="none" w:sz="0" w:space="0" w:color="auto"/>
        <w:bottom w:val="none" w:sz="0" w:space="0" w:color="auto"/>
        <w:right w:val="none" w:sz="0" w:space="0" w:color="auto"/>
      </w:divBdr>
    </w:div>
    <w:div w:id="310670945">
      <w:bodyDiv w:val="1"/>
      <w:marLeft w:val="0"/>
      <w:marRight w:val="0"/>
      <w:marTop w:val="0"/>
      <w:marBottom w:val="0"/>
      <w:divBdr>
        <w:top w:val="none" w:sz="0" w:space="0" w:color="auto"/>
        <w:left w:val="none" w:sz="0" w:space="0" w:color="auto"/>
        <w:bottom w:val="none" w:sz="0" w:space="0" w:color="auto"/>
        <w:right w:val="none" w:sz="0" w:space="0" w:color="auto"/>
      </w:divBdr>
    </w:div>
    <w:div w:id="421297780">
      <w:bodyDiv w:val="1"/>
      <w:marLeft w:val="0"/>
      <w:marRight w:val="0"/>
      <w:marTop w:val="0"/>
      <w:marBottom w:val="0"/>
      <w:divBdr>
        <w:top w:val="none" w:sz="0" w:space="0" w:color="auto"/>
        <w:left w:val="none" w:sz="0" w:space="0" w:color="auto"/>
        <w:bottom w:val="none" w:sz="0" w:space="0" w:color="auto"/>
        <w:right w:val="none" w:sz="0" w:space="0" w:color="auto"/>
      </w:divBdr>
    </w:div>
    <w:div w:id="566307648">
      <w:bodyDiv w:val="1"/>
      <w:marLeft w:val="0"/>
      <w:marRight w:val="0"/>
      <w:marTop w:val="0"/>
      <w:marBottom w:val="0"/>
      <w:divBdr>
        <w:top w:val="none" w:sz="0" w:space="0" w:color="auto"/>
        <w:left w:val="none" w:sz="0" w:space="0" w:color="auto"/>
        <w:bottom w:val="none" w:sz="0" w:space="0" w:color="auto"/>
        <w:right w:val="none" w:sz="0" w:space="0" w:color="auto"/>
      </w:divBdr>
    </w:div>
    <w:div w:id="651712917">
      <w:bodyDiv w:val="1"/>
      <w:marLeft w:val="0"/>
      <w:marRight w:val="0"/>
      <w:marTop w:val="0"/>
      <w:marBottom w:val="0"/>
      <w:divBdr>
        <w:top w:val="none" w:sz="0" w:space="0" w:color="auto"/>
        <w:left w:val="none" w:sz="0" w:space="0" w:color="auto"/>
        <w:bottom w:val="none" w:sz="0" w:space="0" w:color="auto"/>
        <w:right w:val="none" w:sz="0" w:space="0" w:color="auto"/>
      </w:divBdr>
    </w:div>
    <w:div w:id="833228723">
      <w:bodyDiv w:val="1"/>
      <w:marLeft w:val="0"/>
      <w:marRight w:val="0"/>
      <w:marTop w:val="0"/>
      <w:marBottom w:val="0"/>
      <w:divBdr>
        <w:top w:val="none" w:sz="0" w:space="0" w:color="auto"/>
        <w:left w:val="none" w:sz="0" w:space="0" w:color="auto"/>
        <w:bottom w:val="none" w:sz="0" w:space="0" w:color="auto"/>
        <w:right w:val="none" w:sz="0" w:space="0" w:color="auto"/>
      </w:divBdr>
    </w:div>
    <w:div w:id="941844104">
      <w:bodyDiv w:val="1"/>
      <w:marLeft w:val="0"/>
      <w:marRight w:val="0"/>
      <w:marTop w:val="0"/>
      <w:marBottom w:val="0"/>
      <w:divBdr>
        <w:top w:val="none" w:sz="0" w:space="0" w:color="auto"/>
        <w:left w:val="none" w:sz="0" w:space="0" w:color="auto"/>
        <w:bottom w:val="none" w:sz="0" w:space="0" w:color="auto"/>
        <w:right w:val="none" w:sz="0" w:space="0" w:color="auto"/>
      </w:divBdr>
    </w:div>
    <w:div w:id="1092355249">
      <w:bodyDiv w:val="1"/>
      <w:marLeft w:val="0"/>
      <w:marRight w:val="0"/>
      <w:marTop w:val="0"/>
      <w:marBottom w:val="0"/>
      <w:divBdr>
        <w:top w:val="none" w:sz="0" w:space="0" w:color="auto"/>
        <w:left w:val="none" w:sz="0" w:space="0" w:color="auto"/>
        <w:bottom w:val="none" w:sz="0" w:space="0" w:color="auto"/>
        <w:right w:val="none" w:sz="0" w:space="0" w:color="auto"/>
      </w:divBdr>
    </w:div>
    <w:div w:id="1150634255">
      <w:bodyDiv w:val="1"/>
      <w:marLeft w:val="0"/>
      <w:marRight w:val="0"/>
      <w:marTop w:val="0"/>
      <w:marBottom w:val="0"/>
      <w:divBdr>
        <w:top w:val="none" w:sz="0" w:space="0" w:color="auto"/>
        <w:left w:val="none" w:sz="0" w:space="0" w:color="auto"/>
        <w:bottom w:val="none" w:sz="0" w:space="0" w:color="auto"/>
        <w:right w:val="none" w:sz="0" w:space="0" w:color="auto"/>
      </w:divBdr>
    </w:div>
    <w:div w:id="1176579475">
      <w:bodyDiv w:val="1"/>
      <w:marLeft w:val="0"/>
      <w:marRight w:val="0"/>
      <w:marTop w:val="0"/>
      <w:marBottom w:val="0"/>
      <w:divBdr>
        <w:top w:val="none" w:sz="0" w:space="0" w:color="auto"/>
        <w:left w:val="none" w:sz="0" w:space="0" w:color="auto"/>
        <w:bottom w:val="none" w:sz="0" w:space="0" w:color="auto"/>
        <w:right w:val="none" w:sz="0" w:space="0" w:color="auto"/>
      </w:divBdr>
    </w:div>
    <w:div w:id="1314600393">
      <w:bodyDiv w:val="1"/>
      <w:marLeft w:val="0"/>
      <w:marRight w:val="0"/>
      <w:marTop w:val="0"/>
      <w:marBottom w:val="0"/>
      <w:divBdr>
        <w:top w:val="none" w:sz="0" w:space="0" w:color="auto"/>
        <w:left w:val="none" w:sz="0" w:space="0" w:color="auto"/>
        <w:bottom w:val="none" w:sz="0" w:space="0" w:color="auto"/>
        <w:right w:val="none" w:sz="0" w:space="0" w:color="auto"/>
      </w:divBdr>
    </w:div>
    <w:div w:id="1321077750">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7411411">
      <w:bodyDiv w:val="1"/>
      <w:marLeft w:val="0"/>
      <w:marRight w:val="0"/>
      <w:marTop w:val="0"/>
      <w:marBottom w:val="0"/>
      <w:divBdr>
        <w:top w:val="none" w:sz="0" w:space="0" w:color="auto"/>
        <w:left w:val="none" w:sz="0" w:space="0" w:color="auto"/>
        <w:bottom w:val="none" w:sz="0" w:space="0" w:color="auto"/>
        <w:right w:val="none" w:sz="0" w:space="0" w:color="auto"/>
      </w:divBdr>
    </w:div>
    <w:div w:id="1422990491">
      <w:bodyDiv w:val="1"/>
      <w:marLeft w:val="0"/>
      <w:marRight w:val="0"/>
      <w:marTop w:val="0"/>
      <w:marBottom w:val="0"/>
      <w:divBdr>
        <w:top w:val="none" w:sz="0" w:space="0" w:color="auto"/>
        <w:left w:val="none" w:sz="0" w:space="0" w:color="auto"/>
        <w:bottom w:val="none" w:sz="0" w:space="0" w:color="auto"/>
        <w:right w:val="none" w:sz="0" w:space="0" w:color="auto"/>
      </w:divBdr>
    </w:div>
    <w:div w:id="1506285479">
      <w:bodyDiv w:val="1"/>
      <w:marLeft w:val="0"/>
      <w:marRight w:val="0"/>
      <w:marTop w:val="0"/>
      <w:marBottom w:val="0"/>
      <w:divBdr>
        <w:top w:val="none" w:sz="0" w:space="0" w:color="auto"/>
        <w:left w:val="none" w:sz="0" w:space="0" w:color="auto"/>
        <w:bottom w:val="none" w:sz="0" w:space="0" w:color="auto"/>
        <w:right w:val="none" w:sz="0" w:space="0" w:color="auto"/>
      </w:divBdr>
    </w:div>
    <w:div w:id="1561792334">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67533251">
      <w:bodyDiv w:val="1"/>
      <w:marLeft w:val="0"/>
      <w:marRight w:val="0"/>
      <w:marTop w:val="0"/>
      <w:marBottom w:val="0"/>
      <w:divBdr>
        <w:top w:val="none" w:sz="0" w:space="0" w:color="auto"/>
        <w:left w:val="none" w:sz="0" w:space="0" w:color="auto"/>
        <w:bottom w:val="none" w:sz="0" w:space="0" w:color="auto"/>
        <w:right w:val="none" w:sz="0" w:space="0" w:color="auto"/>
      </w:divBdr>
    </w:div>
    <w:div w:id="1873494612">
      <w:bodyDiv w:val="1"/>
      <w:marLeft w:val="0"/>
      <w:marRight w:val="0"/>
      <w:marTop w:val="0"/>
      <w:marBottom w:val="0"/>
      <w:divBdr>
        <w:top w:val="none" w:sz="0" w:space="0" w:color="auto"/>
        <w:left w:val="none" w:sz="0" w:space="0" w:color="auto"/>
        <w:bottom w:val="none" w:sz="0" w:space="0" w:color="auto"/>
        <w:right w:val="none" w:sz="0" w:space="0" w:color="auto"/>
      </w:divBdr>
    </w:div>
    <w:div w:id="1875920207">
      <w:bodyDiv w:val="1"/>
      <w:marLeft w:val="0"/>
      <w:marRight w:val="0"/>
      <w:marTop w:val="0"/>
      <w:marBottom w:val="0"/>
      <w:divBdr>
        <w:top w:val="none" w:sz="0" w:space="0" w:color="auto"/>
        <w:left w:val="none" w:sz="0" w:space="0" w:color="auto"/>
        <w:bottom w:val="none" w:sz="0" w:space="0" w:color="auto"/>
        <w:right w:val="none" w:sz="0" w:space="0" w:color="auto"/>
      </w:divBdr>
      <w:divsChild>
        <w:div w:id="1837333005">
          <w:marLeft w:val="-720"/>
          <w:marRight w:val="0"/>
          <w:marTop w:val="0"/>
          <w:marBottom w:val="0"/>
          <w:divBdr>
            <w:top w:val="none" w:sz="0" w:space="0" w:color="auto"/>
            <w:left w:val="none" w:sz="0" w:space="0" w:color="auto"/>
            <w:bottom w:val="none" w:sz="0" w:space="0" w:color="auto"/>
            <w:right w:val="none" w:sz="0" w:space="0" w:color="auto"/>
          </w:divBdr>
        </w:div>
      </w:divsChild>
    </w:div>
    <w:div w:id="1995602048">
      <w:bodyDiv w:val="1"/>
      <w:marLeft w:val="0"/>
      <w:marRight w:val="0"/>
      <w:marTop w:val="0"/>
      <w:marBottom w:val="0"/>
      <w:divBdr>
        <w:top w:val="none" w:sz="0" w:space="0" w:color="auto"/>
        <w:left w:val="none" w:sz="0" w:space="0" w:color="auto"/>
        <w:bottom w:val="none" w:sz="0" w:space="0" w:color="auto"/>
        <w:right w:val="none" w:sz="0" w:space="0" w:color="auto"/>
      </w:divBdr>
    </w:div>
    <w:div w:id="2005626939">
      <w:bodyDiv w:val="1"/>
      <w:marLeft w:val="0"/>
      <w:marRight w:val="0"/>
      <w:marTop w:val="0"/>
      <w:marBottom w:val="0"/>
      <w:divBdr>
        <w:top w:val="none" w:sz="0" w:space="0" w:color="auto"/>
        <w:left w:val="none" w:sz="0" w:space="0" w:color="auto"/>
        <w:bottom w:val="none" w:sz="0" w:space="0" w:color="auto"/>
        <w:right w:val="none" w:sz="0" w:space="0" w:color="auto"/>
      </w:divBdr>
    </w:div>
    <w:div w:id="2035571402">
      <w:bodyDiv w:val="1"/>
      <w:marLeft w:val="0"/>
      <w:marRight w:val="0"/>
      <w:marTop w:val="0"/>
      <w:marBottom w:val="0"/>
      <w:divBdr>
        <w:top w:val="none" w:sz="0" w:space="0" w:color="auto"/>
        <w:left w:val="none" w:sz="0" w:space="0" w:color="auto"/>
        <w:bottom w:val="none" w:sz="0" w:space="0" w:color="auto"/>
        <w:right w:val="none" w:sz="0" w:space="0" w:color="auto"/>
      </w:divBdr>
      <w:divsChild>
        <w:div w:id="490681020">
          <w:marLeft w:val="-720"/>
          <w:marRight w:val="0"/>
          <w:marTop w:val="0"/>
          <w:marBottom w:val="0"/>
          <w:divBdr>
            <w:top w:val="none" w:sz="0" w:space="0" w:color="auto"/>
            <w:left w:val="none" w:sz="0" w:space="0" w:color="auto"/>
            <w:bottom w:val="none" w:sz="0" w:space="0" w:color="auto"/>
            <w:right w:val="none" w:sz="0" w:space="0" w:color="auto"/>
          </w:divBdr>
        </w:div>
      </w:divsChild>
    </w:div>
    <w:div w:id="2146265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ionos.mx/digitalguide/servidores/configuracion/endeavouros/" TargetMode="External"/><Relationship Id="rId89" Type="http://schemas.openxmlformats.org/officeDocument/2006/relationships/footer" Target="foot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learn.microsoft.com/es-es/windows-hardware/manufacture/desktop/factoryos/factory-product?view=windows-11" TargetMode="External"/><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computerweekly.com/es/definicion/Microsoft-Windows" TargetMode="External"/><Relationship Id="rId85" Type="http://schemas.openxmlformats.org/officeDocument/2006/relationships/hyperlink" Target="https://www.pyaservices.com/que-es-linux-y-sus-distintas-distribucione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learn.microsoft.com/es-es/windows-server/administration/windows-commands/windows-commands" TargetMode="External"/><Relationship Id="rId88" Type="http://schemas.openxmlformats.org/officeDocument/2006/relationships/header" Target="header1.xm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sites.google.com/site/aplicacionesinformaticassafa/home/tema-2-windows-/1---sistema-operativo-windows-" TargetMode="External"/><Relationship Id="rId81" Type="http://schemas.openxmlformats.org/officeDocument/2006/relationships/hyperlink" Target="https://www.oracle.com/mx/linux/what-is-linux/" TargetMode="External"/><Relationship Id="rId86" Type="http://schemas.openxmlformats.org/officeDocument/2006/relationships/hyperlink" Target="https://www.ionos.mx/digitalguide/servidores/configuracion/distribuciones-linux/"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hyperlink" Target="https://protegermipc.net/2018/11/28/cuantas-distribuciones-de-linux-existen-listado/" TargetMode="External"/><Relationship Id="rId61" Type="http://schemas.openxmlformats.org/officeDocument/2006/relationships/image" Target="media/image54.png"/><Relationship Id="rId82" Type="http://schemas.openxmlformats.org/officeDocument/2006/relationships/hyperlink" Target="https://cursosenlinea.tic.unam.mx/sl/Temarios/Sistema_operativo_familia_LINUX.html"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s>
</file>

<file path=word/_rels/header2.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eli\AppData\Roaming\Microsoft\Templates\Informe%20de%20estudiante%20con%20portada.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182C3-E2FD-4CE2-A2DB-7F21647F9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portada.dotx</Template>
  <TotalTime>930</TotalTime>
  <Pages>1</Pages>
  <Words>4329</Words>
  <Characters>24681</Characters>
  <Application>Microsoft Office Word</Application>
  <DocSecurity>4</DocSecurity>
  <Lines>205</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28953</CharactersWithSpaces>
  <SharedDoc>false</SharedDoc>
  <HLinks>
    <vt:vector size="60" baseType="variant">
      <vt:variant>
        <vt:i4>6094934</vt:i4>
      </vt:variant>
      <vt:variant>
        <vt:i4>27</vt:i4>
      </vt:variant>
      <vt:variant>
        <vt:i4>0</vt:i4>
      </vt:variant>
      <vt:variant>
        <vt:i4>5</vt:i4>
      </vt:variant>
      <vt:variant>
        <vt:lpwstr>https://protegermipc.net/2018/11/28/cuantas-distribuciones-de-linux-existen-listado/</vt:lpwstr>
      </vt:variant>
      <vt:variant>
        <vt:lpwstr/>
      </vt:variant>
      <vt:variant>
        <vt:i4>4849665</vt:i4>
      </vt:variant>
      <vt:variant>
        <vt:i4>24</vt:i4>
      </vt:variant>
      <vt:variant>
        <vt:i4>0</vt:i4>
      </vt:variant>
      <vt:variant>
        <vt:i4>5</vt:i4>
      </vt:variant>
      <vt:variant>
        <vt:lpwstr>https://www.ionos.mx/digitalguide/servidores/configuracion/distribuciones-linux/</vt:lpwstr>
      </vt:variant>
      <vt:variant>
        <vt:lpwstr/>
      </vt:variant>
      <vt:variant>
        <vt:i4>4325390</vt:i4>
      </vt:variant>
      <vt:variant>
        <vt:i4>21</vt:i4>
      </vt:variant>
      <vt:variant>
        <vt:i4>0</vt:i4>
      </vt:variant>
      <vt:variant>
        <vt:i4>5</vt:i4>
      </vt:variant>
      <vt:variant>
        <vt:lpwstr>https://www.pyaservices.com/que-es-linux-y-sus-distintas-distribuciones/</vt:lpwstr>
      </vt:variant>
      <vt:variant>
        <vt:lpwstr/>
      </vt:variant>
      <vt:variant>
        <vt:i4>3407977</vt:i4>
      </vt:variant>
      <vt:variant>
        <vt:i4>18</vt:i4>
      </vt:variant>
      <vt:variant>
        <vt:i4>0</vt:i4>
      </vt:variant>
      <vt:variant>
        <vt:i4>5</vt:i4>
      </vt:variant>
      <vt:variant>
        <vt:lpwstr>https://www.ionos.mx/digitalguide/servidores/configuracion/endeavouros/</vt:lpwstr>
      </vt:variant>
      <vt:variant>
        <vt:lpwstr/>
      </vt:variant>
      <vt:variant>
        <vt:i4>5636174</vt:i4>
      </vt:variant>
      <vt:variant>
        <vt:i4>15</vt:i4>
      </vt:variant>
      <vt:variant>
        <vt:i4>0</vt:i4>
      </vt:variant>
      <vt:variant>
        <vt:i4>5</vt:i4>
      </vt:variant>
      <vt:variant>
        <vt:lpwstr>https://learn.microsoft.com/es-es/windows-server/administration/windows-commands/windows-commands</vt:lpwstr>
      </vt:variant>
      <vt:variant>
        <vt:lpwstr/>
      </vt:variant>
      <vt:variant>
        <vt:i4>852031</vt:i4>
      </vt:variant>
      <vt:variant>
        <vt:i4>12</vt:i4>
      </vt:variant>
      <vt:variant>
        <vt:i4>0</vt:i4>
      </vt:variant>
      <vt:variant>
        <vt:i4>5</vt:i4>
      </vt:variant>
      <vt:variant>
        <vt:lpwstr>https://cursosenlinea.tic.unam.mx/sl/Temarios/Sistema_operativo_familia_LINUX.html</vt:lpwstr>
      </vt:variant>
      <vt:variant>
        <vt:lpwstr/>
      </vt:variant>
      <vt:variant>
        <vt:i4>2621564</vt:i4>
      </vt:variant>
      <vt:variant>
        <vt:i4>9</vt:i4>
      </vt:variant>
      <vt:variant>
        <vt:i4>0</vt:i4>
      </vt:variant>
      <vt:variant>
        <vt:i4>5</vt:i4>
      </vt:variant>
      <vt:variant>
        <vt:lpwstr>https://www.oracle.com/mx/linux/what-is-linux/</vt:lpwstr>
      </vt:variant>
      <vt:variant>
        <vt:lpwstr/>
      </vt:variant>
      <vt:variant>
        <vt:i4>8323115</vt:i4>
      </vt:variant>
      <vt:variant>
        <vt:i4>6</vt:i4>
      </vt:variant>
      <vt:variant>
        <vt:i4>0</vt:i4>
      </vt:variant>
      <vt:variant>
        <vt:i4>5</vt:i4>
      </vt:variant>
      <vt:variant>
        <vt:lpwstr>https://www.computerweekly.com/es/definicion/Microsoft-Windows</vt:lpwstr>
      </vt:variant>
      <vt:variant>
        <vt:lpwstr/>
      </vt:variant>
      <vt:variant>
        <vt:i4>458822</vt:i4>
      </vt:variant>
      <vt:variant>
        <vt:i4>3</vt:i4>
      </vt:variant>
      <vt:variant>
        <vt:i4>0</vt:i4>
      </vt:variant>
      <vt:variant>
        <vt:i4>5</vt:i4>
      </vt:variant>
      <vt:variant>
        <vt:lpwstr>https://learn.microsoft.com/es-es/windows-hardware/manufacture/desktop/factoryos/factory-product?view=windows-11</vt:lpwstr>
      </vt:variant>
      <vt:variant>
        <vt:lpwstr/>
      </vt:variant>
      <vt:variant>
        <vt:i4>7143471</vt:i4>
      </vt:variant>
      <vt:variant>
        <vt:i4>0</vt:i4>
      </vt:variant>
      <vt:variant>
        <vt:i4>0</vt:i4>
      </vt:variant>
      <vt:variant>
        <vt:i4>5</vt:i4>
      </vt:variant>
      <vt:variant>
        <vt:lpwstr>https://sites.google.com/site/aplicacionesinformaticassafa/home/tema-2-windows-/1---sistema-operativo-windows-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Areli Guevara</dc:creator>
  <cp:keywords/>
  <cp:lastModifiedBy>KARIME CALERO ALVAREZ</cp:lastModifiedBy>
  <cp:revision>592</cp:revision>
  <dcterms:created xsi:type="dcterms:W3CDTF">2024-02-26T10:19:00Z</dcterms:created>
  <dcterms:modified xsi:type="dcterms:W3CDTF">2024-03-04T08:27:00Z</dcterms:modified>
  <cp:version/>
</cp:coreProperties>
</file>